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13F6" w14:textId="24A41479" w:rsidR="00032536" w:rsidRDefault="004F6DD0" w:rsidP="004F6DD0">
      <w:pPr>
        <w:pStyle w:val="1"/>
      </w:pPr>
      <w:r>
        <w:rPr>
          <w:rFonts w:hint="eastAsia"/>
        </w:rPr>
        <w:t>数据集建模</w:t>
      </w:r>
    </w:p>
    <w:p w14:paraId="72454AE6" w14:textId="1A553039" w:rsidR="00011A19" w:rsidRDefault="00011A19" w:rsidP="00011A19">
      <w:pPr>
        <w:pStyle w:val="2"/>
      </w:pPr>
      <w:r>
        <w:rPr>
          <w:rFonts w:hint="eastAsia"/>
        </w:rPr>
        <w:t>概述</w:t>
      </w:r>
    </w:p>
    <w:p w14:paraId="0B06B27D" w14:textId="300CDA65" w:rsidR="00011A19" w:rsidRDefault="00011A19" w:rsidP="00011A19">
      <w:pPr>
        <w:pStyle w:val="a0"/>
        <w:spacing w:after="156"/>
        <w:ind w:firstLine="480"/>
      </w:pPr>
      <w:r>
        <w:rPr>
          <w:rFonts w:hint="eastAsia"/>
        </w:rPr>
        <w:t>该文档主要负责生成深度学习、强化学习训练的仿真数据集，包含场景配置、目标配置等功能，可用于指导</w:t>
      </w:r>
      <w:r>
        <w:rPr>
          <w:rFonts w:hint="eastAsia"/>
        </w:rPr>
        <w:t>训练</w:t>
      </w:r>
      <w:r>
        <w:rPr>
          <w:rFonts w:hint="eastAsia"/>
        </w:rPr>
        <w:t>过程中的问题。</w:t>
      </w:r>
    </w:p>
    <w:p w14:paraId="78231042" w14:textId="77777777" w:rsidR="00011A19" w:rsidRDefault="00011A19">
      <w:pPr>
        <w:widowControl/>
        <w:spacing w:afterLines="0"/>
        <w:jc w:val="left"/>
        <w:rPr>
          <w:sz w:val="24"/>
          <w:szCs w:val="32"/>
        </w:rPr>
      </w:pPr>
      <w:r>
        <w:br w:type="page"/>
      </w:r>
    </w:p>
    <w:p w14:paraId="6193CC4C" w14:textId="418183DF" w:rsidR="00011A19" w:rsidRDefault="00011A19" w:rsidP="00011A19">
      <w:pPr>
        <w:pStyle w:val="2"/>
      </w:pPr>
      <w:r>
        <w:rPr>
          <w:rFonts w:hint="eastAsia"/>
        </w:rPr>
        <w:lastRenderedPageBreak/>
        <w:t>场景configuration</w:t>
      </w:r>
    </w:p>
    <w:p w14:paraId="34A95111" w14:textId="05B93813" w:rsidR="00011A19" w:rsidRDefault="00011A19" w:rsidP="00011A19">
      <w:pPr>
        <w:pStyle w:val="3"/>
      </w:pPr>
      <w:r>
        <w:rPr>
          <w:rFonts w:hint="eastAsia"/>
        </w:rPr>
        <w:t>雷达</w:t>
      </w:r>
      <w:r w:rsidR="00867FA3">
        <w:rPr>
          <w:rFonts w:hint="eastAsia"/>
        </w:rPr>
        <w:t>静态</w:t>
      </w:r>
      <w:r>
        <w:rPr>
          <w:rFonts w:hint="eastAsia"/>
        </w:rPr>
        <w:t>参数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3206"/>
        <w:gridCol w:w="2888"/>
      </w:tblGrid>
      <w:tr w:rsidR="00011A19" w14:paraId="688FB73B" w14:textId="77777777" w:rsidTr="00E54391"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A38A8C" w14:textId="439BCB6B" w:rsidR="00011A19" w:rsidRP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雷达</w:t>
            </w:r>
            <w:r w:rsidRPr="00867FA3">
              <w:rPr>
                <w:rFonts w:hint="eastAsia"/>
                <w:b/>
                <w:bCs/>
              </w:rPr>
              <w:t>静态</w:t>
            </w:r>
            <w:r w:rsidR="00011A19" w:rsidRPr="00011A19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3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0706BC" w14:textId="77777777" w:rsidR="00011A19" w:rsidRP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888" w:type="dxa"/>
            <w:tcBorders>
              <w:top w:val="single" w:sz="12" w:space="0" w:color="auto"/>
              <w:bottom w:val="single" w:sz="12" w:space="0" w:color="auto"/>
            </w:tcBorders>
          </w:tcPr>
          <w:p w14:paraId="5A9A327C" w14:textId="77777777" w:rsidR="00011A19" w:rsidRP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单位</w:t>
            </w:r>
          </w:p>
        </w:tc>
      </w:tr>
      <w:tr w:rsidR="00011A19" w14:paraId="166DED36" w14:textId="77777777" w:rsidTr="00E54391"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6C7539C2" w14:textId="389C3FCC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3206" w:type="dxa"/>
            <w:tcBorders>
              <w:top w:val="single" w:sz="12" w:space="0" w:color="auto"/>
            </w:tcBorders>
            <w:vAlign w:val="center"/>
          </w:tcPr>
          <w:p w14:paraId="6835B3D2" w14:textId="522C58E4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2/3</w:t>
            </w:r>
          </w:p>
        </w:tc>
        <w:tc>
          <w:tcPr>
            <w:tcW w:w="2888" w:type="dxa"/>
            <w:tcBorders>
              <w:top w:val="single" w:sz="12" w:space="0" w:color="auto"/>
            </w:tcBorders>
          </w:tcPr>
          <w:p w14:paraId="6F40724D" w14:textId="2D3184DF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 w:rsidR="00011A19" w14:paraId="1FA12587" w14:textId="77777777" w:rsidTr="00E54391">
        <w:tc>
          <w:tcPr>
            <w:tcW w:w="2976" w:type="dxa"/>
            <w:vAlign w:val="center"/>
          </w:tcPr>
          <w:p w14:paraId="1231E033" w14:textId="167A2623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接收机数量</w:t>
            </w:r>
          </w:p>
        </w:tc>
        <w:tc>
          <w:tcPr>
            <w:tcW w:w="3206" w:type="dxa"/>
            <w:vAlign w:val="center"/>
          </w:tcPr>
          <w:p w14:paraId="1E72C51E" w14:textId="149CFA84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88" w:type="dxa"/>
          </w:tcPr>
          <w:p w14:paraId="3400D967" w14:textId="0C7CEC26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 w:rsidR="00867FA3" w14:paraId="3C150B80" w14:textId="77777777" w:rsidTr="00E54391">
        <w:tc>
          <w:tcPr>
            <w:tcW w:w="2976" w:type="dxa"/>
            <w:vAlign w:val="center"/>
          </w:tcPr>
          <w:p w14:paraId="36E846F1" w14:textId="44A2AEF2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发射</w:t>
            </w:r>
            <w:r>
              <w:rPr>
                <w:rFonts w:hint="eastAsia"/>
              </w:rPr>
              <w:t>机数量</w:t>
            </w:r>
          </w:p>
        </w:tc>
        <w:tc>
          <w:tcPr>
            <w:tcW w:w="3206" w:type="dxa"/>
            <w:vAlign w:val="center"/>
          </w:tcPr>
          <w:p w14:paraId="07F66A1D" w14:textId="65434EC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88" w:type="dxa"/>
          </w:tcPr>
          <w:p w14:paraId="135196DB" w14:textId="2F7C2028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 w:rsidR="00011A19" w14:paraId="623C2B5F" w14:textId="77777777" w:rsidTr="00E54391">
        <w:tc>
          <w:tcPr>
            <w:tcW w:w="2976" w:type="dxa"/>
            <w:vAlign w:val="center"/>
          </w:tcPr>
          <w:p w14:paraId="04296F1C" w14:textId="3EC71ECE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接收机出生区域半径</w:t>
            </w:r>
          </w:p>
        </w:tc>
        <w:tc>
          <w:tcPr>
            <w:tcW w:w="3206" w:type="dxa"/>
            <w:vAlign w:val="center"/>
          </w:tcPr>
          <w:p w14:paraId="44982817" w14:textId="60B78279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8000 </w:t>
            </w:r>
          </w:p>
        </w:tc>
        <w:tc>
          <w:tcPr>
            <w:tcW w:w="2888" w:type="dxa"/>
          </w:tcPr>
          <w:p w14:paraId="1C46C68F" w14:textId="7B15375E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11A19" w14:paraId="020B8E53" w14:textId="77777777" w:rsidTr="00E54391">
        <w:tc>
          <w:tcPr>
            <w:tcW w:w="2976" w:type="dxa"/>
            <w:vAlign w:val="center"/>
          </w:tcPr>
          <w:p w14:paraId="3958CA08" w14:textId="13210C7A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接收机最小距离间隔</w:t>
            </w:r>
          </w:p>
        </w:tc>
        <w:tc>
          <w:tcPr>
            <w:tcW w:w="3206" w:type="dxa"/>
            <w:vAlign w:val="center"/>
          </w:tcPr>
          <w:p w14:paraId="1E4B6BAD" w14:textId="27D08B66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888" w:type="dxa"/>
          </w:tcPr>
          <w:p w14:paraId="4E6E8C5C" w14:textId="3D4BA81B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11A19" w14:paraId="7586BADC" w14:textId="77777777" w:rsidTr="00867FA3">
        <w:tc>
          <w:tcPr>
            <w:tcW w:w="2976" w:type="dxa"/>
            <w:vAlign w:val="center"/>
          </w:tcPr>
          <w:p w14:paraId="105FC505" w14:textId="7145C9EF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几何面积阈值</w:t>
            </w:r>
          </w:p>
        </w:tc>
        <w:tc>
          <w:tcPr>
            <w:tcW w:w="3206" w:type="dxa"/>
            <w:vAlign w:val="center"/>
          </w:tcPr>
          <w:p w14:paraId="45161381" w14:textId="7ED7A472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1e6</w:t>
            </w:r>
          </w:p>
        </w:tc>
        <w:tc>
          <w:tcPr>
            <w:tcW w:w="2888" w:type="dxa"/>
          </w:tcPr>
          <w:p w14:paraId="7AF71FAA" w14:textId="49FF24C4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Pr="00867FA3">
              <w:rPr>
                <w:rFonts w:hint="eastAsia"/>
                <w:vertAlign w:val="superscript"/>
              </w:rPr>
              <w:t>2</w:t>
            </w:r>
          </w:p>
        </w:tc>
      </w:tr>
      <w:tr w:rsidR="00011A19" w14:paraId="2B16B94C" w14:textId="77777777" w:rsidTr="00867FA3"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4CBB7EBC" w14:textId="40C23323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几何体积阈值</w:t>
            </w:r>
          </w:p>
        </w:tc>
        <w:tc>
          <w:tcPr>
            <w:tcW w:w="3206" w:type="dxa"/>
            <w:tcBorders>
              <w:bottom w:val="single" w:sz="12" w:space="0" w:color="auto"/>
            </w:tcBorders>
            <w:vAlign w:val="center"/>
          </w:tcPr>
          <w:p w14:paraId="4FF9D307" w14:textId="05A1A397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888" w:type="dxa"/>
            <w:tcBorders>
              <w:bottom w:val="single" w:sz="12" w:space="0" w:color="auto"/>
            </w:tcBorders>
          </w:tcPr>
          <w:p w14:paraId="3E21A07D" w14:textId="4377A85B" w:rsid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Pr="00867FA3">
              <w:rPr>
                <w:rFonts w:hint="eastAsia"/>
                <w:vertAlign w:val="superscript"/>
              </w:rPr>
              <w:t>3</w:t>
            </w:r>
          </w:p>
        </w:tc>
      </w:tr>
    </w:tbl>
    <w:p w14:paraId="3B4900E0" w14:textId="77777777" w:rsidR="00867FA3" w:rsidRDefault="00867FA3">
      <w:pPr>
        <w:widowControl/>
        <w:spacing w:afterLines="0"/>
        <w:jc w:val="left"/>
      </w:pPr>
    </w:p>
    <w:p w14:paraId="3FAB05D6" w14:textId="77777777" w:rsidR="00867FA3" w:rsidRDefault="00867FA3">
      <w:pPr>
        <w:widowControl/>
        <w:spacing w:afterLines="0"/>
        <w:jc w:val="left"/>
        <w:rPr>
          <w:rFonts w:eastAsia="黑体"/>
          <w:bCs/>
          <w:sz w:val="24"/>
          <w:szCs w:val="32"/>
        </w:rPr>
      </w:pPr>
      <w:r>
        <w:br w:type="page"/>
      </w:r>
    </w:p>
    <w:p w14:paraId="7AB36CC9" w14:textId="3C3603B0" w:rsidR="00867FA3" w:rsidRDefault="00867FA3" w:rsidP="00867FA3">
      <w:pPr>
        <w:pStyle w:val="3"/>
      </w:pPr>
      <w:r>
        <w:rPr>
          <w:rFonts w:hint="eastAsia"/>
        </w:rPr>
        <w:lastRenderedPageBreak/>
        <w:t>雷达</w:t>
      </w:r>
      <w:r>
        <w:rPr>
          <w:rFonts w:hint="eastAsia"/>
        </w:rPr>
        <w:t>量测</w:t>
      </w:r>
      <w:r>
        <w:rPr>
          <w:rFonts w:hint="eastAsia"/>
        </w:rPr>
        <w:t>参数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3206"/>
        <w:gridCol w:w="2888"/>
      </w:tblGrid>
      <w:tr w:rsidR="00867FA3" w14:paraId="04A101CD" w14:textId="77777777" w:rsidTr="00E54391"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418E08" w14:textId="3EFB21DE" w:rsidR="00867FA3" w:rsidRP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雷达</w:t>
            </w:r>
            <w:r w:rsidRPr="00867FA3">
              <w:rPr>
                <w:rFonts w:hint="eastAsia"/>
                <w:b/>
                <w:bCs/>
              </w:rPr>
              <w:t>量测</w:t>
            </w:r>
            <w:r w:rsidRPr="00011A19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3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F28E37" w14:textId="77777777" w:rsidR="00867FA3" w:rsidRP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888" w:type="dxa"/>
            <w:tcBorders>
              <w:top w:val="single" w:sz="12" w:space="0" w:color="auto"/>
              <w:bottom w:val="single" w:sz="12" w:space="0" w:color="auto"/>
            </w:tcBorders>
          </w:tcPr>
          <w:p w14:paraId="7A46AE7E" w14:textId="77777777" w:rsidR="00867FA3" w:rsidRP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单位</w:t>
            </w:r>
          </w:p>
        </w:tc>
      </w:tr>
      <w:tr w:rsidR="00867FA3" w14:paraId="7E11C2C7" w14:textId="77777777" w:rsidTr="00E54391"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2FCEC9D9" w14:textId="74AE5A95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距离噪声标准差</w:t>
            </w:r>
          </w:p>
        </w:tc>
        <w:tc>
          <w:tcPr>
            <w:tcW w:w="3206" w:type="dxa"/>
            <w:tcBorders>
              <w:top w:val="single" w:sz="12" w:space="0" w:color="auto"/>
            </w:tcBorders>
            <w:vAlign w:val="center"/>
          </w:tcPr>
          <w:p w14:paraId="2B226266" w14:textId="1EC8C1ED" w:rsidR="00867FA3" w:rsidRDefault="007B028E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[5,200]</w:t>
            </w:r>
          </w:p>
        </w:tc>
        <w:tc>
          <w:tcPr>
            <w:tcW w:w="2888" w:type="dxa"/>
            <w:tcBorders>
              <w:top w:val="single" w:sz="12" w:space="0" w:color="auto"/>
            </w:tcBorders>
          </w:tcPr>
          <w:p w14:paraId="6125B15A" w14:textId="06492D6E" w:rsidR="00867FA3" w:rsidRDefault="007B028E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867FA3" w14:paraId="6D6C2B4E" w14:textId="77777777" w:rsidTr="00E54391">
        <w:tc>
          <w:tcPr>
            <w:tcW w:w="2976" w:type="dxa"/>
            <w:vAlign w:val="center"/>
          </w:tcPr>
          <w:p w14:paraId="0A6A3A84" w14:textId="78C66FC9" w:rsidR="00867FA3" w:rsidRDefault="007B028E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距离噪声恶化因子</w:t>
            </w:r>
          </w:p>
        </w:tc>
        <w:tc>
          <w:tcPr>
            <w:tcW w:w="3206" w:type="dxa"/>
            <w:vAlign w:val="center"/>
          </w:tcPr>
          <w:p w14:paraId="285394EC" w14:textId="482EFCDE" w:rsidR="00867FA3" w:rsidRDefault="007B028E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2888" w:type="dxa"/>
          </w:tcPr>
          <w:p w14:paraId="2984F9B4" w14:textId="3466CD88" w:rsidR="00867FA3" w:rsidRDefault="007B028E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67FA3" w14:paraId="35264796" w14:textId="77777777" w:rsidTr="007B028E">
        <w:tc>
          <w:tcPr>
            <w:tcW w:w="2976" w:type="dxa"/>
            <w:vAlign w:val="center"/>
          </w:tcPr>
          <w:p w14:paraId="69C64306" w14:textId="61F80711" w:rsidR="00867FA3" w:rsidRDefault="007B028E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基础角度噪声标准差</w:t>
            </w:r>
          </w:p>
        </w:tc>
        <w:tc>
          <w:tcPr>
            <w:tcW w:w="3206" w:type="dxa"/>
            <w:vAlign w:val="center"/>
          </w:tcPr>
          <w:p w14:paraId="76062866" w14:textId="595901D4" w:rsidR="00867FA3" w:rsidRDefault="007B028E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[0.1,2]</w:t>
            </w:r>
          </w:p>
        </w:tc>
        <w:tc>
          <w:tcPr>
            <w:tcW w:w="2888" w:type="dxa"/>
          </w:tcPr>
          <w:p w14:paraId="6548CE7C" w14:textId="3069B277" w:rsidR="00867FA3" w:rsidRDefault="007B028E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°</w:t>
            </w:r>
          </w:p>
        </w:tc>
      </w:tr>
      <w:tr w:rsidR="00867FA3" w14:paraId="2EC82A4F" w14:textId="77777777" w:rsidTr="007B028E"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1895057C" w14:textId="79509923" w:rsidR="00867FA3" w:rsidRDefault="007B028E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角度噪声恶化因子</w:t>
            </w:r>
          </w:p>
        </w:tc>
        <w:tc>
          <w:tcPr>
            <w:tcW w:w="3206" w:type="dxa"/>
            <w:tcBorders>
              <w:bottom w:val="single" w:sz="12" w:space="0" w:color="auto"/>
            </w:tcBorders>
            <w:vAlign w:val="center"/>
          </w:tcPr>
          <w:p w14:paraId="28001E2C" w14:textId="70C4666A" w:rsidR="00867FA3" w:rsidRDefault="007B028E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1e</w:t>
            </w:r>
            <w:r w:rsidRPr="007B028E">
              <w:rPr>
                <w:rFonts w:hint="eastAsia"/>
                <w:vertAlign w:val="superscript"/>
              </w:rPr>
              <w:t>-6</w:t>
            </w:r>
          </w:p>
        </w:tc>
        <w:tc>
          <w:tcPr>
            <w:tcW w:w="2888" w:type="dxa"/>
            <w:tcBorders>
              <w:bottom w:val="single" w:sz="12" w:space="0" w:color="auto"/>
            </w:tcBorders>
          </w:tcPr>
          <w:p w14:paraId="27923356" w14:textId="5F55C313" w:rsidR="00867FA3" w:rsidRDefault="007B028E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20CA0C3E" w14:textId="77777777" w:rsidR="00867FA3" w:rsidRPr="00867FA3" w:rsidRDefault="00867FA3" w:rsidP="00867FA3">
      <w:pPr>
        <w:pStyle w:val="a0"/>
        <w:spacing w:after="156"/>
        <w:ind w:firstLine="480"/>
        <w:rPr>
          <w:rFonts w:hint="eastAsia"/>
        </w:rPr>
      </w:pPr>
    </w:p>
    <w:p w14:paraId="076D958C" w14:textId="77777777" w:rsidR="007B028E" w:rsidRDefault="007B028E">
      <w:pPr>
        <w:widowControl/>
        <w:spacing w:afterLines="0"/>
        <w:jc w:val="left"/>
      </w:pPr>
      <w:r>
        <w:rPr>
          <w:rFonts w:hint="eastAsia"/>
        </w:rPr>
        <w:t>注：</w:t>
      </w:r>
    </w:p>
    <w:p w14:paraId="460B8069" w14:textId="23A851DC" w:rsidR="00867FA3" w:rsidRDefault="007B028E">
      <w:pPr>
        <w:widowControl/>
        <w:spacing w:afterLines="0"/>
        <w:jc w:val="left"/>
        <w:rPr>
          <w:rFonts w:ascii="黑体" w:eastAsia="黑体" w:hAnsi="Cambria"/>
          <w:bCs/>
          <w:sz w:val="28"/>
        </w:rPr>
      </w:pPr>
      <w:r>
        <w:rPr>
          <w:rFonts w:hint="eastAsia"/>
        </w:rPr>
        <w:t>1</w:t>
      </w:r>
      <w:r>
        <w:rPr>
          <w:rFonts w:hint="eastAsia"/>
        </w:rPr>
        <w:t>、这里没有区分开方位角和俯仰角，后续需要修正过来</w:t>
      </w:r>
      <w:r w:rsidR="00867FA3">
        <w:br w:type="page"/>
      </w:r>
    </w:p>
    <w:p w14:paraId="4015FB6C" w14:textId="30FF23BE" w:rsidR="00867FA3" w:rsidRDefault="00867FA3" w:rsidP="00867FA3">
      <w:pPr>
        <w:pStyle w:val="2"/>
      </w:pPr>
      <w:r>
        <w:rPr>
          <w:rFonts w:hint="eastAsia"/>
        </w:rPr>
        <w:lastRenderedPageBreak/>
        <w:t>仿真</w:t>
      </w:r>
      <w:r>
        <w:rPr>
          <w:rFonts w:hint="eastAsia"/>
        </w:rPr>
        <w:t>configuration</w:t>
      </w:r>
    </w:p>
    <w:p w14:paraId="0B139127" w14:textId="77777777" w:rsidR="00867FA3" w:rsidRPr="00867FA3" w:rsidRDefault="00867FA3" w:rsidP="00867FA3">
      <w:pPr>
        <w:pStyle w:val="a0"/>
        <w:spacing w:after="156"/>
        <w:ind w:firstLine="480"/>
        <w:rPr>
          <w:rFonts w:hint="eastAsi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3206"/>
        <w:gridCol w:w="2888"/>
      </w:tblGrid>
      <w:tr w:rsidR="00867FA3" w14:paraId="4A7A9DDA" w14:textId="77777777" w:rsidTr="00E54391"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5D6038" w14:textId="79F9FE0E" w:rsidR="00867FA3" w:rsidRP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仿真</w:t>
            </w:r>
            <w:r w:rsidRPr="00011A19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3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4117F8" w14:textId="77777777" w:rsidR="00867FA3" w:rsidRP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888" w:type="dxa"/>
            <w:tcBorders>
              <w:top w:val="single" w:sz="12" w:space="0" w:color="auto"/>
              <w:bottom w:val="single" w:sz="12" w:space="0" w:color="auto"/>
            </w:tcBorders>
          </w:tcPr>
          <w:p w14:paraId="67412D7A" w14:textId="77777777" w:rsidR="00867FA3" w:rsidRPr="00011A19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单位</w:t>
            </w:r>
          </w:p>
        </w:tc>
      </w:tr>
      <w:tr w:rsidR="00867FA3" w14:paraId="0465DE05" w14:textId="77777777" w:rsidTr="00E54391"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5D0689B0" w14:textId="71E7245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仿真总时间</w:t>
            </w:r>
          </w:p>
        </w:tc>
        <w:tc>
          <w:tcPr>
            <w:tcW w:w="3206" w:type="dxa"/>
            <w:tcBorders>
              <w:top w:val="single" w:sz="12" w:space="0" w:color="auto"/>
            </w:tcBorders>
            <w:vAlign w:val="center"/>
          </w:tcPr>
          <w:p w14:paraId="5EDD0871" w14:textId="6514C1F1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888" w:type="dxa"/>
            <w:tcBorders>
              <w:top w:val="single" w:sz="12" w:space="0" w:color="auto"/>
            </w:tcBorders>
          </w:tcPr>
          <w:p w14:paraId="6099B948" w14:textId="1B1396D9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867FA3" w14:paraId="75416D9A" w14:textId="77777777" w:rsidTr="00E54391">
        <w:tc>
          <w:tcPr>
            <w:tcW w:w="2976" w:type="dxa"/>
            <w:vAlign w:val="center"/>
          </w:tcPr>
          <w:p w14:paraId="530317A5" w14:textId="1F63C102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数据率</w:t>
            </w:r>
          </w:p>
        </w:tc>
        <w:tc>
          <w:tcPr>
            <w:tcW w:w="3206" w:type="dxa"/>
            <w:vAlign w:val="center"/>
          </w:tcPr>
          <w:p w14:paraId="38AEE6C4" w14:textId="665EE1D3" w:rsidR="00867FA3" w:rsidRDefault="00DA7AFA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67FA3">
              <w:rPr>
                <w:rFonts w:hint="eastAsia"/>
              </w:rPr>
              <w:t>1</w:t>
            </w:r>
          </w:p>
        </w:tc>
        <w:tc>
          <w:tcPr>
            <w:tcW w:w="2888" w:type="dxa"/>
          </w:tcPr>
          <w:p w14:paraId="28D7AE2B" w14:textId="3A09884E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867FA3" w14:paraId="416CF324" w14:textId="77777777" w:rsidTr="00E54391">
        <w:tc>
          <w:tcPr>
            <w:tcW w:w="2976" w:type="dxa"/>
            <w:vAlign w:val="center"/>
          </w:tcPr>
          <w:p w14:paraId="6A169FCF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发射机数量</w:t>
            </w:r>
          </w:p>
        </w:tc>
        <w:tc>
          <w:tcPr>
            <w:tcW w:w="3206" w:type="dxa"/>
            <w:vAlign w:val="center"/>
          </w:tcPr>
          <w:p w14:paraId="00FDB393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88" w:type="dxa"/>
          </w:tcPr>
          <w:p w14:paraId="1FDECD0B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 w:rsidR="00867FA3" w14:paraId="0388818C" w14:textId="77777777" w:rsidTr="00E54391">
        <w:tc>
          <w:tcPr>
            <w:tcW w:w="2976" w:type="dxa"/>
            <w:vAlign w:val="center"/>
          </w:tcPr>
          <w:p w14:paraId="0BB890BF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目标最大加速度</w:t>
            </w:r>
          </w:p>
        </w:tc>
        <w:tc>
          <w:tcPr>
            <w:tcW w:w="3206" w:type="dxa"/>
            <w:vAlign w:val="center"/>
          </w:tcPr>
          <w:p w14:paraId="4295B751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88" w:type="dxa"/>
          </w:tcPr>
          <w:p w14:paraId="04A686A8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Pr="005A6C7D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/s</w:t>
            </w:r>
          </w:p>
        </w:tc>
      </w:tr>
      <w:tr w:rsidR="00867FA3" w14:paraId="3AB569FF" w14:textId="77777777" w:rsidTr="00E54391">
        <w:tc>
          <w:tcPr>
            <w:tcW w:w="2976" w:type="dxa"/>
            <w:vAlign w:val="center"/>
          </w:tcPr>
          <w:p w14:paraId="26DE9946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目标最大转弯率</w:t>
            </w:r>
          </w:p>
        </w:tc>
        <w:tc>
          <w:tcPr>
            <w:tcW w:w="3206" w:type="dxa"/>
            <w:vAlign w:val="center"/>
          </w:tcPr>
          <w:p w14:paraId="44AADBDC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888" w:type="dxa"/>
          </w:tcPr>
          <w:p w14:paraId="69C1610F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rad/s</w:t>
            </w:r>
          </w:p>
        </w:tc>
      </w:tr>
      <w:tr w:rsidR="00867FA3" w14:paraId="3194C93C" w14:textId="77777777" w:rsidTr="00E54391">
        <w:tc>
          <w:tcPr>
            <w:tcW w:w="2976" w:type="dxa"/>
            <w:vAlign w:val="center"/>
          </w:tcPr>
          <w:p w14:paraId="5CB0248A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目标最大速度</w:t>
            </w:r>
          </w:p>
        </w:tc>
        <w:tc>
          <w:tcPr>
            <w:tcW w:w="3206" w:type="dxa"/>
            <w:vAlign w:val="center"/>
          </w:tcPr>
          <w:p w14:paraId="6C76B838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2888" w:type="dxa"/>
          </w:tcPr>
          <w:p w14:paraId="21862060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m/s</w:t>
            </w:r>
          </w:p>
        </w:tc>
      </w:tr>
      <w:tr w:rsidR="00867FA3" w14:paraId="5EAF6529" w14:textId="77777777" w:rsidTr="00E54391">
        <w:tc>
          <w:tcPr>
            <w:tcW w:w="2976" w:type="dxa"/>
            <w:vAlign w:val="center"/>
          </w:tcPr>
          <w:p w14:paraId="33F8CBC7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目标轨迹生成范围</w:t>
            </w:r>
          </w:p>
        </w:tc>
        <w:tc>
          <w:tcPr>
            <w:tcW w:w="3206" w:type="dxa"/>
            <w:vAlign w:val="center"/>
          </w:tcPr>
          <w:p w14:paraId="6AAE67FC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40000</w:t>
            </w:r>
          </w:p>
        </w:tc>
        <w:tc>
          <w:tcPr>
            <w:tcW w:w="2888" w:type="dxa"/>
          </w:tcPr>
          <w:p w14:paraId="3FD80E75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867FA3" w14:paraId="5D299814" w14:textId="77777777" w:rsidTr="00E54391">
        <w:tc>
          <w:tcPr>
            <w:tcW w:w="2976" w:type="dxa"/>
            <w:vAlign w:val="center"/>
          </w:tcPr>
          <w:p w14:paraId="09C8BAC0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目标最小高度（三维）</w:t>
            </w:r>
          </w:p>
        </w:tc>
        <w:tc>
          <w:tcPr>
            <w:tcW w:w="3206" w:type="dxa"/>
            <w:vAlign w:val="center"/>
          </w:tcPr>
          <w:p w14:paraId="74B11DF4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 w:rsidRPr="005A6C7D">
              <w:t>100</w:t>
            </w:r>
          </w:p>
        </w:tc>
        <w:tc>
          <w:tcPr>
            <w:tcW w:w="2888" w:type="dxa"/>
          </w:tcPr>
          <w:p w14:paraId="49D72169" w14:textId="77777777" w:rsidR="00867FA3" w:rsidRPr="005A6C7D" w:rsidRDefault="00867FA3" w:rsidP="00E54391">
            <w:pPr>
              <w:pStyle w:val="a0"/>
              <w:spacing w:after="156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867FA3" w14:paraId="29A1E787" w14:textId="77777777" w:rsidTr="00E54391"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1FBC166D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目标最大高度（三维）</w:t>
            </w:r>
          </w:p>
        </w:tc>
        <w:tc>
          <w:tcPr>
            <w:tcW w:w="3206" w:type="dxa"/>
            <w:tcBorders>
              <w:bottom w:val="single" w:sz="12" w:space="0" w:color="auto"/>
            </w:tcBorders>
            <w:vAlign w:val="center"/>
          </w:tcPr>
          <w:p w14:paraId="0DB5214D" w14:textId="77777777" w:rsidR="00867FA3" w:rsidRPr="005A6C7D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 w:rsidRPr="005A6C7D">
              <w:t>100</w:t>
            </w:r>
            <w:r>
              <w:rPr>
                <w:rFonts w:hint="eastAsia"/>
              </w:rPr>
              <w:t>00</w:t>
            </w:r>
          </w:p>
        </w:tc>
        <w:tc>
          <w:tcPr>
            <w:tcW w:w="2888" w:type="dxa"/>
            <w:tcBorders>
              <w:bottom w:val="single" w:sz="12" w:space="0" w:color="auto"/>
            </w:tcBorders>
          </w:tcPr>
          <w:p w14:paraId="78CB484F" w14:textId="77777777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</w:tbl>
    <w:p w14:paraId="22EB26D3" w14:textId="74339D53" w:rsidR="00011A19" w:rsidRDefault="00011A19">
      <w:pPr>
        <w:widowControl/>
        <w:spacing w:afterLines="0"/>
        <w:jc w:val="left"/>
        <w:rPr>
          <w:sz w:val="24"/>
          <w:szCs w:val="32"/>
        </w:rPr>
      </w:pPr>
      <w:r>
        <w:br w:type="page"/>
      </w:r>
    </w:p>
    <w:p w14:paraId="1D94846F" w14:textId="6D751493" w:rsidR="004F6DD0" w:rsidRDefault="004F6DD0" w:rsidP="004F6DD0">
      <w:pPr>
        <w:pStyle w:val="2"/>
      </w:pPr>
      <w:r>
        <w:rPr>
          <w:rFonts w:hint="eastAsia"/>
        </w:rPr>
        <w:lastRenderedPageBreak/>
        <w:t>目标configuration</w:t>
      </w:r>
    </w:p>
    <w:p w14:paraId="2521D4DB" w14:textId="04309E44" w:rsidR="00011A19" w:rsidRPr="00011A19" w:rsidRDefault="00011A19" w:rsidP="00011A19">
      <w:pPr>
        <w:pStyle w:val="3"/>
        <w:rPr>
          <w:rFonts w:hint="eastAsia"/>
        </w:rPr>
      </w:pPr>
      <w:r>
        <w:rPr>
          <w:rFonts w:hint="eastAsia"/>
        </w:rPr>
        <w:t>目标初始化参数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3206"/>
        <w:gridCol w:w="2888"/>
      </w:tblGrid>
      <w:tr w:rsidR="005A6C7D" w14:paraId="7DC9EC06" w14:textId="492F3E7E" w:rsidTr="005A6C7D"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B55CD3" w14:textId="7A301DE1" w:rsidR="005A6C7D" w:rsidRPr="00011A19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目标</w:t>
            </w:r>
            <w:r w:rsidR="00011A19" w:rsidRPr="00011A19">
              <w:rPr>
                <w:rFonts w:hint="eastAsia"/>
                <w:b/>
                <w:bCs/>
              </w:rPr>
              <w:t>初始化</w:t>
            </w:r>
            <w:r w:rsidRPr="00011A19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3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B6F460" w14:textId="3C7C3EE7" w:rsidR="005A6C7D" w:rsidRPr="00011A19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888" w:type="dxa"/>
            <w:tcBorders>
              <w:top w:val="single" w:sz="12" w:space="0" w:color="auto"/>
              <w:bottom w:val="single" w:sz="12" w:space="0" w:color="auto"/>
            </w:tcBorders>
          </w:tcPr>
          <w:p w14:paraId="347D3314" w14:textId="4996E08A" w:rsidR="005A6C7D" w:rsidRPr="00011A19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单位</w:t>
            </w:r>
          </w:p>
        </w:tc>
      </w:tr>
      <w:tr w:rsidR="005A6C7D" w14:paraId="3F88C5AA" w14:textId="421D4ECC" w:rsidTr="005A6C7D"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4670AAA0" w14:textId="5E5DA280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目标位置出生范围</w:t>
            </w:r>
          </w:p>
        </w:tc>
        <w:tc>
          <w:tcPr>
            <w:tcW w:w="3206" w:type="dxa"/>
            <w:tcBorders>
              <w:top w:val="single" w:sz="12" w:space="0" w:color="auto"/>
            </w:tcBorders>
            <w:vAlign w:val="center"/>
          </w:tcPr>
          <w:p w14:paraId="6B4E8D1F" w14:textId="0A4D70DF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6000</w:t>
            </w:r>
          </w:p>
        </w:tc>
        <w:tc>
          <w:tcPr>
            <w:tcW w:w="2888" w:type="dxa"/>
            <w:tcBorders>
              <w:top w:val="single" w:sz="12" w:space="0" w:color="auto"/>
            </w:tcBorders>
          </w:tcPr>
          <w:p w14:paraId="7964BB5A" w14:textId="012C523D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5A6C7D" w14:paraId="2E0FD8F6" w14:textId="28746455" w:rsidTr="005A6C7D">
        <w:tc>
          <w:tcPr>
            <w:tcW w:w="2976" w:type="dxa"/>
            <w:vAlign w:val="center"/>
          </w:tcPr>
          <w:p w14:paraId="7D13D7B5" w14:textId="506E5D2B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速度</w:t>
            </w:r>
            <w:r>
              <w:rPr>
                <w:rFonts w:hint="eastAsia"/>
              </w:rPr>
              <w:t>出生范围</w:t>
            </w:r>
          </w:p>
        </w:tc>
        <w:tc>
          <w:tcPr>
            <w:tcW w:w="3206" w:type="dxa"/>
            <w:vAlign w:val="center"/>
          </w:tcPr>
          <w:p w14:paraId="7D47297F" w14:textId="06912BE4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888" w:type="dxa"/>
          </w:tcPr>
          <w:p w14:paraId="1439D571" w14:textId="239BA0D4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m/s</w:t>
            </w:r>
          </w:p>
        </w:tc>
      </w:tr>
      <w:tr w:rsidR="005A6C7D" w14:paraId="4DCF0909" w14:textId="09BE0B3F" w:rsidTr="005A6C7D">
        <w:tc>
          <w:tcPr>
            <w:tcW w:w="2976" w:type="dxa"/>
            <w:vAlign w:val="center"/>
          </w:tcPr>
          <w:p w14:paraId="31031788" w14:textId="1DC5B6A4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目标最大加速度</w:t>
            </w:r>
          </w:p>
        </w:tc>
        <w:tc>
          <w:tcPr>
            <w:tcW w:w="3206" w:type="dxa"/>
            <w:vAlign w:val="center"/>
          </w:tcPr>
          <w:p w14:paraId="5EAA7ECB" w14:textId="4CAC3C46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88" w:type="dxa"/>
          </w:tcPr>
          <w:p w14:paraId="5AC23665" w14:textId="072A50A0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Pr="005A6C7D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/s</w:t>
            </w:r>
          </w:p>
        </w:tc>
      </w:tr>
      <w:tr w:rsidR="005A6C7D" w14:paraId="40C4FEA3" w14:textId="67AD979B" w:rsidTr="005A6C7D">
        <w:tc>
          <w:tcPr>
            <w:tcW w:w="2976" w:type="dxa"/>
            <w:vAlign w:val="center"/>
          </w:tcPr>
          <w:p w14:paraId="1A9A8F90" w14:textId="359D934A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目标最大转弯率</w:t>
            </w:r>
          </w:p>
        </w:tc>
        <w:tc>
          <w:tcPr>
            <w:tcW w:w="3206" w:type="dxa"/>
            <w:vAlign w:val="center"/>
          </w:tcPr>
          <w:p w14:paraId="3682535E" w14:textId="5AC4D856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888" w:type="dxa"/>
          </w:tcPr>
          <w:p w14:paraId="099E0A20" w14:textId="303FB3F4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rad/s</w:t>
            </w:r>
          </w:p>
        </w:tc>
      </w:tr>
      <w:tr w:rsidR="005A6C7D" w14:paraId="32A184A5" w14:textId="0EF727EC" w:rsidTr="005A6C7D">
        <w:tc>
          <w:tcPr>
            <w:tcW w:w="2976" w:type="dxa"/>
            <w:vAlign w:val="center"/>
          </w:tcPr>
          <w:p w14:paraId="6069839C" w14:textId="3AD5E253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目标最大</w:t>
            </w:r>
            <w:r>
              <w:rPr>
                <w:rFonts w:hint="eastAsia"/>
              </w:rPr>
              <w:t>速度</w:t>
            </w:r>
          </w:p>
        </w:tc>
        <w:tc>
          <w:tcPr>
            <w:tcW w:w="3206" w:type="dxa"/>
            <w:vAlign w:val="center"/>
          </w:tcPr>
          <w:p w14:paraId="4AEAF40D" w14:textId="54FF21E9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2888" w:type="dxa"/>
          </w:tcPr>
          <w:p w14:paraId="3AC34859" w14:textId="58AB6AB1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m/s</w:t>
            </w:r>
          </w:p>
        </w:tc>
      </w:tr>
      <w:tr w:rsidR="005A6C7D" w14:paraId="6DD8E4D4" w14:textId="70BB6056" w:rsidTr="005A6C7D">
        <w:tc>
          <w:tcPr>
            <w:tcW w:w="2976" w:type="dxa"/>
            <w:vAlign w:val="center"/>
          </w:tcPr>
          <w:p w14:paraId="796A7352" w14:textId="04856669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目标轨迹生成范围</w:t>
            </w:r>
          </w:p>
        </w:tc>
        <w:tc>
          <w:tcPr>
            <w:tcW w:w="3206" w:type="dxa"/>
            <w:vAlign w:val="center"/>
          </w:tcPr>
          <w:p w14:paraId="03D718A3" w14:textId="28BC25B4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40000</w:t>
            </w:r>
          </w:p>
        </w:tc>
        <w:tc>
          <w:tcPr>
            <w:tcW w:w="2888" w:type="dxa"/>
          </w:tcPr>
          <w:p w14:paraId="5F6BB38F" w14:textId="21F62C4F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5A6C7D" w14:paraId="60E17FE7" w14:textId="41D45994" w:rsidTr="003F66EF">
        <w:tc>
          <w:tcPr>
            <w:tcW w:w="2976" w:type="dxa"/>
            <w:vAlign w:val="center"/>
          </w:tcPr>
          <w:p w14:paraId="34CF7B06" w14:textId="021E0073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目标最小高度</w:t>
            </w:r>
            <w:r w:rsidR="003F66EF">
              <w:rPr>
                <w:rFonts w:hint="eastAsia"/>
              </w:rPr>
              <w:t>（三维）</w:t>
            </w:r>
          </w:p>
        </w:tc>
        <w:tc>
          <w:tcPr>
            <w:tcW w:w="3206" w:type="dxa"/>
            <w:vAlign w:val="center"/>
          </w:tcPr>
          <w:p w14:paraId="16AF5F23" w14:textId="5150EDB5" w:rsidR="005A6C7D" w:rsidRDefault="005A6C7D" w:rsidP="005A6C7D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 w:rsidRPr="005A6C7D">
              <w:t>100</w:t>
            </w:r>
          </w:p>
        </w:tc>
        <w:tc>
          <w:tcPr>
            <w:tcW w:w="2888" w:type="dxa"/>
          </w:tcPr>
          <w:p w14:paraId="0A7D5A6F" w14:textId="47E03366" w:rsidR="005A6C7D" w:rsidRPr="005A6C7D" w:rsidRDefault="005A6C7D" w:rsidP="003F66EF">
            <w:pPr>
              <w:pStyle w:val="a0"/>
              <w:spacing w:after="156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3F66EF" w14:paraId="415552E4" w14:textId="77777777" w:rsidTr="005A6C7D"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3A9BD661" w14:textId="11AE7650" w:rsidR="003F66EF" w:rsidRDefault="003F66EF" w:rsidP="003F66EF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高度（三维）</w:t>
            </w:r>
          </w:p>
        </w:tc>
        <w:tc>
          <w:tcPr>
            <w:tcW w:w="3206" w:type="dxa"/>
            <w:tcBorders>
              <w:bottom w:val="single" w:sz="12" w:space="0" w:color="auto"/>
            </w:tcBorders>
            <w:vAlign w:val="center"/>
          </w:tcPr>
          <w:p w14:paraId="077C202F" w14:textId="55973E36" w:rsidR="003F66EF" w:rsidRPr="005A6C7D" w:rsidRDefault="003F66EF" w:rsidP="003F66EF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 w:rsidRPr="005A6C7D">
              <w:t>100</w:t>
            </w:r>
            <w:r>
              <w:rPr>
                <w:rFonts w:hint="eastAsia"/>
              </w:rPr>
              <w:t>00</w:t>
            </w:r>
          </w:p>
        </w:tc>
        <w:tc>
          <w:tcPr>
            <w:tcW w:w="2888" w:type="dxa"/>
            <w:tcBorders>
              <w:bottom w:val="single" w:sz="12" w:space="0" w:color="auto"/>
            </w:tcBorders>
          </w:tcPr>
          <w:p w14:paraId="3FEB4F7D" w14:textId="2A338E35" w:rsidR="003F66EF" w:rsidRDefault="003F66EF" w:rsidP="003F66EF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</w:tbl>
    <w:p w14:paraId="764D8E6A" w14:textId="0308AAF3" w:rsidR="00011A19" w:rsidRDefault="00011A19" w:rsidP="004F6DD0">
      <w:pPr>
        <w:pStyle w:val="a0"/>
        <w:spacing w:after="156"/>
        <w:ind w:firstLine="480"/>
        <w:rPr>
          <w:rFonts w:hint="eastAsia"/>
        </w:rPr>
      </w:pPr>
    </w:p>
    <w:p w14:paraId="7E92E96A" w14:textId="77777777" w:rsidR="00011A19" w:rsidRDefault="00011A19">
      <w:pPr>
        <w:widowControl/>
        <w:spacing w:afterLines="0"/>
        <w:jc w:val="left"/>
        <w:rPr>
          <w:sz w:val="24"/>
          <w:szCs w:val="32"/>
        </w:rPr>
      </w:pPr>
      <w:r>
        <w:br w:type="page"/>
      </w:r>
    </w:p>
    <w:p w14:paraId="661D7A44" w14:textId="6ACDF874" w:rsidR="00011A19" w:rsidRDefault="00011A19" w:rsidP="00011A19">
      <w:pPr>
        <w:pStyle w:val="3"/>
      </w:pPr>
      <w:r>
        <w:rPr>
          <w:rFonts w:hint="eastAsia"/>
        </w:rPr>
        <w:lastRenderedPageBreak/>
        <w:t>目标动态参数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3206"/>
        <w:gridCol w:w="2888"/>
      </w:tblGrid>
      <w:tr w:rsidR="00011A19" w14:paraId="39AC9253" w14:textId="77777777" w:rsidTr="00E54391"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4A231D" w14:textId="7BACDB1E" w:rsidR="00011A19" w:rsidRP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目标</w:t>
            </w:r>
            <w:r>
              <w:rPr>
                <w:rFonts w:hint="eastAsia"/>
                <w:b/>
                <w:bCs/>
              </w:rPr>
              <w:t>动态</w:t>
            </w:r>
            <w:r w:rsidRPr="00011A19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3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320971" w14:textId="77777777" w:rsidR="00011A19" w:rsidRP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888" w:type="dxa"/>
            <w:tcBorders>
              <w:top w:val="single" w:sz="12" w:space="0" w:color="auto"/>
              <w:bottom w:val="single" w:sz="12" w:space="0" w:color="auto"/>
            </w:tcBorders>
          </w:tcPr>
          <w:p w14:paraId="4DA12245" w14:textId="77777777" w:rsidR="00011A19" w:rsidRP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11A19">
              <w:rPr>
                <w:rFonts w:hint="eastAsia"/>
                <w:b/>
                <w:bCs/>
              </w:rPr>
              <w:t>单位</w:t>
            </w:r>
          </w:p>
        </w:tc>
      </w:tr>
      <w:tr w:rsidR="00011A19" w14:paraId="434857A2" w14:textId="77777777" w:rsidTr="00E54391"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14:paraId="2C764B27" w14:textId="4055102A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过程噪声标准差</w:t>
            </w:r>
          </w:p>
        </w:tc>
        <w:tc>
          <w:tcPr>
            <w:tcW w:w="3206" w:type="dxa"/>
            <w:tcBorders>
              <w:top w:val="single" w:sz="12" w:space="0" w:color="auto"/>
            </w:tcBorders>
            <w:vAlign w:val="center"/>
          </w:tcPr>
          <w:p w14:paraId="512DD834" w14:textId="2F3EFA7E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888" w:type="dxa"/>
            <w:tcBorders>
              <w:top w:val="single" w:sz="12" w:space="0" w:color="auto"/>
            </w:tcBorders>
          </w:tcPr>
          <w:p w14:paraId="66CC3634" w14:textId="4E7E1E15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Pr="005A6C7D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/s</w:t>
            </w:r>
          </w:p>
        </w:tc>
      </w:tr>
      <w:tr w:rsidR="00011A19" w14:paraId="1756BE52" w14:textId="77777777" w:rsidTr="00E54391">
        <w:tc>
          <w:tcPr>
            <w:tcW w:w="2976" w:type="dxa"/>
            <w:vAlign w:val="center"/>
          </w:tcPr>
          <w:p w14:paraId="4956CD86" w14:textId="125E6DC3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</w:t>
            </w:r>
            <w:r>
              <w:rPr>
                <w:rFonts w:hint="eastAsia"/>
              </w:rPr>
              <w:t>过程噪声强度</w:t>
            </w:r>
          </w:p>
        </w:tc>
        <w:tc>
          <w:tcPr>
            <w:tcW w:w="3206" w:type="dxa"/>
            <w:vAlign w:val="center"/>
          </w:tcPr>
          <w:p w14:paraId="22176832" w14:textId="6A6B0EDD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2888" w:type="dxa"/>
          </w:tcPr>
          <w:p w14:paraId="770509D2" w14:textId="4CB09685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Pr="005A6C7D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/s</w:t>
            </w:r>
          </w:p>
        </w:tc>
      </w:tr>
      <w:tr w:rsidR="00011A19" w14:paraId="22AA55C6" w14:textId="77777777" w:rsidTr="00E54391">
        <w:tc>
          <w:tcPr>
            <w:tcW w:w="2976" w:type="dxa"/>
            <w:vAlign w:val="center"/>
          </w:tcPr>
          <w:p w14:paraId="75CFFB2B" w14:textId="30ABEE1F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</w:t>
            </w:r>
            <w:r>
              <w:rPr>
                <w:rFonts w:hint="eastAsia"/>
              </w:rPr>
              <w:t>过程噪声</w:t>
            </w:r>
            <w:r>
              <w:rPr>
                <w:rFonts w:hint="eastAsia"/>
              </w:rPr>
              <w:t>时间常数</w:t>
            </w:r>
          </w:p>
        </w:tc>
        <w:tc>
          <w:tcPr>
            <w:tcW w:w="3206" w:type="dxa"/>
            <w:vAlign w:val="center"/>
          </w:tcPr>
          <w:p w14:paraId="46E3A758" w14:textId="675A25E9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888" w:type="dxa"/>
          </w:tcPr>
          <w:p w14:paraId="2697A539" w14:textId="0459AE69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011A19" w14:paraId="2132001B" w14:textId="77777777" w:rsidTr="00E54391">
        <w:tc>
          <w:tcPr>
            <w:tcW w:w="2976" w:type="dxa"/>
            <w:vAlign w:val="center"/>
          </w:tcPr>
          <w:p w14:paraId="7BA94D24" w14:textId="1F88A1DC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</w:t>
            </w:r>
            <w:r>
              <w:rPr>
                <w:rFonts w:hint="eastAsia"/>
              </w:rPr>
              <w:t>过程噪声初始值</w:t>
            </w:r>
          </w:p>
        </w:tc>
        <w:tc>
          <w:tcPr>
            <w:tcW w:w="3206" w:type="dxa"/>
            <w:vAlign w:val="center"/>
          </w:tcPr>
          <w:p w14:paraId="29015178" w14:textId="0D08F6AB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888" w:type="dxa"/>
          </w:tcPr>
          <w:p w14:paraId="329F37F2" w14:textId="5E4BFA07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Pr="005A6C7D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/s</w:t>
            </w:r>
          </w:p>
        </w:tc>
      </w:tr>
      <w:tr w:rsidR="00011A19" w14:paraId="6E1B62DD" w14:textId="77777777" w:rsidTr="00E54391">
        <w:tc>
          <w:tcPr>
            <w:tcW w:w="2976" w:type="dxa"/>
            <w:vAlign w:val="center"/>
          </w:tcPr>
          <w:p w14:paraId="163AC056" w14:textId="77777777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目标最大速度</w:t>
            </w:r>
          </w:p>
        </w:tc>
        <w:tc>
          <w:tcPr>
            <w:tcW w:w="3206" w:type="dxa"/>
            <w:vAlign w:val="center"/>
          </w:tcPr>
          <w:p w14:paraId="66F16361" w14:textId="77777777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2888" w:type="dxa"/>
          </w:tcPr>
          <w:p w14:paraId="557E6CA9" w14:textId="77777777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m/s</w:t>
            </w:r>
          </w:p>
        </w:tc>
      </w:tr>
      <w:tr w:rsidR="00011A19" w14:paraId="2C6B4436" w14:textId="77777777" w:rsidTr="00E54391">
        <w:tc>
          <w:tcPr>
            <w:tcW w:w="2976" w:type="dxa"/>
            <w:vAlign w:val="center"/>
          </w:tcPr>
          <w:p w14:paraId="2BAC9F77" w14:textId="77777777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目标轨迹生成范围</w:t>
            </w:r>
          </w:p>
        </w:tc>
        <w:tc>
          <w:tcPr>
            <w:tcW w:w="3206" w:type="dxa"/>
            <w:vAlign w:val="center"/>
          </w:tcPr>
          <w:p w14:paraId="186E505B" w14:textId="77777777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40000</w:t>
            </w:r>
          </w:p>
        </w:tc>
        <w:tc>
          <w:tcPr>
            <w:tcW w:w="2888" w:type="dxa"/>
          </w:tcPr>
          <w:p w14:paraId="5B0D6868" w14:textId="77777777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11A19" w14:paraId="0C2B0680" w14:textId="77777777" w:rsidTr="00E54391">
        <w:tc>
          <w:tcPr>
            <w:tcW w:w="2976" w:type="dxa"/>
            <w:vAlign w:val="center"/>
          </w:tcPr>
          <w:p w14:paraId="2A248AB5" w14:textId="77777777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目标最小高度（三维）</w:t>
            </w:r>
          </w:p>
        </w:tc>
        <w:tc>
          <w:tcPr>
            <w:tcW w:w="3206" w:type="dxa"/>
            <w:vAlign w:val="center"/>
          </w:tcPr>
          <w:p w14:paraId="56EA1958" w14:textId="77777777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 w:rsidRPr="005A6C7D">
              <w:t>100</w:t>
            </w:r>
          </w:p>
        </w:tc>
        <w:tc>
          <w:tcPr>
            <w:tcW w:w="2888" w:type="dxa"/>
          </w:tcPr>
          <w:p w14:paraId="6DDB2BC5" w14:textId="77777777" w:rsidR="00011A19" w:rsidRPr="005A6C7D" w:rsidRDefault="00011A19" w:rsidP="00E54391">
            <w:pPr>
              <w:pStyle w:val="a0"/>
              <w:spacing w:after="156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011A19" w14:paraId="6BF105BB" w14:textId="77777777" w:rsidTr="00867FA3">
        <w:tc>
          <w:tcPr>
            <w:tcW w:w="2976" w:type="dxa"/>
            <w:vAlign w:val="center"/>
          </w:tcPr>
          <w:p w14:paraId="69A51F8F" w14:textId="77777777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目标最大高度（三维）</w:t>
            </w:r>
          </w:p>
        </w:tc>
        <w:tc>
          <w:tcPr>
            <w:tcW w:w="3206" w:type="dxa"/>
            <w:vAlign w:val="center"/>
          </w:tcPr>
          <w:p w14:paraId="7EB8A097" w14:textId="77777777" w:rsidR="00011A19" w:rsidRPr="005A6C7D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 w:rsidRPr="005A6C7D">
              <w:t>100</w:t>
            </w:r>
            <w:r>
              <w:rPr>
                <w:rFonts w:hint="eastAsia"/>
              </w:rPr>
              <w:t>00</w:t>
            </w:r>
          </w:p>
        </w:tc>
        <w:tc>
          <w:tcPr>
            <w:tcW w:w="2888" w:type="dxa"/>
          </w:tcPr>
          <w:p w14:paraId="0BF5B36D" w14:textId="77777777" w:rsidR="00011A19" w:rsidRDefault="00011A19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867FA3" w14:paraId="504B86D3" w14:textId="77777777" w:rsidTr="00867FA3">
        <w:tc>
          <w:tcPr>
            <w:tcW w:w="2976" w:type="dxa"/>
            <w:vAlign w:val="center"/>
          </w:tcPr>
          <w:p w14:paraId="7ED770C4" w14:textId="61631982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目标状态维数</w:t>
            </w:r>
          </w:p>
        </w:tc>
        <w:tc>
          <w:tcPr>
            <w:tcW w:w="3206" w:type="dxa"/>
            <w:vAlign w:val="center"/>
          </w:tcPr>
          <w:p w14:paraId="2A0E1D6B" w14:textId="2D5BF200" w:rsidR="00867FA3" w:rsidRPr="005A6C7D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6/9</w:t>
            </w:r>
          </w:p>
        </w:tc>
        <w:tc>
          <w:tcPr>
            <w:tcW w:w="2888" w:type="dxa"/>
          </w:tcPr>
          <w:p w14:paraId="7A8B626A" w14:textId="10768C5A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 w:rsidR="00867FA3" w14:paraId="4FF960D4" w14:textId="77777777" w:rsidTr="00867FA3">
        <w:tc>
          <w:tcPr>
            <w:tcW w:w="2976" w:type="dxa"/>
            <w:vAlign w:val="center"/>
          </w:tcPr>
          <w:p w14:paraId="43A9A758" w14:textId="02C83C72" w:rsid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目标运动模型</w:t>
            </w:r>
          </w:p>
        </w:tc>
        <w:tc>
          <w:tcPr>
            <w:tcW w:w="3206" w:type="dxa"/>
            <w:vAlign w:val="center"/>
          </w:tcPr>
          <w:p w14:paraId="5E85C238" w14:textId="787DBDA3" w:rsidR="00867FA3" w:rsidRP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CV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‘</w:t>
            </w:r>
            <w:r>
              <w:rPr>
                <w:rFonts w:hint="eastAsia"/>
              </w:rPr>
              <w:t>Singer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2888" w:type="dxa"/>
          </w:tcPr>
          <w:p w14:paraId="4C78C3B9" w14:textId="0AE11B37" w:rsidR="00867FA3" w:rsidRPr="00867FA3" w:rsidRDefault="00867FA3" w:rsidP="00E54391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67FA3" w14:paraId="47AB2F15" w14:textId="77777777" w:rsidTr="00E54391"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14:paraId="7962CD52" w14:textId="389A1769" w:rsidR="00867FA3" w:rsidRDefault="00867FA3" w:rsidP="00867FA3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运动模型切换时间间隔</w:t>
            </w:r>
          </w:p>
        </w:tc>
        <w:tc>
          <w:tcPr>
            <w:tcW w:w="3206" w:type="dxa"/>
            <w:tcBorders>
              <w:bottom w:val="single" w:sz="12" w:space="0" w:color="auto"/>
            </w:tcBorders>
            <w:vAlign w:val="center"/>
          </w:tcPr>
          <w:p w14:paraId="5E6BC3BD" w14:textId="0A80E094" w:rsidR="00867FA3" w:rsidRDefault="00867FA3" w:rsidP="00867FA3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[20,40]</w:t>
            </w:r>
          </w:p>
        </w:tc>
        <w:tc>
          <w:tcPr>
            <w:tcW w:w="2888" w:type="dxa"/>
            <w:tcBorders>
              <w:bottom w:val="single" w:sz="12" w:space="0" w:color="auto"/>
            </w:tcBorders>
          </w:tcPr>
          <w:p w14:paraId="67411ABA" w14:textId="0D34418B" w:rsidR="00867FA3" w:rsidRDefault="00867FA3" w:rsidP="00867FA3">
            <w:pPr>
              <w:pStyle w:val="a0"/>
              <w:spacing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</w:tr>
    </w:tbl>
    <w:p w14:paraId="695D2C49" w14:textId="32D444D3" w:rsidR="00011A19" w:rsidRDefault="00011A19" w:rsidP="00011A19">
      <w:pPr>
        <w:pStyle w:val="a0"/>
        <w:spacing w:after="156"/>
        <w:ind w:firstLine="480"/>
      </w:pPr>
    </w:p>
    <w:p w14:paraId="1461254D" w14:textId="77777777" w:rsidR="00011A19" w:rsidRDefault="00011A19">
      <w:pPr>
        <w:widowControl/>
        <w:spacing w:afterLines="0"/>
        <w:jc w:val="left"/>
        <w:rPr>
          <w:sz w:val="24"/>
          <w:szCs w:val="32"/>
        </w:rPr>
      </w:pPr>
      <w:r>
        <w:br w:type="page"/>
      </w:r>
    </w:p>
    <w:p w14:paraId="5EFEEC8B" w14:textId="1C303F9E" w:rsidR="004F6DD0" w:rsidRDefault="007B028E" w:rsidP="004F6DD0">
      <w:pPr>
        <w:pStyle w:val="2"/>
      </w:pPr>
      <w:r>
        <w:rPr>
          <w:rFonts w:hint="eastAsia"/>
        </w:rPr>
        <w:lastRenderedPageBreak/>
        <w:t>仿真数据生成</w:t>
      </w:r>
    </w:p>
    <w:p w14:paraId="31F7D34E" w14:textId="38D12485" w:rsidR="00C83543" w:rsidRDefault="007B028E" w:rsidP="00C83543">
      <w:pPr>
        <w:pStyle w:val="a0"/>
        <w:spacing w:after="156"/>
        <w:ind w:firstLine="480"/>
      </w:pPr>
      <w:r>
        <w:rPr>
          <w:rFonts w:hint="eastAsia"/>
        </w:rPr>
        <w:t>仿真数据生成时，首先需要生成仿真真实场景，</w:t>
      </w:r>
      <w:r w:rsidR="00C83543">
        <w:rPr>
          <w:rFonts w:hint="eastAsia"/>
        </w:rPr>
        <w:t>根据上述</w:t>
      </w:r>
      <w:r w:rsidR="00C83543">
        <w:rPr>
          <w:rFonts w:hint="eastAsia"/>
        </w:rPr>
        <w:t>1.2</w:t>
      </w:r>
      <w:r w:rsidR="00C83543">
        <w:rPr>
          <w:rFonts w:hint="eastAsia"/>
        </w:rPr>
        <w:t>节的场景设置，生成发射机、接收机</w:t>
      </w:r>
      <w:r w:rsidR="00C83543">
        <w:rPr>
          <w:rFonts w:hint="eastAsia"/>
        </w:rPr>
        <w:t>2D / 3D</w:t>
      </w:r>
      <w:r w:rsidR="00C83543">
        <w:rPr>
          <w:rFonts w:hint="eastAsia"/>
        </w:rPr>
        <w:t>布局，生成的步骤如下：</w:t>
      </w:r>
    </w:p>
    <w:p w14:paraId="05FCCF60" w14:textId="4F7CD4BA" w:rsidR="00C83543" w:rsidRDefault="00C83543" w:rsidP="00C83543">
      <w:pPr>
        <w:pStyle w:val="a0"/>
        <w:numPr>
          <w:ilvl w:val="0"/>
          <w:numId w:val="40"/>
        </w:numPr>
        <w:spacing w:after="156"/>
        <w:ind w:firstLineChars="0"/>
      </w:pPr>
      <w:r>
        <w:rPr>
          <w:rFonts w:hint="eastAsia"/>
        </w:rPr>
        <w:t>发射机设置在原点</w:t>
      </w:r>
      <w:r w:rsidRPr="00E54391">
        <w:rPr>
          <w:rFonts w:hint="eastAsia"/>
          <w:position w:val="-16"/>
        </w:rPr>
        <w:object w:dxaOrig="700" w:dyaOrig="480" w14:anchorId="1183F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5.05pt;height:23.8pt" o:ole="">
            <v:imagedata r:id="rId8" o:title=""/>
          </v:shape>
          <o:OLEObject Type="Embed" ProgID="Equation.DSMT4" ShapeID="_x0000_i1030" DrawAspect="Content" ObjectID="_1822591408" r:id="rId9"/>
        </w:object>
      </w:r>
      <w:r>
        <w:rPr>
          <w:rFonts w:hint="eastAsia"/>
        </w:rPr>
        <w:t>或</w:t>
      </w:r>
      <w:r w:rsidR="002258EE" w:rsidRPr="00C83543">
        <w:rPr>
          <w:position w:val="-16"/>
        </w:rPr>
        <w:object w:dxaOrig="960" w:dyaOrig="480" w14:anchorId="47196CCC">
          <v:shape id="_x0000_i1137" type="#_x0000_t75" style="width:48.2pt;height:23.8pt" o:ole="">
            <v:imagedata r:id="rId10" o:title=""/>
          </v:shape>
          <o:OLEObject Type="Embed" ProgID="Equation.DSMT4" ShapeID="_x0000_i1137" DrawAspect="Content" ObjectID="_1822591409" r:id="rId11"/>
        </w:object>
      </w:r>
      <w:r>
        <w:rPr>
          <w:rFonts w:hint="eastAsia"/>
        </w:rPr>
        <w:t>；</w:t>
      </w:r>
    </w:p>
    <w:p w14:paraId="5D85DF82" w14:textId="50E498EB" w:rsidR="00CD4B6C" w:rsidRDefault="00C83543" w:rsidP="00CD4B6C">
      <w:pPr>
        <w:pStyle w:val="a0"/>
        <w:numPr>
          <w:ilvl w:val="0"/>
          <w:numId w:val="40"/>
        </w:numPr>
        <w:spacing w:after="156"/>
        <w:ind w:firstLineChars="0"/>
      </w:pPr>
      <w:r>
        <w:rPr>
          <w:rFonts w:hint="eastAsia"/>
        </w:rPr>
        <w:t>接收机以原点为中心，方位角在</w:t>
      </w:r>
      <w:r w:rsidRPr="00E54391">
        <w:rPr>
          <w:rFonts w:hint="eastAsia"/>
          <w:position w:val="-16"/>
        </w:rPr>
        <w:object w:dxaOrig="900" w:dyaOrig="480" w14:anchorId="50BC663A">
          <v:shape id="_x0000_i1035" type="#_x0000_t75" style="width:45.1pt;height:23.8pt" o:ole="">
            <v:imagedata r:id="rId12" o:title=""/>
          </v:shape>
          <o:OLEObject Type="Embed" ProgID="Equation.DSMT4" ShapeID="_x0000_i1035" DrawAspect="Content" ObjectID="_1822591410" r:id="rId13"/>
        </w:object>
      </w:r>
      <w:r>
        <w:rPr>
          <w:rFonts w:hint="eastAsia"/>
        </w:rPr>
        <w:t>随机生成，若为</w:t>
      </w:r>
      <w:r>
        <w:rPr>
          <w:rFonts w:hint="eastAsia"/>
        </w:rPr>
        <w:t>3D</w:t>
      </w:r>
      <w:r>
        <w:rPr>
          <w:rFonts w:hint="eastAsia"/>
        </w:rPr>
        <w:t>布局，则俯仰角在</w:t>
      </w:r>
      <w:r w:rsidR="00CD4B6C" w:rsidRPr="00CD4B6C">
        <w:rPr>
          <w:rFonts w:hint="eastAsia"/>
          <w:position w:val="-36"/>
        </w:rPr>
        <w:object w:dxaOrig="1160" w:dyaOrig="880" w14:anchorId="462B5D42">
          <v:shape id="_x0000_i1038" type="#_x0000_t75" style="width:58.25pt;height:43.85pt" o:ole="">
            <v:imagedata r:id="rId14" o:title=""/>
          </v:shape>
          <o:OLEObject Type="Embed" ProgID="Equation.DSMT4" ShapeID="_x0000_i1038" DrawAspect="Content" ObjectID="_1822591411" r:id="rId15"/>
        </w:object>
      </w:r>
      <w:r w:rsidR="00CD4B6C">
        <w:rPr>
          <w:rFonts w:hint="eastAsia"/>
        </w:rPr>
        <w:t>随机生成，半径范围</w:t>
      </w:r>
      <w:r w:rsidR="00CD4B6C">
        <w:rPr>
          <w:rFonts w:hint="eastAsia"/>
        </w:rPr>
        <w:t>在</w:t>
      </w:r>
      <w:r w:rsidR="00CD4B6C" w:rsidRPr="00E54391">
        <w:rPr>
          <w:rFonts w:hint="eastAsia"/>
          <w:position w:val="-16"/>
        </w:rPr>
        <w:object w:dxaOrig="1660" w:dyaOrig="480" w14:anchorId="4D2E9352">
          <v:shape id="_x0000_i1041" type="#_x0000_t75" style="width:83.25pt;height:23.8pt" o:ole="">
            <v:imagedata r:id="rId16" o:title=""/>
          </v:shape>
          <o:OLEObject Type="Embed" ProgID="Equation.DSMT4" ShapeID="_x0000_i1041" DrawAspect="Content" ObjectID="_1822591412" r:id="rId17"/>
        </w:object>
      </w:r>
      <w:r w:rsidR="00CD4B6C">
        <w:rPr>
          <w:rFonts w:hint="eastAsia"/>
        </w:rPr>
        <w:t>m</w:t>
      </w:r>
      <w:r w:rsidR="00CD4B6C">
        <w:rPr>
          <w:rFonts w:hint="eastAsia"/>
        </w:rPr>
        <w:t>随机生成</w:t>
      </w:r>
      <w:r w:rsidR="00786E0B">
        <w:rPr>
          <w:rFonts w:hint="eastAsia"/>
        </w:rPr>
        <w:t>；</w:t>
      </w:r>
    </w:p>
    <w:p w14:paraId="2D177CBE" w14:textId="4CFB3757" w:rsidR="00CD4B6C" w:rsidRDefault="00CD4B6C" w:rsidP="00B00D07">
      <w:pPr>
        <w:pStyle w:val="a0"/>
        <w:numPr>
          <w:ilvl w:val="0"/>
          <w:numId w:val="40"/>
        </w:numPr>
        <w:spacing w:after="156"/>
        <w:ind w:firstLineChars="0"/>
      </w:pPr>
      <w:r>
        <w:rPr>
          <w:rFonts w:hint="eastAsia"/>
        </w:rPr>
        <w:t>检查几何条件：检查接收站间最小距离、检查三个接收站位置向量间的二维叉积</w:t>
      </w:r>
      <w:r>
        <w:rPr>
          <w:rFonts w:hint="eastAsia"/>
        </w:rPr>
        <w:t>/</w:t>
      </w:r>
      <w:r>
        <w:rPr>
          <w:rFonts w:hint="eastAsia"/>
        </w:rPr>
        <w:t>三维叉积，如果不合理，则返回步骤</w:t>
      </w:r>
      <w:r>
        <w:rPr>
          <w:rFonts w:hint="eastAsia"/>
        </w:rPr>
        <w:t>2</w:t>
      </w:r>
      <w:r>
        <w:rPr>
          <w:rFonts w:hint="eastAsia"/>
        </w:rPr>
        <w:t>重新生成</w:t>
      </w:r>
      <w:r w:rsidR="00B00D07">
        <w:rPr>
          <w:rFonts w:hint="eastAsia"/>
        </w:rPr>
        <w:t>（最多尝试次数</w:t>
      </w:r>
      <w:r w:rsidR="00B00D07">
        <w:rPr>
          <w:rFonts w:hint="eastAsia"/>
        </w:rPr>
        <w:t>1000</w:t>
      </w:r>
      <w:r w:rsidR="00B00D07">
        <w:rPr>
          <w:rFonts w:hint="eastAsia"/>
        </w:rPr>
        <w:t>次）</w:t>
      </w:r>
      <w:r w:rsidR="00786E0B">
        <w:rPr>
          <w:rFonts w:hint="eastAsia"/>
        </w:rPr>
        <w:t>。</w:t>
      </w:r>
    </w:p>
    <w:p w14:paraId="10E04682" w14:textId="77777777" w:rsidR="00CD4B6C" w:rsidRDefault="00CD4B6C" w:rsidP="00CD4B6C">
      <w:pPr>
        <w:pStyle w:val="a0"/>
        <w:spacing w:after="156"/>
        <w:ind w:left="480" w:firstLineChars="0" w:firstLine="0"/>
      </w:pPr>
    </w:p>
    <w:p w14:paraId="4CAA9D75" w14:textId="2211FAA6" w:rsidR="00CD4B6C" w:rsidRDefault="00B00D07" w:rsidP="00CD4B6C">
      <w:pPr>
        <w:pStyle w:val="a0"/>
        <w:spacing w:after="156"/>
        <w:ind w:left="480" w:firstLineChars="0" w:firstLine="0"/>
      </w:pPr>
      <w:r>
        <w:rPr>
          <w:rFonts w:hint="eastAsia"/>
        </w:rPr>
        <w:t>注：步骤</w:t>
      </w:r>
      <w:r>
        <w:rPr>
          <w:rFonts w:hint="eastAsia"/>
        </w:rPr>
        <w:t>3</w:t>
      </w:r>
      <w:r>
        <w:rPr>
          <w:rFonts w:hint="eastAsia"/>
        </w:rPr>
        <w:t>中只有两个向量，而三个接收站应该有三个向量</w:t>
      </w:r>
    </w:p>
    <w:p w14:paraId="38CAFA55" w14:textId="77777777" w:rsidR="00786E0B" w:rsidRDefault="00786E0B" w:rsidP="00CD4B6C">
      <w:pPr>
        <w:pStyle w:val="a0"/>
        <w:spacing w:after="156"/>
        <w:ind w:left="480" w:firstLineChars="0" w:firstLine="0"/>
      </w:pPr>
    </w:p>
    <w:p w14:paraId="73071757" w14:textId="71D07256" w:rsidR="00786E0B" w:rsidRDefault="00786E0B" w:rsidP="00786E0B">
      <w:pPr>
        <w:pStyle w:val="a0"/>
        <w:spacing w:after="156"/>
        <w:ind w:firstLine="480"/>
      </w:pPr>
      <w:r>
        <w:rPr>
          <w:rFonts w:hint="eastAsia"/>
        </w:rPr>
        <w:t>目标真实航迹</w:t>
      </w:r>
      <w:r>
        <w:rPr>
          <w:rFonts w:hint="eastAsia"/>
        </w:rPr>
        <w:t>生成时，根据上述</w:t>
      </w:r>
      <w:r>
        <w:rPr>
          <w:rFonts w:hint="eastAsia"/>
        </w:rPr>
        <w:t>1.3</w:t>
      </w:r>
      <w:r>
        <w:rPr>
          <w:rFonts w:hint="eastAsia"/>
        </w:rPr>
        <w:t>节仿真</w:t>
      </w:r>
      <w:r>
        <w:rPr>
          <w:rFonts w:hint="eastAsia"/>
        </w:rPr>
        <w:t>配置</w:t>
      </w:r>
      <w:r>
        <w:rPr>
          <w:rFonts w:hint="eastAsia"/>
        </w:rPr>
        <w:t>与</w:t>
      </w: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节的</w:t>
      </w:r>
      <w:r>
        <w:rPr>
          <w:rFonts w:hint="eastAsia"/>
        </w:rPr>
        <w:t>目标配置</w:t>
      </w:r>
      <w:r>
        <w:rPr>
          <w:rFonts w:hint="eastAsia"/>
        </w:rPr>
        <w:t>，生成</w:t>
      </w:r>
      <w:r>
        <w:rPr>
          <w:rFonts w:hint="eastAsia"/>
        </w:rPr>
        <w:t>目标轨迹</w:t>
      </w:r>
      <w:r>
        <w:rPr>
          <w:rFonts w:hint="eastAsia"/>
        </w:rPr>
        <w:t>，生成的步骤如下：</w:t>
      </w:r>
    </w:p>
    <w:p w14:paraId="5F3F2DC4" w14:textId="706BC238" w:rsidR="00786E0B" w:rsidRDefault="00786E0B" w:rsidP="00786E0B">
      <w:pPr>
        <w:pStyle w:val="a0"/>
        <w:numPr>
          <w:ilvl w:val="0"/>
          <w:numId w:val="41"/>
        </w:numPr>
        <w:spacing w:after="156"/>
        <w:ind w:firstLineChars="0"/>
      </w:pPr>
      <w:r>
        <w:rPr>
          <w:rFonts w:hint="eastAsia"/>
        </w:rPr>
        <w:t>生成目标初始位置，在</w:t>
      </w:r>
      <w:r>
        <w:rPr>
          <w:rFonts w:hint="eastAsia"/>
        </w:rPr>
        <w:t xml:space="preserve"> (-3000,</w:t>
      </w:r>
      <w:r w:rsidR="008F4C93">
        <w:rPr>
          <w:rFonts w:hint="eastAsia"/>
        </w:rPr>
        <w:t xml:space="preserve"> </w:t>
      </w:r>
      <w:r>
        <w:rPr>
          <w:rFonts w:hint="eastAsia"/>
        </w:rPr>
        <w:t>3000) m</w:t>
      </w:r>
      <w:r>
        <w:rPr>
          <w:rFonts w:hint="eastAsia"/>
        </w:rPr>
        <w:t>范围生成目标的初始半径</w:t>
      </w:r>
      <w:r w:rsidR="00467EFB">
        <w:rPr>
          <w:rFonts w:hint="eastAsia"/>
        </w:rPr>
        <w:t>，在</w:t>
      </w:r>
      <w:r w:rsidR="00467EFB">
        <w:rPr>
          <w:rFonts w:hint="eastAsia"/>
        </w:rPr>
        <w:t>(-15,</w:t>
      </w:r>
      <w:r w:rsidR="008F4C93">
        <w:rPr>
          <w:rFonts w:hint="eastAsia"/>
        </w:rPr>
        <w:t xml:space="preserve"> </w:t>
      </w:r>
      <w:r w:rsidR="00467EFB">
        <w:rPr>
          <w:rFonts w:hint="eastAsia"/>
        </w:rPr>
        <w:t>15) m/s</w:t>
      </w:r>
      <w:r w:rsidR="00467EFB">
        <w:rPr>
          <w:rFonts w:hint="eastAsia"/>
        </w:rPr>
        <w:t>生成目标的初始速度；（二维、三维同理，增加了</w:t>
      </w:r>
      <w:r w:rsidR="00467EFB">
        <w:rPr>
          <w:rFonts w:hint="eastAsia"/>
        </w:rPr>
        <w:t>z</w:t>
      </w:r>
      <w:r w:rsidR="00467EFB">
        <w:rPr>
          <w:rFonts w:hint="eastAsia"/>
        </w:rPr>
        <w:t>的位置和速度），初始加速度为</w:t>
      </w:r>
      <w:r w:rsidR="00467EFB">
        <w:rPr>
          <w:rFonts w:hint="eastAsia"/>
        </w:rPr>
        <w:t xml:space="preserve">0 </w:t>
      </w:r>
      <w:r w:rsidR="00467EFB">
        <w:rPr>
          <w:rFonts w:hint="eastAsia"/>
        </w:rPr>
        <w:t>m</w:t>
      </w:r>
      <w:r w:rsidR="00467EFB" w:rsidRPr="00467EFB">
        <w:rPr>
          <w:rFonts w:hint="eastAsia"/>
          <w:vertAlign w:val="superscript"/>
        </w:rPr>
        <w:t>2</w:t>
      </w:r>
      <w:r w:rsidR="00467EFB">
        <w:rPr>
          <w:rFonts w:hint="eastAsia"/>
        </w:rPr>
        <w:t>/s</w:t>
      </w:r>
      <w:r w:rsidR="00467EFB">
        <w:rPr>
          <w:rFonts w:hint="eastAsia"/>
        </w:rPr>
        <w:t>；一共</w:t>
      </w:r>
      <w:r w:rsidR="00467EFB">
        <w:rPr>
          <w:rFonts w:hint="eastAsia"/>
        </w:rPr>
        <w:t>6</w:t>
      </w:r>
      <w:r w:rsidR="00467EFB">
        <w:rPr>
          <w:rFonts w:hint="eastAsia"/>
        </w:rPr>
        <w:t>维</w:t>
      </w:r>
      <w:r w:rsidR="00467EFB">
        <w:rPr>
          <w:rFonts w:hint="eastAsia"/>
        </w:rPr>
        <w:t>/9</w:t>
      </w:r>
      <w:r w:rsidR="00467EFB">
        <w:rPr>
          <w:rFonts w:hint="eastAsia"/>
        </w:rPr>
        <w:t>维的状态</w:t>
      </w:r>
    </w:p>
    <w:p w14:paraId="56B663A7" w14:textId="664177C9" w:rsidR="00467EFB" w:rsidRDefault="00467EFB" w:rsidP="00786E0B">
      <w:pPr>
        <w:pStyle w:val="a0"/>
        <w:numPr>
          <w:ilvl w:val="0"/>
          <w:numId w:val="41"/>
        </w:numPr>
        <w:spacing w:after="156"/>
        <w:ind w:firstLineChars="0"/>
      </w:pPr>
      <w:r>
        <w:rPr>
          <w:rFonts w:hint="eastAsia"/>
        </w:rPr>
        <w:t>在所有目标</w:t>
      </w:r>
      <w:r>
        <w:rPr>
          <w:rFonts w:hint="eastAsia"/>
        </w:rPr>
        <w:t>运动模型</w:t>
      </w:r>
      <w:r>
        <w:rPr>
          <w:rFonts w:hint="eastAsia"/>
        </w:rPr>
        <w:t>中随机选择一个运动模型，并将一个运动模型初始化（</w:t>
      </w:r>
      <w:r>
        <w:rPr>
          <w:rFonts w:hint="eastAsia"/>
        </w:rPr>
        <w:t>CV</w:t>
      </w:r>
      <w:r>
        <w:rPr>
          <w:rFonts w:hint="eastAsia"/>
        </w:rPr>
        <w:t>模型加速度初始化为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CA</w:t>
      </w:r>
      <w:r>
        <w:rPr>
          <w:rFonts w:hint="eastAsia"/>
        </w:rPr>
        <w:t>模型加速度</w:t>
      </w:r>
      <w:r w:rsidR="008F4C93"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(-</w:t>
      </w:r>
      <w:r>
        <w:rPr>
          <w:rFonts w:hint="eastAsia"/>
        </w:rPr>
        <w:t>1.5</w:t>
      </w:r>
      <w:r>
        <w:rPr>
          <w:rFonts w:hint="eastAsia"/>
        </w:rPr>
        <w:t>,</w:t>
      </w:r>
      <w:r>
        <w:rPr>
          <w:rFonts w:hint="eastAsia"/>
        </w:rPr>
        <w:t xml:space="preserve"> 1.5</w:t>
      </w:r>
      <w:r>
        <w:rPr>
          <w:rFonts w:hint="eastAsia"/>
        </w:rPr>
        <w:t>) m</w:t>
      </w:r>
      <w:r w:rsidR="008F4C93" w:rsidRPr="008F4C93">
        <w:rPr>
          <w:rFonts w:hint="eastAsia"/>
          <w:vertAlign w:val="superscript"/>
        </w:rPr>
        <w:t>2</w:t>
      </w:r>
      <w:r>
        <w:rPr>
          <w:rFonts w:hint="eastAsia"/>
        </w:rPr>
        <w:t>/s</w:t>
      </w:r>
      <w:r w:rsidR="008F4C93">
        <w:rPr>
          <w:rFonts w:hint="eastAsia"/>
        </w:rPr>
        <w:t>范围随机初始化，</w:t>
      </w:r>
      <w:r w:rsidR="008F4C93">
        <w:rPr>
          <w:rFonts w:hint="eastAsia"/>
        </w:rPr>
        <w:t>CT</w:t>
      </w:r>
      <w:r w:rsidR="008F4C93">
        <w:rPr>
          <w:rFonts w:hint="eastAsia"/>
        </w:rPr>
        <w:t>模型转弯率在</w:t>
      </w:r>
      <w:r w:rsidR="008F4C93">
        <w:rPr>
          <w:rFonts w:hint="eastAsia"/>
        </w:rPr>
        <w:t>(-0.05, 0.05)</w:t>
      </w:r>
      <w:r w:rsidR="008F4C93">
        <w:rPr>
          <w:rFonts w:hint="eastAsia"/>
        </w:rPr>
        <w:t>rad/s</w:t>
      </w:r>
      <w:r w:rsidR="008F4C93">
        <w:rPr>
          <w:rFonts w:hint="eastAsia"/>
        </w:rPr>
        <w:t>随机初始化，</w:t>
      </w:r>
      <w:r w:rsidR="008F4C93">
        <w:rPr>
          <w:rFonts w:hint="eastAsia"/>
        </w:rPr>
        <w:t>Singer</w:t>
      </w:r>
      <w:r w:rsidR="008F4C93">
        <w:rPr>
          <w:rFonts w:hint="eastAsia"/>
        </w:rPr>
        <w:t>模型的</w:t>
      </w:r>
      <w:r w:rsidR="008F4C93" w:rsidRPr="008F4C93">
        <w:rPr>
          <w:position w:val="-6"/>
        </w:rPr>
        <w:object w:dxaOrig="279" w:dyaOrig="260" w14:anchorId="1FF5B238">
          <v:shape id="_x0000_i1052" type="#_x0000_t75" style="width:13.75pt;height:13.15pt" o:ole="">
            <v:imagedata r:id="rId18" o:title=""/>
          </v:shape>
          <o:OLEObject Type="Embed" ProgID="Equation.DSMT4" ShapeID="_x0000_i1052" DrawAspect="Content" ObjectID="_1822591413" r:id="rId19"/>
        </w:object>
      </w:r>
      <w:r w:rsidR="008F4C93">
        <w:rPr>
          <w:rFonts w:hint="eastAsia"/>
        </w:rPr>
        <w:t>初始化为</w:t>
      </w:r>
      <w:r w:rsidR="008F4C93">
        <w:rPr>
          <w:rFonts w:hint="eastAsia"/>
        </w:rPr>
        <w:t xml:space="preserve"> </w:t>
      </w:r>
      <w:r w:rsidR="008F4C93">
        <w:rPr>
          <w:rFonts w:hint="eastAsia"/>
        </w:rPr>
        <w:t>(</w:t>
      </w:r>
      <w:r w:rsidR="008F4C93">
        <w:rPr>
          <w:rFonts w:hint="eastAsia"/>
        </w:rPr>
        <w:t>0.05</w:t>
      </w:r>
      <w:r w:rsidR="008F4C93">
        <w:rPr>
          <w:rFonts w:hint="eastAsia"/>
        </w:rPr>
        <w:t xml:space="preserve">, </w:t>
      </w:r>
      <w:r w:rsidR="008F4C93">
        <w:rPr>
          <w:rFonts w:hint="eastAsia"/>
        </w:rPr>
        <w:t>0.15</w:t>
      </w:r>
      <w:r w:rsidR="008F4C93">
        <w:rPr>
          <w:rFonts w:hint="eastAsia"/>
        </w:rPr>
        <w:t>)</w:t>
      </w:r>
      <w:r>
        <w:rPr>
          <w:rFonts w:hint="eastAsia"/>
        </w:rPr>
        <w:t>，</w:t>
      </w:r>
      <w:r w:rsidR="008F4C93">
        <w:rPr>
          <w:rFonts w:hint="eastAsia"/>
        </w:rPr>
        <w:t>最大加速度为</w:t>
      </w:r>
      <w:r w:rsidR="008F4C93">
        <w:rPr>
          <w:rFonts w:hint="eastAsia"/>
        </w:rPr>
        <w:t>3</w:t>
      </w:r>
      <w:r w:rsidR="008F4C93">
        <w:rPr>
          <w:rFonts w:hint="eastAsia"/>
        </w:rPr>
        <w:t xml:space="preserve"> m</w:t>
      </w:r>
      <w:r w:rsidR="008F4C93" w:rsidRPr="008F4C93">
        <w:rPr>
          <w:rFonts w:hint="eastAsia"/>
          <w:vertAlign w:val="superscript"/>
        </w:rPr>
        <w:t>2</w:t>
      </w:r>
      <w:r w:rsidR="008F4C93">
        <w:rPr>
          <w:rFonts w:hint="eastAsia"/>
        </w:rPr>
        <w:t>/s</w:t>
      </w:r>
      <w:r w:rsidR="008F4C93">
        <w:rPr>
          <w:rFonts w:hint="eastAsia"/>
        </w:rPr>
        <w:t>，</w:t>
      </w:r>
      <w:r w:rsidR="008F4C93" w:rsidRPr="008F4C93">
        <w:rPr>
          <w:rFonts w:hint="eastAsia"/>
        </w:rPr>
        <w:t>Singer</w:t>
      </w:r>
      <w:r w:rsidR="008F4C93" w:rsidRPr="008F4C93">
        <w:rPr>
          <w:rFonts w:hint="eastAsia"/>
        </w:rPr>
        <w:t>模型的噪声强度</w:t>
      </w:r>
      <w:r w:rsidR="008F4C93">
        <w:rPr>
          <w:rFonts w:hint="eastAsia"/>
        </w:rPr>
        <w:t>为</w:t>
      </w:r>
      <w:r w:rsidR="008F4C93">
        <w:rPr>
          <w:rFonts w:hint="eastAsia"/>
        </w:rPr>
        <w:t xml:space="preserve">1 </w:t>
      </w:r>
      <w:r w:rsidR="008F4C93">
        <w:rPr>
          <w:rFonts w:hint="eastAsia"/>
        </w:rPr>
        <w:t>m</w:t>
      </w:r>
      <w:r w:rsidR="008F4C93" w:rsidRPr="008F4C93">
        <w:rPr>
          <w:rFonts w:hint="eastAsia"/>
          <w:vertAlign w:val="superscript"/>
        </w:rPr>
        <w:t>2</w:t>
      </w:r>
      <w:r w:rsidR="008F4C93">
        <w:rPr>
          <w:rFonts w:hint="eastAsia"/>
        </w:rPr>
        <w:t>/s</w:t>
      </w:r>
    </w:p>
    <w:p w14:paraId="43316134" w14:textId="37CD8BBE" w:rsidR="008F4C93" w:rsidRDefault="008F4C93" w:rsidP="00786E0B">
      <w:pPr>
        <w:pStyle w:val="a0"/>
        <w:numPr>
          <w:ilvl w:val="0"/>
          <w:numId w:val="41"/>
        </w:numPr>
        <w:spacing w:after="156"/>
        <w:ind w:firstLineChars="0"/>
      </w:pPr>
      <w:r>
        <w:rPr>
          <w:rFonts w:hint="eastAsia"/>
        </w:rPr>
        <w:t>确定模型的持续时间，在</w:t>
      </w:r>
      <w:r>
        <w:rPr>
          <w:rFonts w:hint="eastAsia"/>
        </w:rPr>
        <w:t>[20, 40]s</w:t>
      </w:r>
      <w:r>
        <w:rPr>
          <w:rFonts w:hint="eastAsia"/>
        </w:rPr>
        <w:t>范围随机初始化</w:t>
      </w:r>
    </w:p>
    <w:p w14:paraId="5FBCE433" w14:textId="039F4709" w:rsidR="008F4C93" w:rsidRDefault="008F4C93" w:rsidP="00786E0B">
      <w:pPr>
        <w:pStyle w:val="a0"/>
        <w:numPr>
          <w:ilvl w:val="0"/>
          <w:numId w:val="41"/>
        </w:numPr>
        <w:spacing w:after="156"/>
        <w:ind w:firstLineChars="0"/>
      </w:pPr>
      <w:r>
        <w:rPr>
          <w:rFonts w:hint="eastAsia"/>
        </w:rPr>
        <w:t>初始化过程噪声</w:t>
      </w:r>
      <w:r w:rsidR="00B03F95">
        <w:rPr>
          <w:rFonts w:hint="eastAsia"/>
        </w:rPr>
        <w:t>（</w:t>
      </w:r>
      <w:r w:rsidR="00B03F95">
        <w:rPr>
          <w:rFonts w:hint="eastAsia"/>
        </w:rPr>
        <w:t>OU</w:t>
      </w:r>
      <w:r w:rsidR="00B03F95">
        <w:rPr>
          <w:rFonts w:hint="eastAsia"/>
        </w:rPr>
        <w:t>噪声）</w:t>
      </w:r>
    </w:p>
    <w:p w14:paraId="6B550546" w14:textId="7B6D1055" w:rsidR="00B03F95" w:rsidRDefault="00B03F95" w:rsidP="00B03F95">
      <w:pPr>
        <w:pStyle w:val="afc"/>
      </w:pPr>
      <w:r>
        <w:tab/>
      </w:r>
      <w:r w:rsidR="002258EE" w:rsidRPr="00B03F95">
        <w:rPr>
          <w:position w:val="-6"/>
        </w:rPr>
        <w:object w:dxaOrig="1880" w:dyaOrig="600" w14:anchorId="4FA770B0">
          <v:shape id="_x0000_i1139" type="#_x0000_t75" style="width:93.9pt;height:30.05pt" o:ole="">
            <v:imagedata r:id="rId20" o:title=""/>
          </v:shape>
          <o:OLEObject Type="Embed" ProgID="Equation.DSMT4" ShapeID="_x0000_i1139" DrawAspect="Content" ObjectID="_1822591414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975B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3501CB0A" w14:textId="3F89742E" w:rsidR="00786E0B" w:rsidRDefault="00B03F95" w:rsidP="00B03F95">
      <w:pPr>
        <w:pStyle w:val="afc"/>
        <w:rPr>
          <w:rFonts w:hint="eastAsia"/>
        </w:rPr>
      </w:pPr>
      <w:r>
        <w:lastRenderedPageBreak/>
        <w:tab/>
      </w:r>
      <w:r w:rsidR="002258EE" w:rsidRPr="00B03F95">
        <w:rPr>
          <w:position w:val="-14"/>
        </w:rPr>
        <w:object w:dxaOrig="4280" w:dyaOrig="760" w14:anchorId="1D87F6F9">
          <v:shape id="_x0000_i1531" type="#_x0000_t75" style="width:214.1pt;height:38.2pt" o:ole="">
            <v:imagedata r:id="rId22" o:title=""/>
          </v:shape>
          <o:OLEObject Type="Embed" ProgID="Equation.DSMT4" ShapeID="_x0000_i1531" DrawAspect="Content" ObjectID="_1822591415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975B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FD113B7" w14:textId="44346F97" w:rsidR="00B03F95" w:rsidRDefault="002B1C42" w:rsidP="002B1C42">
      <w:pPr>
        <w:pStyle w:val="afc"/>
        <w:rPr>
          <w:rFonts w:hint="eastAsia"/>
        </w:rPr>
      </w:pPr>
      <w:r>
        <w:tab/>
      </w:r>
      <w:r w:rsidRPr="002B1C42">
        <w:rPr>
          <w:position w:val="-14"/>
        </w:rPr>
        <w:object w:dxaOrig="3320" w:dyaOrig="440" w14:anchorId="3A396455">
          <v:shape id="_x0000_i1532" type="#_x0000_t75" style="width:165.9pt;height:21.9pt" o:ole="">
            <v:imagedata r:id="rId24" o:title=""/>
          </v:shape>
          <o:OLEObject Type="Embed" ProgID="Equation.DSMT4" ShapeID="_x0000_i1532" DrawAspect="Content" ObjectID="_1822591416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975B6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87BA669" w14:textId="20F28059" w:rsidR="002B1C42" w:rsidRDefault="002B1C42" w:rsidP="002B1C42">
      <w:pPr>
        <w:pStyle w:val="afc"/>
        <w:rPr>
          <w:rFonts w:hint="eastAsia"/>
        </w:rPr>
      </w:pPr>
      <w:r>
        <w:tab/>
      </w:r>
      <w:r w:rsidRPr="002B1C42">
        <w:rPr>
          <w:position w:val="-16"/>
        </w:rPr>
        <w:object w:dxaOrig="4300" w:dyaOrig="480" w14:anchorId="5D34F2D8">
          <v:shape id="_x0000_i1533" type="#_x0000_t75" style="width:214.75pt;height:23.8pt" o:ole="">
            <v:imagedata r:id="rId26" o:title=""/>
          </v:shape>
          <o:OLEObject Type="Embed" ProgID="Equation.DSMT4" ShapeID="_x0000_i1533" DrawAspect="Content" ObjectID="_1822591417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975B6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2F4CA33" w14:textId="207F1EE9" w:rsidR="002B1C42" w:rsidRDefault="003F1314" w:rsidP="003F1314">
      <w:pPr>
        <w:pStyle w:val="a0"/>
        <w:numPr>
          <w:ilvl w:val="0"/>
          <w:numId w:val="41"/>
        </w:numPr>
        <w:spacing w:after="156"/>
        <w:ind w:firstLineChars="0"/>
      </w:pPr>
      <w:r>
        <w:rPr>
          <w:rFonts w:hint="eastAsia"/>
        </w:rPr>
        <w:t>生成带有高斯噪声的量测值，并计算当前时刻的</w:t>
      </w:r>
      <w:r>
        <w:rPr>
          <w:rFonts w:hint="eastAsia"/>
        </w:rPr>
        <w:t>CRLB</w:t>
      </w:r>
      <w:r>
        <w:rPr>
          <w:rFonts w:hint="eastAsia"/>
        </w:rPr>
        <w:t>；</w:t>
      </w:r>
    </w:p>
    <w:p w14:paraId="36FC2B90" w14:textId="0C01B76B" w:rsidR="003F1314" w:rsidRDefault="003F1314" w:rsidP="003F1314">
      <w:pPr>
        <w:pStyle w:val="a0"/>
        <w:numPr>
          <w:ilvl w:val="0"/>
          <w:numId w:val="41"/>
        </w:numPr>
        <w:spacing w:after="156"/>
        <w:ind w:firstLineChars="0"/>
      </w:pPr>
      <w:r>
        <w:rPr>
          <w:rFonts w:hint="eastAsia"/>
        </w:rPr>
        <w:t>状态更新：按照</w:t>
      </w:r>
      <w:r>
        <w:rPr>
          <w:rFonts w:hint="eastAsia"/>
        </w:rPr>
        <w:t>CV</w:t>
      </w:r>
      <w:r>
        <w:rPr>
          <w:rFonts w:hint="eastAsia"/>
        </w:rPr>
        <w:t>、</w:t>
      </w:r>
      <w:r>
        <w:rPr>
          <w:rFonts w:hint="eastAsia"/>
        </w:rPr>
        <w:t>CA</w:t>
      </w:r>
      <w:r>
        <w:rPr>
          <w:rFonts w:hint="eastAsia"/>
        </w:rPr>
        <w:t>、</w:t>
      </w:r>
      <w:r>
        <w:rPr>
          <w:rFonts w:hint="eastAsia"/>
        </w:rPr>
        <w:t>CT</w:t>
      </w:r>
      <w:r>
        <w:rPr>
          <w:rFonts w:hint="eastAsia"/>
        </w:rPr>
        <w:t>、</w:t>
      </w:r>
      <w:r>
        <w:rPr>
          <w:rFonts w:hint="eastAsia"/>
        </w:rPr>
        <w:t>Singer</w:t>
      </w:r>
      <w:r>
        <w:rPr>
          <w:rFonts w:hint="eastAsia"/>
        </w:rPr>
        <w:t>模型迭代更新</w:t>
      </w:r>
    </w:p>
    <w:p w14:paraId="05EB1EAF" w14:textId="7E8EF069" w:rsidR="00CA4419" w:rsidRDefault="00CA4419" w:rsidP="00CA4419">
      <w:pPr>
        <w:pStyle w:val="a0"/>
        <w:spacing w:after="156"/>
        <w:ind w:left="480" w:firstLineChars="0" w:firstLine="0"/>
        <w:rPr>
          <w:rFonts w:hint="eastAsia"/>
        </w:rPr>
      </w:pPr>
      <w:r>
        <w:rPr>
          <w:rFonts w:hint="eastAsia"/>
        </w:rPr>
        <w:t>状态：</w:t>
      </w:r>
      <w:r w:rsidR="0091225B" w:rsidRPr="00CA4419">
        <w:rPr>
          <w:position w:val="-20"/>
        </w:rPr>
        <w:object w:dxaOrig="3879" w:dyaOrig="560" w14:anchorId="50040E1E">
          <v:shape id="_x0000_i1534" type="#_x0000_t75" style="width:194.1pt;height:28.15pt" o:ole="">
            <v:imagedata r:id="rId28" o:title=""/>
          </v:shape>
          <o:OLEObject Type="Embed" ProgID="Equation.DSMT4" ShapeID="_x0000_i1534" DrawAspect="Content" ObjectID="_1822591418" r:id="rId29"/>
        </w:object>
      </w:r>
    </w:p>
    <w:p w14:paraId="18199E8B" w14:textId="7EBA3223" w:rsidR="002258EE" w:rsidRDefault="002258EE" w:rsidP="00CA4419">
      <w:pPr>
        <w:pStyle w:val="a0"/>
        <w:spacing w:after="156"/>
        <w:ind w:left="480" w:firstLineChars="0" w:firstLine="0"/>
        <w:rPr>
          <w:rFonts w:hint="eastAsia"/>
        </w:rPr>
      </w:pPr>
      <w:r>
        <w:rPr>
          <w:rFonts w:hint="eastAsia"/>
        </w:rPr>
        <w:t>CV</w:t>
      </w:r>
      <w:r>
        <w:rPr>
          <w:rFonts w:hint="eastAsia"/>
        </w:rPr>
        <w:t>模型状态转移矩阵：</w:t>
      </w:r>
    </w:p>
    <w:p w14:paraId="4E1E77A1" w14:textId="2A0CEFF4" w:rsidR="002258EE" w:rsidRDefault="002258EE" w:rsidP="0047538E">
      <w:pPr>
        <w:pStyle w:val="afc"/>
        <w:rPr>
          <w:rFonts w:hint="eastAsia"/>
        </w:rPr>
      </w:pPr>
      <w:r>
        <w:tab/>
      </w:r>
      <w:r w:rsidR="001975B6" w:rsidRPr="002258EE">
        <w:rPr>
          <w:position w:val="-208"/>
        </w:rPr>
        <w:object w:dxaOrig="5300" w:dyaOrig="4320" w14:anchorId="3A8ED500">
          <v:shape id="_x0000_i1625" type="#_x0000_t75" style="width:264.85pt;height:3in" o:ole="">
            <v:imagedata r:id="rId30" o:title=""/>
          </v:shape>
          <o:OLEObject Type="Embed" ProgID="Equation.DSMT4" ShapeID="_x0000_i1625" DrawAspect="Content" ObjectID="_1822591419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975B6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E0C4F7B" w14:textId="77777777" w:rsidR="0047538E" w:rsidRDefault="0047538E" w:rsidP="0047538E">
      <w:pPr>
        <w:pStyle w:val="a0"/>
        <w:spacing w:after="156"/>
        <w:ind w:left="480" w:firstLineChars="0" w:firstLine="0"/>
      </w:pPr>
      <w:r>
        <w:rPr>
          <w:rFonts w:hint="eastAsia"/>
        </w:rPr>
        <w:t>过程噪声分布矩阵：</w:t>
      </w:r>
    </w:p>
    <w:p w14:paraId="1951FC59" w14:textId="5BD22867" w:rsidR="0047538E" w:rsidRDefault="0047538E" w:rsidP="0047538E">
      <w:pPr>
        <w:pStyle w:val="afc"/>
        <w:spacing w:after="120"/>
        <w:rPr>
          <w:rFonts w:hint="eastAsia"/>
        </w:rPr>
      </w:pPr>
      <w:r>
        <w:lastRenderedPageBreak/>
        <w:tab/>
      </w:r>
      <w:r w:rsidR="001975B6" w:rsidRPr="0047538E">
        <w:rPr>
          <w:position w:val="-124"/>
        </w:rPr>
        <w:object w:dxaOrig="2940" w:dyaOrig="5560" w14:anchorId="33D719FA">
          <v:shape id="_x0000_i1627" type="#_x0000_t75" style="width:111.45pt;height:209.75pt" o:ole="">
            <v:imagedata r:id="rId32" o:title=""/>
          </v:shape>
          <o:OLEObject Type="Embed" ProgID="Equation.DSMT4" ShapeID="_x0000_i1627" DrawAspect="Content" ObjectID="_1822591420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975B6">
        <w:rPr>
          <w:noProof/>
        </w:rPr>
        <w:instrText>6</w:instrText>
      </w:r>
      <w:r>
        <w:fldChar w:fldCharType="end"/>
      </w:r>
      <w:r>
        <w:instrText>)</w:instrText>
      </w:r>
      <w:r>
        <w:fldChar w:fldCharType="end"/>
      </w:r>
    </w:p>
    <w:p w14:paraId="6D367910" w14:textId="77777777" w:rsidR="00CA4419" w:rsidRDefault="00CA4419" w:rsidP="0047538E">
      <w:pPr>
        <w:pStyle w:val="a0"/>
        <w:spacing w:after="156"/>
        <w:ind w:firstLineChars="0" w:firstLine="0"/>
        <w:rPr>
          <w:rFonts w:hint="eastAsia"/>
        </w:rPr>
      </w:pPr>
    </w:p>
    <w:p w14:paraId="7037D4CA" w14:textId="36F16AF6" w:rsidR="002258EE" w:rsidRDefault="002258EE" w:rsidP="00CA4419">
      <w:pPr>
        <w:pStyle w:val="a0"/>
        <w:spacing w:after="156"/>
        <w:ind w:left="48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A</w:t>
      </w:r>
      <w:r>
        <w:rPr>
          <w:rFonts w:hint="eastAsia"/>
        </w:rPr>
        <w:t>模型状态转移矩阵：</w:t>
      </w:r>
    </w:p>
    <w:p w14:paraId="731D8F83" w14:textId="391231B1" w:rsidR="006C6BBA" w:rsidRPr="002258EE" w:rsidRDefault="002258EE" w:rsidP="002258EE">
      <w:pPr>
        <w:pStyle w:val="afc"/>
      </w:pPr>
      <w:r>
        <w:tab/>
      </w:r>
      <w:r w:rsidR="001975B6" w:rsidRPr="002258EE">
        <w:rPr>
          <w:position w:val="-14"/>
        </w:rPr>
        <w:object w:dxaOrig="6160" w:dyaOrig="5560" w14:anchorId="4CDD778D">
          <v:shape id="_x0000_i1631" type="#_x0000_t75" style="width:308.05pt;height:278pt" o:ole="">
            <v:imagedata r:id="rId34" o:title=""/>
          </v:shape>
          <o:OLEObject Type="Embed" ProgID="Equation.DSMT4" ShapeID="_x0000_i1631" DrawAspect="Content" ObjectID="_1822591421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975B6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6F842D44" w14:textId="77777777" w:rsidR="0047538E" w:rsidRDefault="0047538E" w:rsidP="0047538E">
      <w:pPr>
        <w:pStyle w:val="a0"/>
        <w:spacing w:after="156"/>
        <w:ind w:left="480" w:firstLineChars="0" w:firstLine="0"/>
      </w:pPr>
      <w:r>
        <w:rPr>
          <w:rFonts w:hint="eastAsia"/>
        </w:rPr>
        <w:t>过程噪声分布矩阵：</w:t>
      </w:r>
    </w:p>
    <w:p w14:paraId="4C85A242" w14:textId="262FDF13" w:rsidR="0047538E" w:rsidRDefault="0047538E" w:rsidP="0047538E">
      <w:pPr>
        <w:pStyle w:val="afc"/>
        <w:spacing w:after="120"/>
        <w:rPr>
          <w:rFonts w:hint="eastAsia"/>
        </w:rPr>
      </w:pPr>
      <w:r>
        <w:lastRenderedPageBreak/>
        <w:tab/>
      </w:r>
      <w:r w:rsidR="00341916" w:rsidRPr="0047538E">
        <w:rPr>
          <w:position w:val="-124"/>
        </w:rPr>
        <w:object w:dxaOrig="2900" w:dyaOrig="5560" w14:anchorId="3DAEA1DB">
          <v:shape id="_x0000_i1647" type="#_x0000_t75" style="width:109.55pt;height:209.75pt" o:ole="">
            <v:imagedata r:id="rId36" o:title=""/>
          </v:shape>
          <o:OLEObject Type="Embed" ProgID="Equation.DSMT4" ShapeID="_x0000_i1647" DrawAspect="Content" ObjectID="_1822591422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975B6">
        <w:rPr>
          <w:noProof/>
        </w:rPr>
        <w:instrText>8</w:instrText>
      </w:r>
      <w:r>
        <w:fldChar w:fldCharType="end"/>
      </w:r>
      <w:r>
        <w:instrText>)</w:instrText>
      </w:r>
      <w:r>
        <w:fldChar w:fldCharType="end"/>
      </w:r>
    </w:p>
    <w:p w14:paraId="0F4F78A6" w14:textId="5576E03F" w:rsidR="002258EE" w:rsidRDefault="008E011B" w:rsidP="0047538E">
      <w:pPr>
        <w:pStyle w:val="a0"/>
        <w:spacing w:after="156"/>
        <w:ind w:firstLineChars="0" w:firstLine="0"/>
        <w:rPr>
          <w:rFonts w:hint="eastAsia"/>
        </w:rPr>
      </w:pPr>
      <w:r>
        <w:rPr>
          <w:rFonts w:hint="eastAsia"/>
        </w:rPr>
        <w:t>H</w:t>
      </w:r>
      <w:r w:rsidR="002258EE">
        <w:rPr>
          <w:rFonts w:hint="eastAsia"/>
        </w:rPr>
        <w:t>C</w:t>
      </w:r>
      <w:r w:rsidR="002258EE">
        <w:rPr>
          <w:rFonts w:hint="eastAsia"/>
        </w:rPr>
        <w:t>T</w:t>
      </w:r>
      <w:r w:rsidR="00CA4419">
        <w:rPr>
          <w:rFonts w:hint="eastAsia"/>
        </w:rPr>
        <w:t>模型</w:t>
      </w:r>
      <w:r w:rsidR="002258EE">
        <w:rPr>
          <w:rFonts w:hint="eastAsia"/>
        </w:rPr>
        <w:t>状态转移矩阵：</w:t>
      </w:r>
    </w:p>
    <w:p w14:paraId="7422943F" w14:textId="19C87B79" w:rsidR="002258EE" w:rsidRPr="002258EE" w:rsidRDefault="002258EE" w:rsidP="00CA4419">
      <w:pPr>
        <w:pStyle w:val="afc"/>
      </w:pPr>
      <w:r>
        <w:tab/>
      </w:r>
      <w:r w:rsidR="001975B6" w:rsidRPr="00CA4419">
        <w:rPr>
          <w:position w:val="-246"/>
        </w:rPr>
        <w:object w:dxaOrig="8100" w:dyaOrig="5080" w14:anchorId="029B4BB2">
          <v:shape id="_x0000_i1633" type="#_x0000_t75" style="width:405.1pt;height:254.2pt" o:ole="">
            <v:imagedata r:id="rId38" o:title=""/>
          </v:shape>
          <o:OLEObject Type="Embed" ProgID="Equation.DSMT4" ShapeID="_x0000_i1633" DrawAspect="Content" ObjectID="_1822591423" r:id="rId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975B6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6542D4E5" w14:textId="77777777" w:rsidR="002258EE" w:rsidRDefault="002258EE" w:rsidP="00CD4B6C">
      <w:pPr>
        <w:pStyle w:val="a0"/>
        <w:spacing w:after="156"/>
        <w:ind w:left="480" w:firstLineChars="0" w:firstLine="0"/>
      </w:pPr>
    </w:p>
    <w:p w14:paraId="1B6467BA" w14:textId="77777777" w:rsidR="0047538E" w:rsidRDefault="0047538E" w:rsidP="0047538E">
      <w:pPr>
        <w:pStyle w:val="a0"/>
        <w:spacing w:after="156"/>
        <w:ind w:left="480" w:firstLineChars="0" w:firstLine="0"/>
      </w:pPr>
      <w:r>
        <w:rPr>
          <w:rFonts w:hint="eastAsia"/>
        </w:rPr>
        <w:t>过程噪声分布矩阵：</w:t>
      </w:r>
    </w:p>
    <w:p w14:paraId="054355E2" w14:textId="2E7143ED" w:rsidR="002258EE" w:rsidRDefault="0047538E" w:rsidP="0047538E">
      <w:pPr>
        <w:pStyle w:val="afc"/>
        <w:spacing w:after="120"/>
        <w:rPr>
          <w:rFonts w:hint="eastAsia"/>
        </w:rPr>
      </w:pPr>
      <w:r>
        <w:lastRenderedPageBreak/>
        <w:tab/>
      </w:r>
      <w:r w:rsidR="001975B6" w:rsidRPr="0047538E">
        <w:rPr>
          <w:position w:val="-124"/>
        </w:rPr>
        <w:object w:dxaOrig="3060" w:dyaOrig="5560" w14:anchorId="62741C09">
          <v:shape id="_x0000_i1635" type="#_x0000_t75" style="width:115.85pt;height:209.75pt" o:ole="">
            <v:imagedata r:id="rId40" o:title=""/>
          </v:shape>
          <o:OLEObject Type="Embed" ProgID="Equation.DSMT4" ShapeID="_x0000_i1635" DrawAspect="Content" ObjectID="_1822591424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975B6">
        <w:rPr>
          <w:noProof/>
        </w:rPr>
        <w:instrText>10</w:instrText>
      </w:r>
      <w:r>
        <w:fldChar w:fldCharType="end"/>
      </w:r>
      <w:r>
        <w:instrText>)</w:instrText>
      </w:r>
      <w:r>
        <w:fldChar w:fldCharType="end"/>
      </w:r>
    </w:p>
    <w:p w14:paraId="723A8FCB" w14:textId="28516C0E" w:rsidR="00CA4419" w:rsidRDefault="00CA4419" w:rsidP="00CA4419">
      <w:pPr>
        <w:pStyle w:val="a0"/>
        <w:spacing w:after="156"/>
        <w:ind w:left="480" w:firstLineChars="0" w:firstLine="0"/>
        <w:rPr>
          <w:rFonts w:hint="eastAsia"/>
        </w:rPr>
      </w:pPr>
      <w:bookmarkStart w:id="0" w:name="OLE_LINK16"/>
      <w:r>
        <w:rPr>
          <w:rFonts w:hint="eastAsia"/>
        </w:rPr>
        <w:t>F</w:t>
      </w:r>
      <w:r>
        <w:rPr>
          <w:rFonts w:hint="eastAsia"/>
        </w:rPr>
        <w:t>CT</w:t>
      </w:r>
      <w:r>
        <w:rPr>
          <w:rFonts w:hint="eastAsia"/>
        </w:rPr>
        <w:t>模型状态转移矩阵：</w:t>
      </w:r>
    </w:p>
    <w:bookmarkEnd w:id="0"/>
    <w:p w14:paraId="29998DC3" w14:textId="1818352C" w:rsidR="002258EE" w:rsidRPr="00CA4419" w:rsidRDefault="00CA4419" w:rsidP="00DD6E20">
      <w:pPr>
        <w:pStyle w:val="afc"/>
      </w:pPr>
      <w:r>
        <w:tab/>
      </w:r>
      <w:r w:rsidR="001975B6" w:rsidRPr="00DD6E20">
        <w:object w:dxaOrig="12960" w:dyaOrig="6600" w14:anchorId="57E0EA0C">
          <v:shape id="_x0000_i1637" type="#_x0000_t75" style="width:378.8pt;height:192.85pt" o:ole="">
            <v:imagedata r:id="rId42" o:title=""/>
          </v:shape>
          <o:OLEObject Type="Embed" ProgID="Equation.DSMT4" ShapeID="_x0000_i1637" DrawAspect="Content" ObjectID="_1822591425" r:id="rId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975B6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1C43AE2" w14:textId="378B56AE" w:rsidR="002258EE" w:rsidRDefault="00DD6E20" w:rsidP="00CD4B6C">
      <w:pPr>
        <w:pStyle w:val="a0"/>
        <w:spacing w:after="156"/>
        <w:ind w:left="480" w:firstLineChars="0" w:firstLine="0"/>
      </w:pPr>
      <w:r>
        <w:rPr>
          <w:rFonts w:hint="eastAsia"/>
        </w:rPr>
        <w:t>过程噪声分布矩阵：</w:t>
      </w:r>
    </w:p>
    <w:p w14:paraId="61852314" w14:textId="0AC128FF" w:rsidR="00DD6E20" w:rsidRDefault="00DD6E20" w:rsidP="0047538E">
      <w:pPr>
        <w:pStyle w:val="afc"/>
        <w:rPr>
          <w:rFonts w:hint="eastAsia"/>
        </w:rPr>
      </w:pPr>
      <w:r>
        <w:lastRenderedPageBreak/>
        <w:tab/>
      </w:r>
      <w:r w:rsidR="001975B6" w:rsidRPr="0047538E">
        <w:rPr>
          <w:position w:val="-124"/>
        </w:rPr>
        <w:object w:dxaOrig="6640" w:dyaOrig="7760" w14:anchorId="42A8ED0D">
          <v:shape id="_x0000_i1639" type="#_x0000_t75" style="width:251.05pt;height:293pt" o:ole="">
            <v:imagedata r:id="rId44" o:title=""/>
          </v:shape>
          <o:OLEObject Type="Embed" ProgID="Equation.DSMT4" ShapeID="_x0000_i1639" DrawAspect="Content" ObjectID="_1822591426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975B6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11BFB82A" w14:textId="2FF538AF" w:rsidR="0047538E" w:rsidRDefault="005A2E16" w:rsidP="005A2E16">
      <w:pPr>
        <w:pStyle w:val="a0"/>
        <w:spacing w:after="156"/>
        <w:ind w:firstLineChars="0" w:firstLine="0"/>
        <w:rPr>
          <w:rFonts w:hint="eastAsia"/>
        </w:rPr>
      </w:pPr>
      <w:r>
        <w:tab/>
      </w:r>
    </w:p>
    <w:p w14:paraId="61542E54" w14:textId="0FA7B5C6" w:rsidR="005A2E16" w:rsidRDefault="005A2E16" w:rsidP="005A2E16">
      <w:pPr>
        <w:pStyle w:val="a0"/>
        <w:spacing w:after="156"/>
        <w:ind w:left="480" w:firstLineChars="0" w:firstLine="0"/>
        <w:rPr>
          <w:rFonts w:hint="eastAsia"/>
        </w:rPr>
      </w:pPr>
      <w:bookmarkStart w:id="1" w:name="OLE_LINK17"/>
      <w:r>
        <w:rPr>
          <w:rFonts w:hint="eastAsia"/>
        </w:rPr>
        <w:t>Singer</w:t>
      </w:r>
      <w:r>
        <w:rPr>
          <w:rFonts w:hint="eastAsia"/>
        </w:rPr>
        <w:t>模型状态转移矩阵：</w:t>
      </w:r>
    </w:p>
    <w:bookmarkEnd w:id="1"/>
    <w:p w14:paraId="056A98BD" w14:textId="0A08BFB6" w:rsidR="0047538E" w:rsidRPr="005A2E16" w:rsidRDefault="00E15BBC" w:rsidP="00E15BBC">
      <w:pPr>
        <w:pStyle w:val="afc"/>
      </w:pPr>
      <w:r>
        <w:tab/>
      </w:r>
      <w:r w:rsidR="001975B6" w:rsidRPr="00E15BBC">
        <w:object w:dxaOrig="9880" w:dyaOrig="6840" w14:anchorId="2FEB5447">
          <v:shape id="_x0000_i1641" type="#_x0000_t75" style="width:420.1pt;height:291.15pt" o:ole="">
            <v:imagedata r:id="rId46" o:title=""/>
          </v:shape>
          <o:OLEObject Type="Embed" ProgID="Equation.DSMT4" ShapeID="_x0000_i1641" DrawAspect="Content" ObjectID="_1822591427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975B6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55B45F06" w14:textId="07172C5A" w:rsidR="00E15BBC" w:rsidRDefault="00E15BBC" w:rsidP="00BD167F">
      <w:pPr>
        <w:pStyle w:val="a0"/>
        <w:spacing w:after="156"/>
        <w:ind w:left="480" w:firstLineChars="0" w:firstLine="0"/>
      </w:pPr>
      <w:r>
        <w:rPr>
          <w:rFonts w:hint="eastAsia"/>
        </w:rPr>
        <w:lastRenderedPageBreak/>
        <w:t>过程噪声分布</w:t>
      </w:r>
      <w:r>
        <w:rPr>
          <w:rFonts w:hint="eastAsia"/>
        </w:rPr>
        <w:t>矩阵：</w:t>
      </w:r>
    </w:p>
    <w:p w14:paraId="623451FB" w14:textId="5D55FE57" w:rsidR="00BD167F" w:rsidRDefault="00BD167F" w:rsidP="00BD167F">
      <w:pPr>
        <w:pStyle w:val="afc"/>
      </w:pPr>
      <w:r>
        <w:tab/>
      </w:r>
      <w:r w:rsidR="001975B6" w:rsidRPr="00BD167F">
        <w:rPr>
          <w:position w:val="-208"/>
        </w:rPr>
        <w:object w:dxaOrig="7940" w:dyaOrig="4320" w14:anchorId="069813D7">
          <v:shape id="_x0000_i1643" type="#_x0000_t75" style="width:396.95pt;height:3in" o:ole="">
            <v:imagedata r:id="rId48" o:title=""/>
          </v:shape>
          <o:OLEObject Type="Embed" ProgID="Equation.DSMT4" ShapeID="_x0000_i1643" DrawAspect="Content" ObjectID="_1822591428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1975B6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01B9207C" w14:textId="5EA4B527" w:rsidR="00BD167F" w:rsidRDefault="00D42A5E" w:rsidP="00CD4B6C">
      <w:pPr>
        <w:pStyle w:val="a0"/>
        <w:spacing w:after="156"/>
        <w:ind w:left="480" w:firstLineChars="0" w:firstLine="0"/>
      </w:pPr>
      <w:r>
        <w:rPr>
          <w:rFonts w:hint="eastAsia"/>
        </w:rPr>
        <w:t>采用</w:t>
      </w:r>
      <w:r>
        <w:rPr>
          <w:rFonts w:hint="eastAsia"/>
        </w:rPr>
        <w:t>Van Loan</w:t>
      </w:r>
      <w:r>
        <w:rPr>
          <w:rFonts w:hint="eastAsia"/>
        </w:rPr>
        <w:t>的方式，</w:t>
      </w:r>
      <w:r w:rsidR="001975B6">
        <w:rPr>
          <w:rFonts w:hint="eastAsia"/>
        </w:rPr>
        <w:t>更稳定求状态转移矩阵和</w:t>
      </w:r>
      <w:r>
        <w:rPr>
          <w:rFonts w:hint="eastAsia"/>
        </w:rPr>
        <w:t>过程噪声矩阵</w:t>
      </w:r>
    </w:p>
    <w:p w14:paraId="16E20F25" w14:textId="77777777" w:rsidR="00D42A5E" w:rsidRDefault="00D42A5E" w:rsidP="00CD4B6C">
      <w:pPr>
        <w:pStyle w:val="a0"/>
        <w:spacing w:after="156"/>
        <w:ind w:left="480" w:firstLineChars="0" w:firstLine="0"/>
        <w:rPr>
          <w:rFonts w:hint="eastAsia"/>
        </w:rPr>
      </w:pPr>
    </w:p>
    <w:p w14:paraId="31191F7F" w14:textId="796BB669" w:rsidR="006C6BBA" w:rsidRPr="00786E0B" w:rsidRDefault="006C6BBA" w:rsidP="00CD4B6C">
      <w:pPr>
        <w:pStyle w:val="a0"/>
        <w:spacing w:after="156"/>
        <w:ind w:left="480" w:firstLineChars="0" w:firstLine="0"/>
        <w:rPr>
          <w:rFonts w:hint="eastAsia"/>
        </w:rPr>
      </w:pPr>
    </w:p>
    <w:sectPr w:rsidR="006C6BBA" w:rsidRPr="00786E0B" w:rsidSect="0051088C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9F2B3" w14:textId="77777777" w:rsidR="00736829" w:rsidRDefault="00736829" w:rsidP="00067A64">
      <w:pPr>
        <w:spacing w:after="120"/>
      </w:pPr>
      <w:r>
        <w:separator/>
      </w:r>
    </w:p>
  </w:endnote>
  <w:endnote w:type="continuationSeparator" w:id="0">
    <w:p w14:paraId="622BE1EA" w14:textId="77777777" w:rsidR="00736829" w:rsidRDefault="00736829" w:rsidP="00067A6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Math">
    <w:altName w:val="Calibri"/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LM Roman 10">
    <w:altName w:val="Courier New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e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290F" w14:textId="77777777" w:rsidR="00142766" w:rsidRDefault="00142766" w:rsidP="00D46CB6">
    <w:pPr>
      <w:pStyle w:val="aff0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7074251"/>
      <w:docPartObj>
        <w:docPartGallery w:val="Page Numbers (Bottom of Page)"/>
        <w:docPartUnique/>
      </w:docPartObj>
    </w:sdtPr>
    <w:sdtContent>
      <w:p w14:paraId="421029CD" w14:textId="7ECB59B4" w:rsidR="0008781D" w:rsidRDefault="0008781D">
        <w:pPr>
          <w:pStyle w:val="aff0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E3A5E50" w14:textId="3CAC88FD" w:rsidR="00142766" w:rsidRDefault="00142766" w:rsidP="000C11EE">
    <w:pPr>
      <w:pStyle w:val="aff0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078B" w14:textId="77777777" w:rsidR="00142766" w:rsidRDefault="00142766" w:rsidP="00D46CB6">
    <w:pPr>
      <w:pStyle w:val="aff0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3060" w14:textId="77777777" w:rsidR="00736829" w:rsidRDefault="00736829" w:rsidP="00067A64">
      <w:pPr>
        <w:spacing w:after="120"/>
      </w:pPr>
      <w:r>
        <w:separator/>
      </w:r>
    </w:p>
  </w:footnote>
  <w:footnote w:type="continuationSeparator" w:id="0">
    <w:p w14:paraId="4205A347" w14:textId="77777777" w:rsidR="00736829" w:rsidRDefault="00736829" w:rsidP="00067A6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F6436" w14:textId="77777777" w:rsidR="00142766" w:rsidRDefault="00142766" w:rsidP="00D46CB6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F924" w14:textId="77777777" w:rsidR="00142766" w:rsidRDefault="00142766" w:rsidP="00D46CB6">
    <w:pPr>
      <w:pStyle w:val="a4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DED3" w14:textId="77777777" w:rsidR="00142766" w:rsidRDefault="00142766" w:rsidP="00D46CB6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20D"/>
    <w:multiLevelType w:val="hybridMultilevel"/>
    <w:tmpl w:val="1D5A5906"/>
    <w:lvl w:ilvl="0" w:tplc="99C822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A6661"/>
    <w:multiLevelType w:val="hybridMultilevel"/>
    <w:tmpl w:val="8B7802CE"/>
    <w:lvl w:ilvl="0" w:tplc="99C822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C654C0"/>
    <w:multiLevelType w:val="multilevel"/>
    <w:tmpl w:val="182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0004B"/>
    <w:multiLevelType w:val="hybridMultilevel"/>
    <w:tmpl w:val="F648AC52"/>
    <w:lvl w:ilvl="0" w:tplc="BABA24C6">
      <w:start w:val="1"/>
      <w:numFmt w:val="decimal"/>
      <w:lvlText w:val="[%1]"/>
      <w:lvlJc w:val="left"/>
      <w:pPr>
        <w:ind w:left="8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" w15:restartNumberingAfterBreak="0">
    <w:nsid w:val="0C276049"/>
    <w:multiLevelType w:val="hybridMultilevel"/>
    <w:tmpl w:val="58AC3D2C"/>
    <w:lvl w:ilvl="0" w:tplc="99C822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2C77D6"/>
    <w:multiLevelType w:val="hybridMultilevel"/>
    <w:tmpl w:val="4C48CD4E"/>
    <w:lvl w:ilvl="0" w:tplc="99C822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BD3C3A"/>
    <w:multiLevelType w:val="multilevel"/>
    <w:tmpl w:val="4C941F7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黑体" w:eastAsia="黑体" w:hint="eastAsia"/>
      </w:rPr>
    </w:lvl>
    <w:lvl w:ilvl="1">
      <w:start w:val="1"/>
      <w:numFmt w:val="decimal"/>
      <w:pStyle w:val="2"/>
      <w:isLgl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833" w:hanging="833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072" w:hanging="107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2" w:hanging="107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E7188E"/>
    <w:multiLevelType w:val="hybridMultilevel"/>
    <w:tmpl w:val="87EA8734"/>
    <w:lvl w:ilvl="0" w:tplc="99C822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573D45"/>
    <w:multiLevelType w:val="hybridMultilevel"/>
    <w:tmpl w:val="C43A79BC"/>
    <w:lvl w:ilvl="0" w:tplc="1E6A28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1BDC6ED1"/>
    <w:multiLevelType w:val="hybridMultilevel"/>
    <w:tmpl w:val="4CEEB664"/>
    <w:lvl w:ilvl="0" w:tplc="BABA24C6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63B6F45"/>
    <w:multiLevelType w:val="hybridMultilevel"/>
    <w:tmpl w:val="FE7A3FB0"/>
    <w:lvl w:ilvl="0" w:tplc="99C822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DF1214"/>
    <w:multiLevelType w:val="hybridMultilevel"/>
    <w:tmpl w:val="9E48D518"/>
    <w:lvl w:ilvl="0" w:tplc="99C8228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AA77F2F"/>
    <w:multiLevelType w:val="hybridMultilevel"/>
    <w:tmpl w:val="5AF4DCC4"/>
    <w:lvl w:ilvl="0" w:tplc="99C822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3DF3EA7"/>
    <w:multiLevelType w:val="hybridMultilevel"/>
    <w:tmpl w:val="6D7EEA46"/>
    <w:lvl w:ilvl="0" w:tplc="99C822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88544B"/>
    <w:multiLevelType w:val="hybridMultilevel"/>
    <w:tmpl w:val="17266920"/>
    <w:lvl w:ilvl="0" w:tplc="261EB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8005E4"/>
    <w:multiLevelType w:val="hybridMultilevel"/>
    <w:tmpl w:val="DEA621DA"/>
    <w:lvl w:ilvl="0" w:tplc="99C822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A55952"/>
    <w:multiLevelType w:val="hybridMultilevel"/>
    <w:tmpl w:val="DD56AE70"/>
    <w:lvl w:ilvl="0" w:tplc="D0A007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7B48D5"/>
    <w:multiLevelType w:val="hybridMultilevel"/>
    <w:tmpl w:val="AB80D59A"/>
    <w:lvl w:ilvl="0" w:tplc="99C8228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E7E06A1"/>
    <w:multiLevelType w:val="hybridMultilevel"/>
    <w:tmpl w:val="123CD45E"/>
    <w:lvl w:ilvl="0" w:tplc="99C822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830BE9"/>
    <w:multiLevelType w:val="hybridMultilevel"/>
    <w:tmpl w:val="45DC5902"/>
    <w:lvl w:ilvl="0" w:tplc="99C822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E22964"/>
    <w:multiLevelType w:val="multilevel"/>
    <w:tmpl w:val="21CE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1526A4"/>
    <w:multiLevelType w:val="hybridMultilevel"/>
    <w:tmpl w:val="45DC5902"/>
    <w:lvl w:ilvl="0" w:tplc="99C822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C16E65"/>
    <w:multiLevelType w:val="hybridMultilevel"/>
    <w:tmpl w:val="178CD736"/>
    <w:lvl w:ilvl="0" w:tplc="263E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7C76FB"/>
    <w:multiLevelType w:val="hybridMultilevel"/>
    <w:tmpl w:val="70468DAA"/>
    <w:lvl w:ilvl="0" w:tplc="99C822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5D8035E"/>
    <w:multiLevelType w:val="hybridMultilevel"/>
    <w:tmpl w:val="E3329EC8"/>
    <w:lvl w:ilvl="0" w:tplc="99C822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D002299"/>
    <w:multiLevelType w:val="hybridMultilevel"/>
    <w:tmpl w:val="4ADE7C24"/>
    <w:lvl w:ilvl="0" w:tplc="423A03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6" w15:restartNumberingAfterBreak="0">
    <w:nsid w:val="5FF22092"/>
    <w:multiLevelType w:val="hybridMultilevel"/>
    <w:tmpl w:val="FB70B944"/>
    <w:lvl w:ilvl="0" w:tplc="99C8228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2F47699"/>
    <w:multiLevelType w:val="hybridMultilevel"/>
    <w:tmpl w:val="F020ACE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4112F19"/>
    <w:multiLevelType w:val="multilevel"/>
    <w:tmpl w:val="2B3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E3E58"/>
    <w:multiLevelType w:val="hybridMultilevel"/>
    <w:tmpl w:val="816C889E"/>
    <w:lvl w:ilvl="0" w:tplc="99C822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1D0E66"/>
    <w:multiLevelType w:val="hybridMultilevel"/>
    <w:tmpl w:val="2988D2E6"/>
    <w:lvl w:ilvl="0" w:tplc="99C822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3B3CAB"/>
    <w:multiLevelType w:val="hybridMultilevel"/>
    <w:tmpl w:val="6A641928"/>
    <w:lvl w:ilvl="0" w:tplc="99C822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B3910AF"/>
    <w:multiLevelType w:val="hybridMultilevel"/>
    <w:tmpl w:val="B8AC17DC"/>
    <w:lvl w:ilvl="0" w:tplc="99C8228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01713891">
    <w:abstractNumId w:val="6"/>
  </w:num>
  <w:num w:numId="2" w16cid:durableId="2008972317">
    <w:abstractNumId w:val="6"/>
  </w:num>
  <w:num w:numId="3" w16cid:durableId="13848747">
    <w:abstractNumId w:val="6"/>
  </w:num>
  <w:num w:numId="4" w16cid:durableId="354775242">
    <w:abstractNumId w:val="6"/>
  </w:num>
  <w:num w:numId="5" w16cid:durableId="204221788">
    <w:abstractNumId w:val="6"/>
  </w:num>
  <w:num w:numId="6" w16cid:durableId="121506309">
    <w:abstractNumId w:val="6"/>
  </w:num>
  <w:num w:numId="7" w16cid:durableId="676267514">
    <w:abstractNumId w:val="6"/>
  </w:num>
  <w:num w:numId="8" w16cid:durableId="1734350543">
    <w:abstractNumId w:val="27"/>
  </w:num>
  <w:num w:numId="9" w16cid:durableId="763964999">
    <w:abstractNumId w:val="29"/>
  </w:num>
  <w:num w:numId="10" w16cid:durableId="2008093367">
    <w:abstractNumId w:val="7"/>
  </w:num>
  <w:num w:numId="11" w16cid:durableId="343362660">
    <w:abstractNumId w:val="5"/>
  </w:num>
  <w:num w:numId="12" w16cid:durableId="1755391833">
    <w:abstractNumId w:val="13"/>
  </w:num>
  <w:num w:numId="13" w16cid:durableId="1940260086">
    <w:abstractNumId w:val="21"/>
  </w:num>
  <w:num w:numId="14" w16cid:durableId="783813886">
    <w:abstractNumId w:val="19"/>
  </w:num>
  <w:num w:numId="15" w16cid:durableId="1326477434">
    <w:abstractNumId w:val="32"/>
  </w:num>
  <w:num w:numId="16" w16cid:durableId="719600181">
    <w:abstractNumId w:val="12"/>
  </w:num>
  <w:num w:numId="17" w16cid:durableId="1253466740">
    <w:abstractNumId w:val="23"/>
  </w:num>
  <w:num w:numId="18" w16cid:durableId="1533610995">
    <w:abstractNumId w:val="15"/>
  </w:num>
  <w:num w:numId="19" w16cid:durableId="1813669766">
    <w:abstractNumId w:val="1"/>
  </w:num>
  <w:num w:numId="20" w16cid:durableId="2008708498">
    <w:abstractNumId w:val="24"/>
  </w:num>
  <w:num w:numId="21" w16cid:durableId="218631188">
    <w:abstractNumId w:val="22"/>
  </w:num>
  <w:num w:numId="22" w16cid:durableId="1170676379">
    <w:abstractNumId w:val="30"/>
  </w:num>
  <w:num w:numId="23" w16cid:durableId="359820921">
    <w:abstractNumId w:val="0"/>
  </w:num>
  <w:num w:numId="24" w16cid:durableId="649017468">
    <w:abstractNumId w:val="10"/>
  </w:num>
  <w:num w:numId="25" w16cid:durableId="2057467160">
    <w:abstractNumId w:val="4"/>
  </w:num>
  <w:num w:numId="26" w16cid:durableId="1199049503">
    <w:abstractNumId w:val="17"/>
  </w:num>
  <w:num w:numId="27" w16cid:durableId="2076976226">
    <w:abstractNumId w:val="16"/>
  </w:num>
  <w:num w:numId="28" w16cid:durableId="284822615">
    <w:abstractNumId w:val="18"/>
  </w:num>
  <w:num w:numId="29" w16cid:durableId="233854510">
    <w:abstractNumId w:val="11"/>
  </w:num>
  <w:num w:numId="30" w16cid:durableId="575020915">
    <w:abstractNumId w:val="26"/>
  </w:num>
  <w:num w:numId="31" w16cid:durableId="1299920551">
    <w:abstractNumId w:val="14"/>
  </w:num>
  <w:num w:numId="32" w16cid:durableId="1253784057">
    <w:abstractNumId w:val="31"/>
  </w:num>
  <w:num w:numId="33" w16cid:durableId="1325088802">
    <w:abstractNumId w:val="20"/>
  </w:num>
  <w:num w:numId="34" w16cid:durableId="1961570398">
    <w:abstractNumId w:val="2"/>
  </w:num>
  <w:num w:numId="35" w16cid:durableId="393509349">
    <w:abstractNumId w:val="3"/>
  </w:num>
  <w:num w:numId="36" w16cid:durableId="928082437">
    <w:abstractNumId w:val="9"/>
  </w:num>
  <w:num w:numId="37" w16cid:durableId="1361200531">
    <w:abstractNumId w:val="6"/>
  </w:num>
  <w:num w:numId="38" w16cid:durableId="473833091">
    <w:abstractNumId w:val="6"/>
  </w:num>
  <w:num w:numId="39" w16cid:durableId="1545749184">
    <w:abstractNumId w:val="28"/>
  </w:num>
  <w:num w:numId="40" w16cid:durableId="919174890">
    <w:abstractNumId w:val="25"/>
  </w:num>
  <w:num w:numId="41" w16cid:durableId="136363337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attachedTemplate r:id="rId1"/>
  <w:stylePaneFormatFilter w:val="C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49"/>
    <w:rsid w:val="00000C86"/>
    <w:rsid w:val="00000DFC"/>
    <w:rsid w:val="00000E34"/>
    <w:rsid w:val="00002D61"/>
    <w:rsid w:val="00003723"/>
    <w:rsid w:val="00003996"/>
    <w:rsid w:val="00003DC6"/>
    <w:rsid w:val="00003EB5"/>
    <w:rsid w:val="00003ED6"/>
    <w:rsid w:val="00005230"/>
    <w:rsid w:val="0000543E"/>
    <w:rsid w:val="00005B09"/>
    <w:rsid w:val="00005D60"/>
    <w:rsid w:val="00006084"/>
    <w:rsid w:val="00006468"/>
    <w:rsid w:val="000065F4"/>
    <w:rsid w:val="00006D37"/>
    <w:rsid w:val="00006ECA"/>
    <w:rsid w:val="00007676"/>
    <w:rsid w:val="00007895"/>
    <w:rsid w:val="000110FC"/>
    <w:rsid w:val="0001177A"/>
    <w:rsid w:val="00011A19"/>
    <w:rsid w:val="00011E64"/>
    <w:rsid w:val="00012534"/>
    <w:rsid w:val="0001284C"/>
    <w:rsid w:val="000128D0"/>
    <w:rsid w:val="00012B41"/>
    <w:rsid w:val="00013226"/>
    <w:rsid w:val="000133AE"/>
    <w:rsid w:val="0001433D"/>
    <w:rsid w:val="0001564F"/>
    <w:rsid w:val="0001596C"/>
    <w:rsid w:val="00016110"/>
    <w:rsid w:val="0001613D"/>
    <w:rsid w:val="00016ADB"/>
    <w:rsid w:val="00016D7C"/>
    <w:rsid w:val="00016F2D"/>
    <w:rsid w:val="00020253"/>
    <w:rsid w:val="00020E4B"/>
    <w:rsid w:val="000216D2"/>
    <w:rsid w:val="0002187F"/>
    <w:rsid w:val="00021A51"/>
    <w:rsid w:val="00021B0C"/>
    <w:rsid w:val="00021D08"/>
    <w:rsid w:val="00021D3E"/>
    <w:rsid w:val="000220AF"/>
    <w:rsid w:val="00022A20"/>
    <w:rsid w:val="00022FCC"/>
    <w:rsid w:val="000237B1"/>
    <w:rsid w:val="0002399D"/>
    <w:rsid w:val="00023C3C"/>
    <w:rsid w:val="00024A3A"/>
    <w:rsid w:val="00024E06"/>
    <w:rsid w:val="000253C8"/>
    <w:rsid w:val="00025BCC"/>
    <w:rsid w:val="000262C6"/>
    <w:rsid w:val="0002681F"/>
    <w:rsid w:val="00026A38"/>
    <w:rsid w:val="00026CC9"/>
    <w:rsid w:val="000303C1"/>
    <w:rsid w:val="000305AE"/>
    <w:rsid w:val="000306E1"/>
    <w:rsid w:val="00030B1F"/>
    <w:rsid w:val="00031969"/>
    <w:rsid w:val="00031BB9"/>
    <w:rsid w:val="00031BDC"/>
    <w:rsid w:val="00032536"/>
    <w:rsid w:val="00032B41"/>
    <w:rsid w:val="00032D30"/>
    <w:rsid w:val="00033244"/>
    <w:rsid w:val="00033E30"/>
    <w:rsid w:val="000341C6"/>
    <w:rsid w:val="000342F4"/>
    <w:rsid w:val="0003450F"/>
    <w:rsid w:val="00034ECA"/>
    <w:rsid w:val="0003538F"/>
    <w:rsid w:val="00035E3A"/>
    <w:rsid w:val="000362A6"/>
    <w:rsid w:val="00036F24"/>
    <w:rsid w:val="00036F2B"/>
    <w:rsid w:val="000376E3"/>
    <w:rsid w:val="00037A2A"/>
    <w:rsid w:val="00037E31"/>
    <w:rsid w:val="00041008"/>
    <w:rsid w:val="00041118"/>
    <w:rsid w:val="00041285"/>
    <w:rsid w:val="000413A3"/>
    <w:rsid w:val="00041A55"/>
    <w:rsid w:val="000425AA"/>
    <w:rsid w:val="000426A9"/>
    <w:rsid w:val="00042890"/>
    <w:rsid w:val="00042A67"/>
    <w:rsid w:val="00042AEC"/>
    <w:rsid w:val="00043514"/>
    <w:rsid w:val="00043617"/>
    <w:rsid w:val="000438C8"/>
    <w:rsid w:val="00043FF5"/>
    <w:rsid w:val="0004520C"/>
    <w:rsid w:val="0004527A"/>
    <w:rsid w:val="00045EDB"/>
    <w:rsid w:val="00045F49"/>
    <w:rsid w:val="00046765"/>
    <w:rsid w:val="000509D7"/>
    <w:rsid w:val="000516A9"/>
    <w:rsid w:val="000517ED"/>
    <w:rsid w:val="00051B55"/>
    <w:rsid w:val="00052295"/>
    <w:rsid w:val="00052F64"/>
    <w:rsid w:val="000531EA"/>
    <w:rsid w:val="000534DE"/>
    <w:rsid w:val="000535C5"/>
    <w:rsid w:val="000542E0"/>
    <w:rsid w:val="0005470A"/>
    <w:rsid w:val="00055199"/>
    <w:rsid w:val="00055667"/>
    <w:rsid w:val="00055985"/>
    <w:rsid w:val="000560F6"/>
    <w:rsid w:val="00056375"/>
    <w:rsid w:val="00056BFD"/>
    <w:rsid w:val="00056C04"/>
    <w:rsid w:val="00056CF0"/>
    <w:rsid w:val="00057349"/>
    <w:rsid w:val="00057A38"/>
    <w:rsid w:val="00057C29"/>
    <w:rsid w:val="00057C7E"/>
    <w:rsid w:val="00060428"/>
    <w:rsid w:val="0006049E"/>
    <w:rsid w:val="00060AEC"/>
    <w:rsid w:val="000619D3"/>
    <w:rsid w:val="00061A38"/>
    <w:rsid w:val="00062468"/>
    <w:rsid w:val="00062563"/>
    <w:rsid w:val="0006281C"/>
    <w:rsid w:val="00062871"/>
    <w:rsid w:val="0006299A"/>
    <w:rsid w:val="00063245"/>
    <w:rsid w:val="00063FE8"/>
    <w:rsid w:val="0006449F"/>
    <w:rsid w:val="00064A04"/>
    <w:rsid w:val="00064BB7"/>
    <w:rsid w:val="00065C57"/>
    <w:rsid w:val="00066210"/>
    <w:rsid w:val="0006639C"/>
    <w:rsid w:val="00066648"/>
    <w:rsid w:val="00066E0B"/>
    <w:rsid w:val="000672D7"/>
    <w:rsid w:val="00067A64"/>
    <w:rsid w:val="00067D30"/>
    <w:rsid w:val="000711F2"/>
    <w:rsid w:val="000712D4"/>
    <w:rsid w:val="000715CB"/>
    <w:rsid w:val="00071A6F"/>
    <w:rsid w:val="00071E33"/>
    <w:rsid w:val="00072952"/>
    <w:rsid w:val="000730A0"/>
    <w:rsid w:val="000741F2"/>
    <w:rsid w:val="0007440C"/>
    <w:rsid w:val="00074CCB"/>
    <w:rsid w:val="00074EE1"/>
    <w:rsid w:val="00074F84"/>
    <w:rsid w:val="00075223"/>
    <w:rsid w:val="00075390"/>
    <w:rsid w:val="00075425"/>
    <w:rsid w:val="0007587E"/>
    <w:rsid w:val="00075A41"/>
    <w:rsid w:val="00075A98"/>
    <w:rsid w:val="00075DB6"/>
    <w:rsid w:val="00075EDA"/>
    <w:rsid w:val="00076119"/>
    <w:rsid w:val="00076151"/>
    <w:rsid w:val="00076285"/>
    <w:rsid w:val="00076C8B"/>
    <w:rsid w:val="00077AE9"/>
    <w:rsid w:val="00077C4D"/>
    <w:rsid w:val="00077F8A"/>
    <w:rsid w:val="00080164"/>
    <w:rsid w:val="00080456"/>
    <w:rsid w:val="00080F16"/>
    <w:rsid w:val="00081D9C"/>
    <w:rsid w:val="000824BA"/>
    <w:rsid w:val="000843B1"/>
    <w:rsid w:val="00084BB0"/>
    <w:rsid w:val="00085FDA"/>
    <w:rsid w:val="0008603D"/>
    <w:rsid w:val="00086B4A"/>
    <w:rsid w:val="00086C21"/>
    <w:rsid w:val="000870A1"/>
    <w:rsid w:val="00087325"/>
    <w:rsid w:val="0008781D"/>
    <w:rsid w:val="00087FD5"/>
    <w:rsid w:val="0009014D"/>
    <w:rsid w:val="000912A3"/>
    <w:rsid w:val="000912C9"/>
    <w:rsid w:val="00091B22"/>
    <w:rsid w:val="0009231D"/>
    <w:rsid w:val="00092DA9"/>
    <w:rsid w:val="00092F21"/>
    <w:rsid w:val="00093998"/>
    <w:rsid w:val="00093C29"/>
    <w:rsid w:val="00093F68"/>
    <w:rsid w:val="00094482"/>
    <w:rsid w:val="00094774"/>
    <w:rsid w:val="000950DB"/>
    <w:rsid w:val="00096A39"/>
    <w:rsid w:val="00096B6E"/>
    <w:rsid w:val="00097622"/>
    <w:rsid w:val="0009797A"/>
    <w:rsid w:val="00097B86"/>
    <w:rsid w:val="000A0AB9"/>
    <w:rsid w:val="000A0ED7"/>
    <w:rsid w:val="000A11CC"/>
    <w:rsid w:val="000A1484"/>
    <w:rsid w:val="000A1AE0"/>
    <w:rsid w:val="000A2A48"/>
    <w:rsid w:val="000A2B78"/>
    <w:rsid w:val="000A2BB5"/>
    <w:rsid w:val="000A37A6"/>
    <w:rsid w:val="000A3B5A"/>
    <w:rsid w:val="000A436A"/>
    <w:rsid w:val="000A4713"/>
    <w:rsid w:val="000A4720"/>
    <w:rsid w:val="000A58F3"/>
    <w:rsid w:val="000A601A"/>
    <w:rsid w:val="000A7646"/>
    <w:rsid w:val="000A7880"/>
    <w:rsid w:val="000A7C7B"/>
    <w:rsid w:val="000B0020"/>
    <w:rsid w:val="000B14BC"/>
    <w:rsid w:val="000B1544"/>
    <w:rsid w:val="000B1757"/>
    <w:rsid w:val="000B1787"/>
    <w:rsid w:val="000B1C59"/>
    <w:rsid w:val="000B1E4D"/>
    <w:rsid w:val="000B336D"/>
    <w:rsid w:val="000B4A88"/>
    <w:rsid w:val="000B4AB3"/>
    <w:rsid w:val="000B4CEF"/>
    <w:rsid w:val="000B52FE"/>
    <w:rsid w:val="000B567D"/>
    <w:rsid w:val="000B5A53"/>
    <w:rsid w:val="000B6476"/>
    <w:rsid w:val="000B64FC"/>
    <w:rsid w:val="000B6508"/>
    <w:rsid w:val="000B6A1B"/>
    <w:rsid w:val="000B7349"/>
    <w:rsid w:val="000B74F6"/>
    <w:rsid w:val="000B7599"/>
    <w:rsid w:val="000C0842"/>
    <w:rsid w:val="000C0DC7"/>
    <w:rsid w:val="000C11EE"/>
    <w:rsid w:val="000C1D08"/>
    <w:rsid w:val="000C23B9"/>
    <w:rsid w:val="000C26F2"/>
    <w:rsid w:val="000C363F"/>
    <w:rsid w:val="000C4918"/>
    <w:rsid w:val="000C5ADB"/>
    <w:rsid w:val="000C5DB3"/>
    <w:rsid w:val="000C76C0"/>
    <w:rsid w:val="000C7B15"/>
    <w:rsid w:val="000D05EB"/>
    <w:rsid w:val="000D1B2E"/>
    <w:rsid w:val="000D284E"/>
    <w:rsid w:val="000D2DE3"/>
    <w:rsid w:val="000D3310"/>
    <w:rsid w:val="000D3595"/>
    <w:rsid w:val="000D35A6"/>
    <w:rsid w:val="000D3615"/>
    <w:rsid w:val="000D45AD"/>
    <w:rsid w:val="000D483A"/>
    <w:rsid w:val="000D4ABB"/>
    <w:rsid w:val="000D4EC4"/>
    <w:rsid w:val="000D5033"/>
    <w:rsid w:val="000D549A"/>
    <w:rsid w:val="000D562F"/>
    <w:rsid w:val="000D57C8"/>
    <w:rsid w:val="000D6F13"/>
    <w:rsid w:val="000D73A2"/>
    <w:rsid w:val="000D7591"/>
    <w:rsid w:val="000D7648"/>
    <w:rsid w:val="000E072D"/>
    <w:rsid w:val="000E0C6B"/>
    <w:rsid w:val="000E1125"/>
    <w:rsid w:val="000E1149"/>
    <w:rsid w:val="000E1376"/>
    <w:rsid w:val="000E1978"/>
    <w:rsid w:val="000E1F77"/>
    <w:rsid w:val="000E2244"/>
    <w:rsid w:val="000E269E"/>
    <w:rsid w:val="000E28EC"/>
    <w:rsid w:val="000E2D8F"/>
    <w:rsid w:val="000E3156"/>
    <w:rsid w:val="000E3BDD"/>
    <w:rsid w:val="000E3FE2"/>
    <w:rsid w:val="000E4038"/>
    <w:rsid w:val="000E458B"/>
    <w:rsid w:val="000E4777"/>
    <w:rsid w:val="000E4B2C"/>
    <w:rsid w:val="000E4B55"/>
    <w:rsid w:val="000E4CE3"/>
    <w:rsid w:val="000E4EA8"/>
    <w:rsid w:val="000E56AE"/>
    <w:rsid w:val="000E5832"/>
    <w:rsid w:val="000E587C"/>
    <w:rsid w:val="000E69ED"/>
    <w:rsid w:val="000E6D77"/>
    <w:rsid w:val="000E7175"/>
    <w:rsid w:val="000E79D1"/>
    <w:rsid w:val="000E7BC5"/>
    <w:rsid w:val="000F0014"/>
    <w:rsid w:val="000F0F53"/>
    <w:rsid w:val="000F12AB"/>
    <w:rsid w:val="000F13E3"/>
    <w:rsid w:val="000F19E4"/>
    <w:rsid w:val="000F21D5"/>
    <w:rsid w:val="000F22BD"/>
    <w:rsid w:val="000F271F"/>
    <w:rsid w:val="000F2830"/>
    <w:rsid w:val="000F364D"/>
    <w:rsid w:val="000F38FC"/>
    <w:rsid w:val="000F5B1A"/>
    <w:rsid w:val="000F5DF9"/>
    <w:rsid w:val="000F5E5C"/>
    <w:rsid w:val="000F5F81"/>
    <w:rsid w:val="000F6513"/>
    <w:rsid w:val="000F6BD6"/>
    <w:rsid w:val="000F6D14"/>
    <w:rsid w:val="000F7383"/>
    <w:rsid w:val="001021E0"/>
    <w:rsid w:val="00102823"/>
    <w:rsid w:val="00102FD2"/>
    <w:rsid w:val="001030D4"/>
    <w:rsid w:val="00103D36"/>
    <w:rsid w:val="00104705"/>
    <w:rsid w:val="00104CB1"/>
    <w:rsid w:val="0010515C"/>
    <w:rsid w:val="0010590E"/>
    <w:rsid w:val="00105F27"/>
    <w:rsid w:val="001060C0"/>
    <w:rsid w:val="001062E0"/>
    <w:rsid w:val="0010670B"/>
    <w:rsid w:val="001069ED"/>
    <w:rsid w:val="00107293"/>
    <w:rsid w:val="00107472"/>
    <w:rsid w:val="0010767A"/>
    <w:rsid w:val="00107CB3"/>
    <w:rsid w:val="00107EC1"/>
    <w:rsid w:val="00107FA9"/>
    <w:rsid w:val="00110215"/>
    <w:rsid w:val="0011067E"/>
    <w:rsid w:val="001114B6"/>
    <w:rsid w:val="0011185E"/>
    <w:rsid w:val="00111F6C"/>
    <w:rsid w:val="00111FD5"/>
    <w:rsid w:val="001123A7"/>
    <w:rsid w:val="00112DF6"/>
    <w:rsid w:val="0011302D"/>
    <w:rsid w:val="00113121"/>
    <w:rsid w:val="001135E0"/>
    <w:rsid w:val="001140C5"/>
    <w:rsid w:val="001141E7"/>
    <w:rsid w:val="001144B8"/>
    <w:rsid w:val="00115091"/>
    <w:rsid w:val="00115122"/>
    <w:rsid w:val="00115D26"/>
    <w:rsid w:val="00116E6F"/>
    <w:rsid w:val="00116E86"/>
    <w:rsid w:val="00117142"/>
    <w:rsid w:val="00117423"/>
    <w:rsid w:val="001175B3"/>
    <w:rsid w:val="001178B5"/>
    <w:rsid w:val="001178F7"/>
    <w:rsid w:val="00120BD7"/>
    <w:rsid w:val="00121D01"/>
    <w:rsid w:val="0012278E"/>
    <w:rsid w:val="00123308"/>
    <w:rsid w:val="001233FB"/>
    <w:rsid w:val="00123564"/>
    <w:rsid w:val="00123A89"/>
    <w:rsid w:val="00123AC1"/>
    <w:rsid w:val="001245BC"/>
    <w:rsid w:val="00124632"/>
    <w:rsid w:val="00124779"/>
    <w:rsid w:val="001248DC"/>
    <w:rsid w:val="00125147"/>
    <w:rsid w:val="00125696"/>
    <w:rsid w:val="001259B0"/>
    <w:rsid w:val="00125C83"/>
    <w:rsid w:val="001313A8"/>
    <w:rsid w:val="001318D3"/>
    <w:rsid w:val="00131BBF"/>
    <w:rsid w:val="001320D4"/>
    <w:rsid w:val="0013229F"/>
    <w:rsid w:val="00132829"/>
    <w:rsid w:val="00132DEF"/>
    <w:rsid w:val="0013396E"/>
    <w:rsid w:val="00133984"/>
    <w:rsid w:val="001347D6"/>
    <w:rsid w:val="00134B06"/>
    <w:rsid w:val="001350B4"/>
    <w:rsid w:val="001352EE"/>
    <w:rsid w:val="00135BEA"/>
    <w:rsid w:val="00135BF0"/>
    <w:rsid w:val="001366A5"/>
    <w:rsid w:val="0013691B"/>
    <w:rsid w:val="00137A0A"/>
    <w:rsid w:val="00140161"/>
    <w:rsid w:val="001406F5"/>
    <w:rsid w:val="00140E12"/>
    <w:rsid w:val="0014128B"/>
    <w:rsid w:val="00141A25"/>
    <w:rsid w:val="00141BE7"/>
    <w:rsid w:val="00142766"/>
    <w:rsid w:val="0014286E"/>
    <w:rsid w:val="00143A0A"/>
    <w:rsid w:val="001443E4"/>
    <w:rsid w:val="00144525"/>
    <w:rsid w:val="00144D90"/>
    <w:rsid w:val="00144E56"/>
    <w:rsid w:val="00145977"/>
    <w:rsid w:val="00146306"/>
    <w:rsid w:val="001465E6"/>
    <w:rsid w:val="0014678A"/>
    <w:rsid w:val="00146FE5"/>
    <w:rsid w:val="001471CE"/>
    <w:rsid w:val="00147525"/>
    <w:rsid w:val="00147666"/>
    <w:rsid w:val="00147882"/>
    <w:rsid w:val="00147C93"/>
    <w:rsid w:val="00147CAE"/>
    <w:rsid w:val="00147E44"/>
    <w:rsid w:val="00147F38"/>
    <w:rsid w:val="00150152"/>
    <w:rsid w:val="0015062D"/>
    <w:rsid w:val="0015093E"/>
    <w:rsid w:val="00150E3E"/>
    <w:rsid w:val="0015105D"/>
    <w:rsid w:val="00151812"/>
    <w:rsid w:val="00151C77"/>
    <w:rsid w:val="00151EEF"/>
    <w:rsid w:val="001523FF"/>
    <w:rsid w:val="00152781"/>
    <w:rsid w:val="00152F07"/>
    <w:rsid w:val="00152FB9"/>
    <w:rsid w:val="0015386D"/>
    <w:rsid w:val="0015398A"/>
    <w:rsid w:val="00153E31"/>
    <w:rsid w:val="00154371"/>
    <w:rsid w:val="00154D6E"/>
    <w:rsid w:val="001550F8"/>
    <w:rsid w:val="001553B9"/>
    <w:rsid w:val="0015540A"/>
    <w:rsid w:val="00155B77"/>
    <w:rsid w:val="00155F65"/>
    <w:rsid w:val="0015644F"/>
    <w:rsid w:val="00156C2C"/>
    <w:rsid w:val="001572DD"/>
    <w:rsid w:val="001579CB"/>
    <w:rsid w:val="00157B2E"/>
    <w:rsid w:val="00157CBA"/>
    <w:rsid w:val="00157E27"/>
    <w:rsid w:val="00160284"/>
    <w:rsid w:val="001609FF"/>
    <w:rsid w:val="00160CC0"/>
    <w:rsid w:val="00161830"/>
    <w:rsid w:val="00161A78"/>
    <w:rsid w:val="00161DF2"/>
    <w:rsid w:val="00161EFC"/>
    <w:rsid w:val="00161F41"/>
    <w:rsid w:val="001621AD"/>
    <w:rsid w:val="001622F2"/>
    <w:rsid w:val="00162B62"/>
    <w:rsid w:val="00162D17"/>
    <w:rsid w:val="001634C9"/>
    <w:rsid w:val="00163902"/>
    <w:rsid w:val="0016391C"/>
    <w:rsid w:val="00163CA8"/>
    <w:rsid w:val="001643FF"/>
    <w:rsid w:val="001645E2"/>
    <w:rsid w:val="00164E9B"/>
    <w:rsid w:val="001650E7"/>
    <w:rsid w:val="001656F7"/>
    <w:rsid w:val="001658A1"/>
    <w:rsid w:val="001668BE"/>
    <w:rsid w:val="00166C34"/>
    <w:rsid w:val="00167278"/>
    <w:rsid w:val="00170A29"/>
    <w:rsid w:val="00170C87"/>
    <w:rsid w:val="00171050"/>
    <w:rsid w:val="0017236D"/>
    <w:rsid w:val="00172931"/>
    <w:rsid w:val="001729D8"/>
    <w:rsid w:val="00172BE9"/>
    <w:rsid w:val="00172C86"/>
    <w:rsid w:val="001734C3"/>
    <w:rsid w:val="00173522"/>
    <w:rsid w:val="00173A44"/>
    <w:rsid w:val="00173D3D"/>
    <w:rsid w:val="001750EC"/>
    <w:rsid w:val="00175316"/>
    <w:rsid w:val="00175F97"/>
    <w:rsid w:val="00175FF7"/>
    <w:rsid w:val="00176D59"/>
    <w:rsid w:val="001779B7"/>
    <w:rsid w:val="00177FC9"/>
    <w:rsid w:val="00180293"/>
    <w:rsid w:val="0018091A"/>
    <w:rsid w:val="00180C86"/>
    <w:rsid w:val="00180FA5"/>
    <w:rsid w:val="001812EB"/>
    <w:rsid w:val="00181868"/>
    <w:rsid w:val="00181EC0"/>
    <w:rsid w:val="0018248F"/>
    <w:rsid w:val="001826C3"/>
    <w:rsid w:val="00182BDA"/>
    <w:rsid w:val="00183242"/>
    <w:rsid w:val="001835EA"/>
    <w:rsid w:val="00183BE6"/>
    <w:rsid w:val="00183DB3"/>
    <w:rsid w:val="0018478D"/>
    <w:rsid w:val="001851BA"/>
    <w:rsid w:val="00185FF0"/>
    <w:rsid w:val="00185FF9"/>
    <w:rsid w:val="001865E2"/>
    <w:rsid w:val="00186A74"/>
    <w:rsid w:val="00186FC8"/>
    <w:rsid w:val="0018742C"/>
    <w:rsid w:val="00187FF1"/>
    <w:rsid w:val="001908CA"/>
    <w:rsid w:val="00191178"/>
    <w:rsid w:val="00191364"/>
    <w:rsid w:val="001913AB"/>
    <w:rsid w:val="00191EE5"/>
    <w:rsid w:val="001927FD"/>
    <w:rsid w:val="00193423"/>
    <w:rsid w:val="00194286"/>
    <w:rsid w:val="0019563A"/>
    <w:rsid w:val="001968B3"/>
    <w:rsid w:val="00196AD9"/>
    <w:rsid w:val="00196F3E"/>
    <w:rsid w:val="0019743F"/>
    <w:rsid w:val="001975B6"/>
    <w:rsid w:val="001976BB"/>
    <w:rsid w:val="001977E3"/>
    <w:rsid w:val="00197A27"/>
    <w:rsid w:val="00197BB3"/>
    <w:rsid w:val="001A008D"/>
    <w:rsid w:val="001A02F3"/>
    <w:rsid w:val="001A05BB"/>
    <w:rsid w:val="001A0A17"/>
    <w:rsid w:val="001A1690"/>
    <w:rsid w:val="001A1817"/>
    <w:rsid w:val="001A1E01"/>
    <w:rsid w:val="001A22D3"/>
    <w:rsid w:val="001A26B0"/>
    <w:rsid w:val="001A280F"/>
    <w:rsid w:val="001A28E6"/>
    <w:rsid w:val="001A317B"/>
    <w:rsid w:val="001A4550"/>
    <w:rsid w:val="001A4C64"/>
    <w:rsid w:val="001A53FC"/>
    <w:rsid w:val="001A54E3"/>
    <w:rsid w:val="001A5F1A"/>
    <w:rsid w:val="001A5F76"/>
    <w:rsid w:val="001A6764"/>
    <w:rsid w:val="001A67F8"/>
    <w:rsid w:val="001A6A77"/>
    <w:rsid w:val="001B06FC"/>
    <w:rsid w:val="001B1012"/>
    <w:rsid w:val="001B1186"/>
    <w:rsid w:val="001B13F0"/>
    <w:rsid w:val="001B1872"/>
    <w:rsid w:val="001B2257"/>
    <w:rsid w:val="001B250C"/>
    <w:rsid w:val="001B2F9B"/>
    <w:rsid w:val="001B3219"/>
    <w:rsid w:val="001B3E2C"/>
    <w:rsid w:val="001B498B"/>
    <w:rsid w:val="001B4CA5"/>
    <w:rsid w:val="001B50FF"/>
    <w:rsid w:val="001B5AB1"/>
    <w:rsid w:val="001B6306"/>
    <w:rsid w:val="001B65DB"/>
    <w:rsid w:val="001B67EF"/>
    <w:rsid w:val="001B6C0A"/>
    <w:rsid w:val="001B6C64"/>
    <w:rsid w:val="001B75FC"/>
    <w:rsid w:val="001B78AC"/>
    <w:rsid w:val="001B7932"/>
    <w:rsid w:val="001B7B5B"/>
    <w:rsid w:val="001C03AC"/>
    <w:rsid w:val="001C0B10"/>
    <w:rsid w:val="001C2125"/>
    <w:rsid w:val="001C23AC"/>
    <w:rsid w:val="001C25E9"/>
    <w:rsid w:val="001C2D8B"/>
    <w:rsid w:val="001C2E3B"/>
    <w:rsid w:val="001C321C"/>
    <w:rsid w:val="001C324D"/>
    <w:rsid w:val="001C60E7"/>
    <w:rsid w:val="001C6156"/>
    <w:rsid w:val="001C722C"/>
    <w:rsid w:val="001C7DFB"/>
    <w:rsid w:val="001D05D3"/>
    <w:rsid w:val="001D2C78"/>
    <w:rsid w:val="001D43CD"/>
    <w:rsid w:val="001D5CBF"/>
    <w:rsid w:val="001D659E"/>
    <w:rsid w:val="001D744D"/>
    <w:rsid w:val="001D7576"/>
    <w:rsid w:val="001D7AE3"/>
    <w:rsid w:val="001D7DC0"/>
    <w:rsid w:val="001D7F20"/>
    <w:rsid w:val="001D7FB3"/>
    <w:rsid w:val="001E012C"/>
    <w:rsid w:val="001E08EF"/>
    <w:rsid w:val="001E1254"/>
    <w:rsid w:val="001E30CE"/>
    <w:rsid w:val="001E36CA"/>
    <w:rsid w:val="001E3718"/>
    <w:rsid w:val="001E38ED"/>
    <w:rsid w:val="001E3AA3"/>
    <w:rsid w:val="001E3AFF"/>
    <w:rsid w:val="001E47F6"/>
    <w:rsid w:val="001E5949"/>
    <w:rsid w:val="001E6B9A"/>
    <w:rsid w:val="001E7C4A"/>
    <w:rsid w:val="001F020A"/>
    <w:rsid w:val="001F0623"/>
    <w:rsid w:val="001F068B"/>
    <w:rsid w:val="001F1127"/>
    <w:rsid w:val="001F1F5A"/>
    <w:rsid w:val="001F310E"/>
    <w:rsid w:val="001F31B4"/>
    <w:rsid w:val="001F34F7"/>
    <w:rsid w:val="001F5206"/>
    <w:rsid w:val="001F5E0E"/>
    <w:rsid w:val="001F5E9C"/>
    <w:rsid w:val="001F628D"/>
    <w:rsid w:val="001F6B74"/>
    <w:rsid w:val="001F6C28"/>
    <w:rsid w:val="001F7350"/>
    <w:rsid w:val="001F7FFE"/>
    <w:rsid w:val="0020027E"/>
    <w:rsid w:val="0020087A"/>
    <w:rsid w:val="002015C2"/>
    <w:rsid w:val="00201D0F"/>
    <w:rsid w:val="00201DC7"/>
    <w:rsid w:val="00201E5D"/>
    <w:rsid w:val="002026C0"/>
    <w:rsid w:val="002026C7"/>
    <w:rsid w:val="00202A6D"/>
    <w:rsid w:val="00203714"/>
    <w:rsid w:val="00203CB4"/>
    <w:rsid w:val="00203E24"/>
    <w:rsid w:val="002043B9"/>
    <w:rsid w:val="00204742"/>
    <w:rsid w:val="00204CE4"/>
    <w:rsid w:val="00205216"/>
    <w:rsid w:val="00205401"/>
    <w:rsid w:val="00206264"/>
    <w:rsid w:val="002070E1"/>
    <w:rsid w:val="002074EB"/>
    <w:rsid w:val="002078D4"/>
    <w:rsid w:val="002100C0"/>
    <w:rsid w:val="00210283"/>
    <w:rsid w:val="00211834"/>
    <w:rsid w:val="00211BB5"/>
    <w:rsid w:val="00211F2F"/>
    <w:rsid w:val="0021234E"/>
    <w:rsid w:val="002125F9"/>
    <w:rsid w:val="002126CF"/>
    <w:rsid w:val="00212D43"/>
    <w:rsid w:val="00212F51"/>
    <w:rsid w:val="0021393F"/>
    <w:rsid w:val="00213E3F"/>
    <w:rsid w:val="002142EE"/>
    <w:rsid w:val="00214567"/>
    <w:rsid w:val="00214702"/>
    <w:rsid w:val="002148C2"/>
    <w:rsid w:val="00214A25"/>
    <w:rsid w:val="00214EB9"/>
    <w:rsid w:val="00215842"/>
    <w:rsid w:val="0021589A"/>
    <w:rsid w:val="00216DDC"/>
    <w:rsid w:val="0021787E"/>
    <w:rsid w:val="00217964"/>
    <w:rsid w:val="00217CAA"/>
    <w:rsid w:val="00217F3A"/>
    <w:rsid w:val="00221B54"/>
    <w:rsid w:val="00222D67"/>
    <w:rsid w:val="00223183"/>
    <w:rsid w:val="002252ED"/>
    <w:rsid w:val="00225469"/>
    <w:rsid w:val="0022552C"/>
    <w:rsid w:val="002255FF"/>
    <w:rsid w:val="002258EE"/>
    <w:rsid w:val="00225908"/>
    <w:rsid w:val="00226FE9"/>
    <w:rsid w:val="00230C17"/>
    <w:rsid w:val="00230DC6"/>
    <w:rsid w:val="00231F6E"/>
    <w:rsid w:val="0023309C"/>
    <w:rsid w:val="002330A4"/>
    <w:rsid w:val="00233369"/>
    <w:rsid w:val="00233423"/>
    <w:rsid w:val="0023365B"/>
    <w:rsid w:val="00233B34"/>
    <w:rsid w:val="00234DFC"/>
    <w:rsid w:val="00235119"/>
    <w:rsid w:val="00235C6C"/>
    <w:rsid w:val="00236384"/>
    <w:rsid w:val="00236784"/>
    <w:rsid w:val="00236A55"/>
    <w:rsid w:val="00236D58"/>
    <w:rsid w:val="00237987"/>
    <w:rsid w:val="00237A48"/>
    <w:rsid w:val="00237A76"/>
    <w:rsid w:val="0024017C"/>
    <w:rsid w:val="0024050F"/>
    <w:rsid w:val="00240DE0"/>
    <w:rsid w:val="00240E28"/>
    <w:rsid w:val="002416FD"/>
    <w:rsid w:val="002417F0"/>
    <w:rsid w:val="00241AAD"/>
    <w:rsid w:val="00241AED"/>
    <w:rsid w:val="002421C6"/>
    <w:rsid w:val="0024256A"/>
    <w:rsid w:val="002443BC"/>
    <w:rsid w:val="002445CA"/>
    <w:rsid w:val="0024497C"/>
    <w:rsid w:val="00244B35"/>
    <w:rsid w:val="00245B59"/>
    <w:rsid w:val="002463BD"/>
    <w:rsid w:val="00246596"/>
    <w:rsid w:val="00247095"/>
    <w:rsid w:val="0025018E"/>
    <w:rsid w:val="002506EB"/>
    <w:rsid w:val="00250B8E"/>
    <w:rsid w:val="002511BB"/>
    <w:rsid w:val="00251384"/>
    <w:rsid w:val="00251533"/>
    <w:rsid w:val="002516E7"/>
    <w:rsid w:val="00251961"/>
    <w:rsid w:val="00251BCD"/>
    <w:rsid w:val="00252283"/>
    <w:rsid w:val="00252659"/>
    <w:rsid w:val="00252877"/>
    <w:rsid w:val="00252AA5"/>
    <w:rsid w:val="00252E30"/>
    <w:rsid w:val="0025392E"/>
    <w:rsid w:val="00254156"/>
    <w:rsid w:val="00254812"/>
    <w:rsid w:val="00254D60"/>
    <w:rsid w:val="00255F0E"/>
    <w:rsid w:val="002563D4"/>
    <w:rsid w:val="00256A73"/>
    <w:rsid w:val="00257100"/>
    <w:rsid w:val="00257C0D"/>
    <w:rsid w:val="00257D87"/>
    <w:rsid w:val="0026003D"/>
    <w:rsid w:val="00260617"/>
    <w:rsid w:val="00260A27"/>
    <w:rsid w:val="0026100A"/>
    <w:rsid w:val="002615DA"/>
    <w:rsid w:val="00262377"/>
    <w:rsid w:val="00262535"/>
    <w:rsid w:val="00262DBC"/>
    <w:rsid w:val="00263188"/>
    <w:rsid w:val="00263198"/>
    <w:rsid w:val="002635B6"/>
    <w:rsid w:val="00263634"/>
    <w:rsid w:val="002641C1"/>
    <w:rsid w:val="00264360"/>
    <w:rsid w:val="00264373"/>
    <w:rsid w:val="0026439F"/>
    <w:rsid w:val="00264432"/>
    <w:rsid w:val="00264D96"/>
    <w:rsid w:val="00264E3B"/>
    <w:rsid w:val="00264F1A"/>
    <w:rsid w:val="00265170"/>
    <w:rsid w:val="00265388"/>
    <w:rsid w:val="002653F5"/>
    <w:rsid w:val="00265880"/>
    <w:rsid w:val="002659F7"/>
    <w:rsid w:val="00266021"/>
    <w:rsid w:val="002660AB"/>
    <w:rsid w:val="00266551"/>
    <w:rsid w:val="00266B26"/>
    <w:rsid w:val="00266BD4"/>
    <w:rsid w:val="00267B99"/>
    <w:rsid w:val="00270352"/>
    <w:rsid w:val="002703A6"/>
    <w:rsid w:val="00270498"/>
    <w:rsid w:val="00270931"/>
    <w:rsid w:val="00270CA5"/>
    <w:rsid w:val="00271DC8"/>
    <w:rsid w:val="00272960"/>
    <w:rsid w:val="00273019"/>
    <w:rsid w:val="00273BED"/>
    <w:rsid w:val="00273DC3"/>
    <w:rsid w:val="00274703"/>
    <w:rsid w:val="00274B6C"/>
    <w:rsid w:val="00274DAD"/>
    <w:rsid w:val="002751A8"/>
    <w:rsid w:val="002751D9"/>
    <w:rsid w:val="00275C5E"/>
    <w:rsid w:val="002760D8"/>
    <w:rsid w:val="00276ACF"/>
    <w:rsid w:val="00277885"/>
    <w:rsid w:val="00277DE0"/>
    <w:rsid w:val="002809C9"/>
    <w:rsid w:val="00280EC7"/>
    <w:rsid w:val="002823EA"/>
    <w:rsid w:val="00282982"/>
    <w:rsid w:val="00282A4B"/>
    <w:rsid w:val="00282BE4"/>
    <w:rsid w:val="002836E6"/>
    <w:rsid w:val="00284468"/>
    <w:rsid w:val="00284B17"/>
    <w:rsid w:val="00284FEC"/>
    <w:rsid w:val="00285132"/>
    <w:rsid w:val="0028558D"/>
    <w:rsid w:val="002855E6"/>
    <w:rsid w:val="00286494"/>
    <w:rsid w:val="002874E6"/>
    <w:rsid w:val="002906CF"/>
    <w:rsid w:val="00291284"/>
    <w:rsid w:val="002919EB"/>
    <w:rsid w:val="00291F97"/>
    <w:rsid w:val="0029202B"/>
    <w:rsid w:val="002921BB"/>
    <w:rsid w:val="00292270"/>
    <w:rsid w:val="00292997"/>
    <w:rsid w:val="00292B2C"/>
    <w:rsid w:val="00292BE7"/>
    <w:rsid w:val="00292C8E"/>
    <w:rsid w:val="00292C9F"/>
    <w:rsid w:val="00293008"/>
    <w:rsid w:val="00293546"/>
    <w:rsid w:val="00293F53"/>
    <w:rsid w:val="00293F62"/>
    <w:rsid w:val="00293FFA"/>
    <w:rsid w:val="00294193"/>
    <w:rsid w:val="00294334"/>
    <w:rsid w:val="002951DB"/>
    <w:rsid w:val="00295773"/>
    <w:rsid w:val="002964A0"/>
    <w:rsid w:val="00296760"/>
    <w:rsid w:val="00296D5A"/>
    <w:rsid w:val="002971BC"/>
    <w:rsid w:val="002977DC"/>
    <w:rsid w:val="00297820"/>
    <w:rsid w:val="00297DE7"/>
    <w:rsid w:val="002A07CA"/>
    <w:rsid w:val="002A1757"/>
    <w:rsid w:val="002A1D57"/>
    <w:rsid w:val="002A2799"/>
    <w:rsid w:val="002A3474"/>
    <w:rsid w:val="002A3652"/>
    <w:rsid w:val="002A3F12"/>
    <w:rsid w:val="002A46A3"/>
    <w:rsid w:val="002A494F"/>
    <w:rsid w:val="002A5316"/>
    <w:rsid w:val="002A54DB"/>
    <w:rsid w:val="002A580B"/>
    <w:rsid w:val="002A5C7A"/>
    <w:rsid w:val="002A5E74"/>
    <w:rsid w:val="002A6099"/>
    <w:rsid w:val="002A6267"/>
    <w:rsid w:val="002A696D"/>
    <w:rsid w:val="002A6AD1"/>
    <w:rsid w:val="002A6D91"/>
    <w:rsid w:val="002A7389"/>
    <w:rsid w:val="002A73AB"/>
    <w:rsid w:val="002A767F"/>
    <w:rsid w:val="002A76B2"/>
    <w:rsid w:val="002A7832"/>
    <w:rsid w:val="002A7A33"/>
    <w:rsid w:val="002B0AEE"/>
    <w:rsid w:val="002B13BA"/>
    <w:rsid w:val="002B1C42"/>
    <w:rsid w:val="002B1ECA"/>
    <w:rsid w:val="002B1FB4"/>
    <w:rsid w:val="002B2275"/>
    <w:rsid w:val="002B2420"/>
    <w:rsid w:val="002B26A0"/>
    <w:rsid w:val="002B2AC3"/>
    <w:rsid w:val="002B346B"/>
    <w:rsid w:val="002B3B4A"/>
    <w:rsid w:val="002B3CDA"/>
    <w:rsid w:val="002B4013"/>
    <w:rsid w:val="002B4387"/>
    <w:rsid w:val="002B47AB"/>
    <w:rsid w:val="002B573F"/>
    <w:rsid w:val="002B5D5D"/>
    <w:rsid w:val="002B5EB2"/>
    <w:rsid w:val="002B646C"/>
    <w:rsid w:val="002B658B"/>
    <w:rsid w:val="002B6777"/>
    <w:rsid w:val="002B6DCA"/>
    <w:rsid w:val="002B6FFE"/>
    <w:rsid w:val="002B77FD"/>
    <w:rsid w:val="002B794B"/>
    <w:rsid w:val="002C013F"/>
    <w:rsid w:val="002C1C70"/>
    <w:rsid w:val="002C1F22"/>
    <w:rsid w:val="002C3A00"/>
    <w:rsid w:val="002C40BF"/>
    <w:rsid w:val="002C453D"/>
    <w:rsid w:val="002C495D"/>
    <w:rsid w:val="002C49CF"/>
    <w:rsid w:val="002C566A"/>
    <w:rsid w:val="002C6182"/>
    <w:rsid w:val="002C6BAD"/>
    <w:rsid w:val="002C70D3"/>
    <w:rsid w:val="002C7185"/>
    <w:rsid w:val="002C749A"/>
    <w:rsid w:val="002C76AF"/>
    <w:rsid w:val="002C7BB4"/>
    <w:rsid w:val="002C7D8E"/>
    <w:rsid w:val="002D08D8"/>
    <w:rsid w:val="002D29DE"/>
    <w:rsid w:val="002D33CB"/>
    <w:rsid w:val="002D439A"/>
    <w:rsid w:val="002D459A"/>
    <w:rsid w:val="002D4ACE"/>
    <w:rsid w:val="002D511E"/>
    <w:rsid w:val="002D5489"/>
    <w:rsid w:val="002D5FCA"/>
    <w:rsid w:val="002D6C8D"/>
    <w:rsid w:val="002D7F20"/>
    <w:rsid w:val="002E0173"/>
    <w:rsid w:val="002E08FC"/>
    <w:rsid w:val="002E1C74"/>
    <w:rsid w:val="002E24B4"/>
    <w:rsid w:val="002E288D"/>
    <w:rsid w:val="002E2B4E"/>
    <w:rsid w:val="002E2C91"/>
    <w:rsid w:val="002E338F"/>
    <w:rsid w:val="002E3A91"/>
    <w:rsid w:val="002E4B22"/>
    <w:rsid w:val="002E4BEB"/>
    <w:rsid w:val="002E4E2E"/>
    <w:rsid w:val="002E537D"/>
    <w:rsid w:val="002E69AF"/>
    <w:rsid w:val="002E69B2"/>
    <w:rsid w:val="002E6C27"/>
    <w:rsid w:val="002E6D82"/>
    <w:rsid w:val="002E76A8"/>
    <w:rsid w:val="002E7ACC"/>
    <w:rsid w:val="002E7DB2"/>
    <w:rsid w:val="002F0C38"/>
    <w:rsid w:val="002F1DDD"/>
    <w:rsid w:val="002F2DFF"/>
    <w:rsid w:val="002F33F8"/>
    <w:rsid w:val="002F37D0"/>
    <w:rsid w:val="002F3B6A"/>
    <w:rsid w:val="002F42B8"/>
    <w:rsid w:val="002F5CD8"/>
    <w:rsid w:val="002F691D"/>
    <w:rsid w:val="002F7656"/>
    <w:rsid w:val="00300137"/>
    <w:rsid w:val="003008BE"/>
    <w:rsid w:val="00300D2E"/>
    <w:rsid w:val="00300EA2"/>
    <w:rsid w:val="003012AD"/>
    <w:rsid w:val="003019AA"/>
    <w:rsid w:val="003025EE"/>
    <w:rsid w:val="00302FA9"/>
    <w:rsid w:val="00304998"/>
    <w:rsid w:val="003055D5"/>
    <w:rsid w:val="003059E1"/>
    <w:rsid w:val="00305B91"/>
    <w:rsid w:val="003061B5"/>
    <w:rsid w:val="003065FA"/>
    <w:rsid w:val="00306AA5"/>
    <w:rsid w:val="00306F24"/>
    <w:rsid w:val="00310519"/>
    <w:rsid w:val="003115D0"/>
    <w:rsid w:val="00311FEB"/>
    <w:rsid w:val="003122C0"/>
    <w:rsid w:val="00312A37"/>
    <w:rsid w:val="0031301F"/>
    <w:rsid w:val="0031322A"/>
    <w:rsid w:val="00314261"/>
    <w:rsid w:val="00314609"/>
    <w:rsid w:val="00314757"/>
    <w:rsid w:val="00314C7F"/>
    <w:rsid w:val="0031508B"/>
    <w:rsid w:val="0031581C"/>
    <w:rsid w:val="003158B5"/>
    <w:rsid w:val="00316230"/>
    <w:rsid w:val="0031649A"/>
    <w:rsid w:val="00317785"/>
    <w:rsid w:val="00317F4E"/>
    <w:rsid w:val="0032009E"/>
    <w:rsid w:val="0032031B"/>
    <w:rsid w:val="00320B00"/>
    <w:rsid w:val="0032102A"/>
    <w:rsid w:val="003219D9"/>
    <w:rsid w:val="00322178"/>
    <w:rsid w:val="003225DA"/>
    <w:rsid w:val="00322A81"/>
    <w:rsid w:val="00322C9C"/>
    <w:rsid w:val="00323232"/>
    <w:rsid w:val="003247BB"/>
    <w:rsid w:val="00324EB0"/>
    <w:rsid w:val="003250EC"/>
    <w:rsid w:val="00325370"/>
    <w:rsid w:val="003256BD"/>
    <w:rsid w:val="00326298"/>
    <w:rsid w:val="003262CD"/>
    <w:rsid w:val="00326350"/>
    <w:rsid w:val="00326A96"/>
    <w:rsid w:val="00326F6C"/>
    <w:rsid w:val="00327F7B"/>
    <w:rsid w:val="00330088"/>
    <w:rsid w:val="0033010C"/>
    <w:rsid w:val="00330AA3"/>
    <w:rsid w:val="00330BD6"/>
    <w:rsid w:val="00331138"/>
    <w:rsid w:val="00331C44"/>
    <w:rsid w:val="00331E0D"/>
    <w:rsid w:val="00331FA0"/>
    <w:rsid w:val="00332612"/>
    <w:rsid w:val="00333A3A"/>
    <w:rsid w:val="00333C1C"/>
    <w:rsid w:val="00333D39"/>
    <w:rsid w:val="00333EE0"/>
    <w:rsid w:val="003349C4"/>
    <w:rsid w:val="00334A72"/>
    <w:rsid w:val="00334ADC"/>
    <w:rsid w:val="00334F14"/>
    <w:rsid w:val="00335107"/>
    <w:rsid w:val="00335380"/>
    <w:rsid w:val="003358DF"/>
    <w:rsid w:val="00335CD8"/>
    <w:rsid w:val="0033701E"/>
    <w:rsid w:val="003375BF"/>
    <w:rsid w:val="00337C03"/>
    <w:rsid w:val="00337C92"/>
    <w:rsid w:val="00340971"/>
    <w:rsid w:val="003411A7"/>
    <w:rsid w:val="00341916"/>
    <w:rsid w:val="00341EB5"/>
    <w:rsid w:val="003426A4"/>
    <w:rsid w:val="003427F5"/>
    <w:rsid w:val="003429B4"/>
    <w:rsid w:val="00342DAD"/>
    <w:rsid w:val="00343C2E"/>
    <w:rsid w:val="003452AA"/>
    <w:rsid w:val="003453E5"/>
    <w:rsid w:val="003453F9"/>
    <w:rsid w:val="003457F9"/>
    <w:rsid w:val="003461A5"/>
    <w:rsid w:val="003468C3"/>
    <w:rsid w:val="00346EAA"/>
    <w:rsid w:val="00347525"/>
    <w:rsid w:val="00347CEF"/>
    <w:rsid w:val="00347CFA"/>
    <w:rsid w:val="003500AC"/>
    <w:rsid w:val="0035251B"/>
    <w:rsid w:val="00352670"/>
    <w:rsid w:val="003528F7"/>
    <w:rsid w:val="0035329C"/>
    <w:rsid w:val="0035345E"/>
    <w:rsid w:val="00353DAA"/>
    <w:rsid w:val="00353DBC"/>
    <w:rsid w:val="00353E88"/>
    <w:rsid w:val="0035435D"/>
    <w:rsid w:val="003543E2"/>
    <w:rsid w:val="00354A0C"/>
    <w:rsid w:val="00354DD5"/>
    <w:rsid w:val="003551A2"/>
    <w:rsid w:val="003556D1"/>
    <w:rsid w:val="00355C08"/>
    <w:rsid w:val="00356092"/>
    <w:rsid w:val="00356646"/>
    <w:rsid w:val="00356E07"/>
    <w:rsid w:val="0035706D"/>
    <w:rsid w:val="003602AA"/>
    <w:rsid w:val="00360E65"/>
    <w:rsid w:val="00360E9C"/>
    <w:rsid w:val="003610ED"/>
    <w:rsid w:val="00361269"/>
    <w:rsid w:val="00361886"/>
    <w:rsid w:val="003619D7"/>
    <w:rsid w:val="00362B67"/>
    <w:rsid w:val="00363F07"/>
    <w:rsid w:val="00364305"/>
    <w:rsid w:val="00364C7A"/>
    <w:rsid w:val="0036567D"/>
    <w:rsid w:val="00365C2B"/>
    <w:rsid w:val="00365C4C"/>
    <w:rsid w:val="00366F47"/>
    <w:rsid w:val="00367158"/>
    <w:rsid w:val="00367199"/>
    <w:rsid w:val="00367461"/>
    <w:rsid w:val="00367D1A"/>
    <w:rsid w:val="00367ED6"/>
    <w:rsid w:val="00367FA0"/>
    <w:rsid w:val="00370F99"/>
    <w:rsid w:val="0037117A"/>
    <w:rsid w:val="00371258"/>
    <w:rsid w:val="003712F9"/>
    <w:rsid w:val="00372E1A"/>
    <w:rsid w:val="003732D1"/>
    <w:rsid w:val="00373407"/>
    <w:rsid w:val="00373CA2"/>
    <w:rsid w:val="0037425F"/>
    <w:rsid w:val="00374472"/>
    <w:rsid w:val="00374489"/>
    <w:rsid w:val="003747C3"/>
    <w:rsid w:val="00374981"/>
    <w:rsid w:val="00374DA7"/>
    <w:rsid w:val="00375405"/>
    <w:rsid w:val="00375FE3"/>
    <w:rsid w:val="00376741"/>
    <w:rsid w:val="00376F5A"/>
    <w:rsid w:val="00376F62"/>
    <w:rsid w:val="003777D4"/>
    <w:rsid w:val="0038022C"/>
    <w:rsid w:val="003806A7"/>
    <w:rsid w:val="00380877"/>
    <w:rsid w:val="003815A8"/>
    <w:rsid w:val="00381A74"/>
    <w:rsid w:val="0038244D"/>
    <w:rsid w:val="003837D1"/>
    <w:rsid w:val="00384406"/>
    <w:rsid w:val="003847FE"/>
    <w:rsid w:val="00384873"/>
    <w:rsid w:val="00384A90"/>
    <w:rsid w:val="00385765"/>
    <w:rsid w:val="003858EF"/>
    <w:rsid w:val="0038628A"/>
    <w:rsid w:val="0038677A"/>
    <w:rsid w:val="00387020"/>
    <w:rsid w:val="00387F06"/>
    <w:rsid w:val="00390D8E"/>
    <w:rsid w:val="00390FF3"/>
    <w:rsid w:val="0039106F"/>
    <w:rsid w:val="0039119F"/>
    <w:rsid w:val="003911BD"/>
    <w:rsid w:val="00391320"/>
    <w:rsid w:val="00391446"/>
    <w:rsid w:val="003916BC"/>
    <w:rsid w:val="00391D77"/>
    <w:rsid w:val="00391E02"/>
    <w:rsid w:val="00391E6C"/>
    <w:rsid w:val="003920AF"/>
    <w:rsid w:val="0039267B"/>
    <w:rsid w:val="003926C3"/>
    <w:rsid w:val="00392D1B"/>
    <w:rsid w:val="00393101"/>
    <w:rsid w:val="00393B91"/>
    <w:rsid w:val="003947A8"/>
    <w:rsid w:val="00394C85"/>
    <w:rsid w:val="00394E01"/>
    <w:rsid w:val="00395673"/>
    <w:rsid w:val="00395B6C"/>
    <w:rsid w:val="00395DE6"/>
    <w:rsid w:val="00396128"/>
    <w:rsid w:val="00396AC4"/>
    <w:rsid w:val="00397625"/>
    <w:rsid w:val="00397E4B"/>
    <w:rsid w:val="00397E87"/>
    <w:rsid w:val="003A0CC9"/>
    <w:rsid w:val="003A10FE"/>
    <w:rsid w:val="003A2E14"/>
    <w:rsid w:val="003A3443"/>
    <w:rsid w:val="003A3767"/>
    <w:rsid w:val="003A3ADE"/>
    <w:rsid w:val="003A3B21"/>
    <w:rsid w:val="003A3CEC"/>
    <w:rsid w:val="003A3E58"/>
    <w:rsid w:val="003A47FF"/>
    <w:rsid w:val="003A4A29"/>
    <w:rsid w:val="003A52FF"/>
    <w:rsid w:val="003A5378"/>
    <w:rsid w:val="003A56CC"/>
    <w:rsid w:val="003A69A7"/>
    <w:rsid w:val="003A6E26"/>
    <w:rsid w:val="003A6E72"/>
    <w:rsid w:val="003A70B4"/>
    <w:rsid w:val="003A729C"/>
    <w:rsid w:val="003A78A2"/>
    <w:rsid w:val="003B0478"/>
    <w:rsid w:val="003B06B1"/>
    <w:rsid w:val="003B0C1A"/>
    <w:rsid w:val="003B0CCC"/>
    <w:rsid w:val="003B0DA6"/>
    <w:rsid w:val="003B11D2"/>
    <w:rsid w:val="003B4902"/>
    <w:rsid w:val="003B4B8B"/>
    <w:rsid w:val="003B51CB"/>
    <w:rsid w:val="003B586F"/>
    <w:rsid w:val="003B6AF8"/>
    <w:rsid w:val="003B726F"/>
    <w:rsid w:val="003B72BB"/>
    <w:rsid w:val="003B7685"/>
    <w:rsid w:val="003B7973"/>
    <w:rsid w:val="003C0473"/>
    <w:rsid w:val="003C0585"/>
    <w:rsid w:val="003C0A45"/>
    <w:rsid w:val="003C0E38"/>
    <w:rsid w:val="003C0F7E"/>
    <w:rsid w:val="003C0FC1"/>
    <w:rsid w:val="003C17DB"/>
    <w:rsid w:val="003C19A7"/>
    <w:rsid w:val="003C1C4D"/>
    <w:rsid w:val="003C1F8E"/>
    <w:rsid w:val="003C25E2"/>
    <w:rsid w:val="003C2618"/>
    <w:rsid w:val="003C2D17"/>
    <w:rsid w:val="003C2E25"/>
    <w:rsid w:val="003C3057"/>
    <w:rsid w:val="003C312F"/>
    <w:rsid w:val="003C32C2"/>
    <w:rsid w:val="003C3A7D"/>
    <w:rsid w:val="003C420B"/>
    <w:rsid w:val="003C4F22"/>
    <w:rsid w:val="003C56E1"/>
    <w:rsid w:val="003C590C"/>
    <w:rsid w:val="003C59AE"/>
    <w:rsid w:val="003C5B4F"/>
    <w:rsid w:val="003C67F2"/>
    <w:rsid w:val="003C6EB6"/>
    <w:rsid w:val="003C6F47"/>
    <w:rsid w:val="003C7007"/>
    <w:rsid w:val="003C70C0"/>
    <w:rsid w:val="003C749C"/>
    <w:rsid w:val="003C74BD"/>
    <w:rsid w:val="003D02C4"/>
    <w:rsid w:val="003D03F1"/>
    <w:rsid w:val="003D1067"/>
    <w:rsid w:val="003D1201"/>
    <w:rsid w:val="003D1BDB"/>
    <w:rsid w:val="003D209F"/>
    <w:rsid w:val="003D213D"/>
    <w:rsid w:val="003D2B14"/>
    <w:rsid w:val="003D3566"/>
    <w:rsid w:val="003D4A41"/>
    <w:rsid w:val="003D4FE4"/>
    <w:rsid w:val="003D58EB"/>
    <w:rsid w:val="003D5D2B"/>
    <w:rsid w:val="003D623A"/>
    <w:rsid w:val="003D624F"/>
    <w:rsid w:val="003D6C2C"/>
    <w:rsid w:val="003D7167"/>
    <w:rsid w:val="003D7A21"/>
    <w:rsid w:val="003E033A"/>
    <w:rsid w:val="003E06FC"/>
    <w:rsid w:val="003E0BF5"/>
    <w:rsid w:val="003E0EE3"/>
    <w:rsid w:val="003E1128"/>
    <w:rsid w:val="003E1A12"/>
    <w:rsid w:val="003E2458"/>
    <w:rsid w:val="003E2A8B"/>
    <w:rsid w:val="003E2F4E"/>
    <w:rsid w:val="003E3F1A"/>
    <w:rsid w:val="003E47CE"/>
    <w:rsid w:val="003E4A92"/>
    <w:rsid w:val="003E4B0B"/>
    <w:rsid w:val="003E50AF"/>
    <w:rsid w:val="003E511A"/>
    <w:rsid w:val="003E5679"/>
    <w:rsid w:val="003E5D74"/>
    <w:rsid w:val="003E606C"/>
    <w:rsid w:val="003E6156"/>
    <w:rsid w:val="003E6C9B"/>
    <w:rsid w:val="003F03CA"/>
    <w:rsid w:val="003F066D"/>
    <w:rsid w:val="003F08B3"/>
    <w:rsid w:val="003F0E52"/>
    <w:rsid w:val="003F1270"/>
    <w:rsid w:val="003F1314"/>
    <w:rsid w:val="003F13CB"/>
    <w:rsid w:val="003F145E"/>
    <w:rsid w:val="003F23F5"/>
    <w:rsid w:val="003F25DB"/>
    <w:rsid w:val="003F449E"/>
    <w:rsid w:val="003F4A90"/>
    <w:rsid w:val="003F5103"/>
    <w:rsid w:val="003F511C"/>
    <w:rsid w:val="003F66EF"/>
    <w:rsid w:val="003F6977"/>
    <w:rsid w:val="003F7143"/>
    <w:rsid w:val="003F721E"/>
    <w:rsid w:val="003F7257"/>
    <w:rsid w:val="003F7BD0"/>
    <w:rsid w:val="004009B0"/>
    <w:rsid w:val="00400C1E"/>
    <w:rsid w:val="00400DA8"/>
    <w:rsid w:val="00401597"/>
    <w:rsid w:val="00401F9A"/>
    <w:rsid w:val="00402A07"/>
    <w:rsid w:val="00402A63"/>
    <w:rsid w:val="0040318A"/>
    <w:rsid w:val="004032BD"/>
    <w:rsid w:val="004039C6"/>
    <w:rsid w:val="00404093"/>
    <w:rsid w:val="004042F6"/>
    <w:rsid w:val="00404C6A"/>
    <w:rsid w:val="00404ECC"/>
    <w:rsid w:val="00404FB4"/>
    <w:rsid w:val="00405132"/>
    <w:rsid w:val="004062EE"/>
    <w:rsid w:val="00406E89"/>
    <w:rsid w:val="00407239"/>
    <w:rsid w:val="004078AB"/>
    <w:rsid w:val="00407AB3"/>
    <w:rsid w:val="00407E4D"/>
    <w:rsid w:val="004104DA"/>
    <w:rsid w:val="00411B2C"/>
    <w:rsid w:val="00411F70"/>
    <w:rsid w:val="0041246D"/>
    <w:rsid w:val="0041252B"/>
    <w:rsid w:val="0041281C"/>
    <w:rsid w:val="0041342C"/>
    <w:rsid w:val="004145A7"/>
    <w:rsid w:val="0041467C"/>
    <w:rsid w:val="004148D2"/>
    <w:rsid w:val="0041595C"/>
    <w:rsid w:val="00415CC1"/>
    <w:rsid w:val="0041674F"/>
    <w:rsid w:val="00416D11"/>
    <w:rsid w:val="00417067"/>
    <w:rsid w:val="004172E2"/>
    <w:rsid w:val="004175F3"/>
    <w:rsid w:val="0042054C"/>
    <w:rsid w:val="0042094F"/>
    <w:rsid w:val="004222FB"/>
    <w:rsid w:val="00422D4C"/>
    <w:rsid w:val="00422F58"/>
    <w:rsid w:val="0042306A"/>
    <w:rsid w:val="00423330"/>
    <w:rsid w:val="00423372"/>
    <w:rsid w:val="00423A84"/>
    <w:rsid w:val="00423DE6"/>
    <w:rsid w:val="004246E1"/>
    <w:rsid w:val="00424F81"/>
    <w:rsid w:val="0042580D"/>
    <w:rsid w:val="00425AA0"/>
    <w:rsid w:val="00425AEB"/>
    <w:rsid w:val="00425B8B"/>
    <w:rsid w:val="00425BAA"/>
    <w:rsid w:val="004263D9"/>
    <w:rsid w:val="004266FD"/>
    <w:rsid w:val="00426E14"/>
    <w:rsid w:val="00426E55"/>
    <w:rsid w:val="004304BE"/>
    <w:rsid w:val="004312FA"/>
    <w:rsid w:val="00431529"/>
    <w:rsid w:val="00431792"/>
    <w:rsid w:val="004317BB"/>
    <w:rsid w:val="00431A37"/>
    <w:rsid w:val="00431A94"/>
    <w:rsid w:val="00432C82"/>
    <w:rsid w:val="00432D32"/>
    <w:rsid w:val="00434777"/>
    <w:rsid w:val="004349BE"/>
    <w:rsid w:val="004353AE"/>
    <w:rsid w:val="00435653"/>
    <w:rsid w:val="00436317"/>
    <w:rsid w:val="00436583"/>
    <w:rsid w:val="00436929"/>
    <w:rsid w:val="00436CE9"/>
    <w:rsid w:val="00436FAB"/>
    <w:rsid w:val="0043727E"/>
    <w:rsid w:val="004375D4"/>
    <w:rsid w:val="00437D5D"/>
    <w:rsid w:val="00437DB1"/>
    <w:rsid w:val="00437E95"/>
    <w:rsid w:val="004401F7"/>
    <w:rsid w:val="00440931"/>
    <w:rsid w:val="00440C40"/>
    <w:rsid w:val="00440E7A"/>
    <w:rsid w:val="00440F84"/>
    <w:rsid w:val="00441621"/>
    <w:rsid w:val="00441B56"/>
    <w:rsid w:val="00442343"/>
    <w:rsid w:val="00442617"/>
    <w:rsid w:val="00442C9E"/>
    <w:rsid w:val="00443129"/>
    <w:rsid w:val="0044318C"/>
    <w:rsid w:val="00443B2E"/>
    <w:rsid w:val="00443DA7"/>
    <w:rsid w:val="00443F29"/>
    <w:rsid w:val="004447C7"/>
    <w:rsid w:val="00444D0D"/>
    <w:rsid w:val="00445303"/>
    <w:rsid w:val="00445442"/>
    <w:rsid w:val="0044544C"/>
    <w:rsid w:val="00445486"/>
    <w:rsid w:val="00445B03"/>
    <w:rsid w:val="00445C37"/>
    <w:rsid w:val="00445E0A"/>
    <w:rsid w:val="00446E41"/>
    <w:rsid w:val="00450B4E"/>
    <w:rsid w:val="00451073"/>
    <w:rsid w:val="00451115"/>
    <w:rsid w:val="00451236"/>
    <w:rsid w:val="004515C2"/>
    <w:rsid w:val="00451E0D"/>
    <w:rsid w:val="00452369"/>
    <w:rsid w:val="00452E43"/>
    <w:rsid w:val="004533ED"/>
    <w:rsid w:val="004541D8"/>
    <w:rsid w:val="004553D4"/>
    <w:rsid w:val="0045547B"/>
    <w:rsid w:val="00456D09"/>
    <w:rsid w:val="004575B2"/>
    <w:rsid w:val="00457BC7"/>
    <w:rsid w:val="0046074F"/>
    <w:rsid w:val="00460DC6"/>
    <w:rsid w:val="004610D4"/>
    <w:rsid w:val="00461B75"/>
    <w:rsid w:val="00462EC9"/>
    <w:rsid w:val="00463A87"/>
    <w:rsid w:val="00464888"/>
    <w:rsid w:val="00464A2A"/>
    <w:rsid w:val="004659A6"/>
    <w:rsid w:val="00465AF7"/>
    <w:rsid w:val="00465BE0"/>
    <w:rsid w:val="004667EE"/>
    <w:rsid w:val="00466C0E"/>
    <w:rsid w:val="00467567"/>
    <w:rsid w:val="00467EFB"/>
    <w:rsid w:val="004702D5"/>
    <w:rsid w:val="00470350"/>
    <w:rsid w:val="0047090F"/>
    <w:rsid w:val="00470E76"/>
    <w:rsid w:val="004710DF"/>
    <w:rsid w:val="004715B4"/>
    <w:rsid w:val="00471847"/>
    <w:rsid w:val="00471904"/>
    <w:rsid w:val="00472415"/>
    <w:rsid w:val="00472C8E"/>
    <w:rsid w:val="00473059"/>
    <w:rsid w:val="00473358"/>
    <w:rsid w:val="00473805"/>
    <w:rsid w:val="00473A6A"/>
    <w:rsid w:val="00473DF2"/>
    <w:rsid w:val="0047439B"/>
    <w:rsid w:val="004750F3"/>
    <w:rsid w:val="0047538E"/>
    <w:rsid w:val="004755F8"/>
    <w:rsid w:val="00475656"/>
    <w:rsid w:val="004760C4"/>
    <w:rsid w:val="0047618E"/>
    <w:rsid w:val="00476681"/>
    <w:rsid w:val="004769AF"/>
    <w:rsid w:val="00476BF8"/>
    <w:rsid w:val="004772AF"/>
    <w:rsid w:val="00477658"/>
    <w:rsid w:val="00477B3C"/>
    <w:rsid w:val="00480976"/>
    <w:rsid w:val="00480B6D"/>
    <w:rsid w:val="00480C3D"/>
    <w:rsid w:val="004819ED"/>
    <w:rsid w:val="0048250C"/>
    <w:rsid w:val="00482EA3"/>
    <w:rsid w:val="00482F80"/>
    <w:rsid w:val="00483804"/>
    <w:rsid w:val="0048384D"/>
    <w:rsid w:val="00484894"/>
    <w:rsid w:val="004848A3"/>
    <w:rsid w:val="00484A19"/>
    <w:rsid w:val="00484B6E"/>
    <w:rsid w:val="00484D7C"/>
    <w:rsid w:val="00485DC4"/>
    <w:rsid w:val="00485E57"/>
    <w:rsid w:val="004861FD"/>
    <w:rsid w:val="00486A65"/>
    <w:rsid w:val="00486FCE"/>
    <w:rsid w:val="004877BC"/>
    <w:rsid w:val="004901B1"/>
    <w:rsid w:val="004905AE"/>
    <w:rsid w:val="00490A26"/>
    <w:rsid w:val="004916EC"/>
    <w:rsid w:val="00491F19"/>
    <w:rsid w:val="0049384A"/>
    <w:rsid w:val="00493CEA"/>
    <w:rsid w:val="00494A8D"/>
    <w:rsid w:val="00495600"/>
    <w:rsid w:val="0049578B"/>
    <w:rsid w:val="00495C2F"/>
    <w:rsid w:val="00495E8D"/>
    <w:rsid w:val="00496A52"/>
    <w:rsid w:val="00496B56"/>
    <w:rsid w:val="00497AAA"/>
    <w:rsid w:val="00497B1A"/>
    <w:rsid w:val="004A00C1"/>
    <w:rsid w:val="004A074F"/>
    <w:rsid w:val="004A0A70"/>
    <w:rsid w:val="004A152C"/>
    <w:rsid w:val="004A1CD4"/>
    <w:rsid w:val="004A1E94"/>
    <w:rsid w:val="004A1FF3"/>
    <w:rsid w:val="004A2221"/>
    <w:rsid w:val="004A29F3"/>
    <w:rsid w:val="004A2AB4"/>
    <w:rsid w:val="004A317A"/>
    <w:rsid w:val="004A4BD3"/>
    <w:rsid w:val="004A54E5"/>
    <w:rsid w:val="004A561A"/>
    <w:rsid w:val="004A6190"/>
    <w:rsid w:val="004A62D2"/>
    <w:rsid w:val="004B0254"/>
    <w:rsid w:val="004B0263"/>
    <w:rsid w:val="004B1400"/>
    <w:rsid w:val="004B15FB"/>
    <w:rsid w:val="004B1DB5"/>
    <w:rsid w:val="004B1E08"/>
    <w:rsid w:val="004B2788"/>
    <w:rsid w:val="004B2D29"/>
    <w:rsid w:val="004B309B"/>
    <w:rsid w:val="004B3B8A"/>
    <w:rsid w:val="004B41A0"/>
    <w:rsid w:val="004B4728"/>
    <w:rsid w:val="004B56FE"/>
    <w:rsid w:val="004B5BE7"/>
    <w:rsid w:val="004B6A1A"/>
    <w:rsid w:val="004B6BE1"/>
    <w:rsid w:val="004B743D"/>
    <w:rsid w:val="004B7EDA"/>
    <w:rsid w:val="004B7F47"/>
    <w:rsid w:val="004B7F50"/>
    <w:rsid w:val="004C0AFA"/>
    <w:rsid w:val="004C0BAB"/>
    <w:rsid w:val="004C1B63"/>
    <w:rsid w:val="004C238D"/>
    <w:rsid w:val="004C258F"/>
    <w:rsid w:val="004C33BD"/>
    <w:rsid w:val="004C33EC"/>
    <w:rsid w:val="004C35E8"/>
    <w:rsid w:val="004C3640"/>
    <w:rsid w:val="004C4CA2"/>
    <w:rsid w:val="004C5068"/>
    <w:rsid w:val="004C51DB"/>
    <w:rsid w:val="004C5916"/>
    <w:rsid w:val="004C5B35"/>
    <w:rsid w:val="004C610C"/>
    <w:rsid w:val="004C6428"/>
    <w:rsid w:val="004C68FF"/>
    <w:rsid w:val="004C728A"/>
    <w:rsid w:val="004C7590"/>
    <w:rsid w:val="004C77D2"/>
    <w:rsid w:val="004C7A8C"/>
    <w:rsid w:val="004D0344"/>
    <w:rsid w:val="004D0D24"/>
    <w:rsid w:val="004D174F"/>
    <w:rsid w:val="004D17E9"/>
    <w:rsid w:val="004D18BE"/>
    <w:rsid w:val="004D22E9"/>
    <w:rsid w:val="004D23B1"/>
    <w:rsid w:val="004D2C3B"/>
    <w:rsid w:val="004D3731"/>
    <w:rsid w:val="004D3B11"/>
    <w:rsid w:val="004D4076"/>
    <w:rsid w:val="004D4C41"/>
    <w:rsid w:val="004D4E3D"/>
    <w:rsid w:val="004D5360"/>
    <w:rsid w:val="004D5423"/>
    <w:rsid w:val="004D5C9F"/>
    <w:rsid w:val="004D689D"/>
    <w:rsid w:val="004D6B3C"/>
    <w:rsid w:val="004D710E"/>
    <w:rsid w:val="004D7528"/>
    <w:rsid w:val="004E0902"/>
    <w:rsid w:val="004E0C5F"/>
    <w:rsid w:val="004E0E0C"/>
    <w:rsid w:val="004E1212"/>
    <w:rsid w:val="004E1B32"/>
    <w:rsid w:val="004E200B"/>
    <w:rsid w:val="004E232F"/>
    <w:rsid w:val="004E2437"/>
    <w:rsid w:val="004E2A41"/>
    <w:rsid w:val="004E31DA"/>
    <w:rsid w:val="004E3A6D"/>
    <w:rsid w:val="004E4143"/>
    <w:rsid w:val="004E5C13"/>
    <w:rsid w:val="004E6229"/>
    <w:rsid w:val="004E6357"/>
    <w:rsid w:val="004E6965"/>
    <w:rsid w:val="004E6A2B"/>
    <w:rsid w:val="004E72E2"/>
    <w:rsid w:val="004E7A4F"/>
    <w:rsid w:val="004F085A"/>
    <w:rsid w:val="004F0A8C"/>
    <w:rsid w:val="004F0DAC"/>
    <w:rsid w:val="004F1C26"/>
    <w:rsid w:val="004F2452"/>
    <w:rsid w:val="004F2710"/>
    <w:rsid w:val="004F288C"/>
    <w:rsid w:val="004F28DF"/>
    <w:rsid w:val="004F3319"/>
    <w:rsid w:val="004F337D"/>
    <w:rsid w:val="004F369A"/>
    <w:rsid w:val="004F3711"/>
    <w:rsid w:val="004F3930"/>
    <w:rsid w:val="004F3A45"/>
    <w:rsid w:val="004F3A59"/>
    <w:rsid w:val="004F3ABD"/>
    <w:rsid w:val="004F3B62"/>
    <w:rsid w:val="004F3F3A"/>
    <w:rsid w:val="004F3FC1"/>
    <w:rsid w:val="004F48D9"/>
    <w:rsid w:val="004F50E8"/>
    <w:rsid w:val="004F5EFD"/>
    <w:rsid w:val="004F5F71"/>
    <w:rsid w:val="004F63FF"/>
    <w:rsid w:val="004F6412"/>
    <w:rsid w:val="004F686F"/>
    <w:rsid w:val="004F6DD0"/>
    <w:rsid w:val="004F7674"/>
    <w:rsid w:val="004F7A49"/>
    <w:rsid w:val="00500211"/>
    <w:rsid w:val="00500249"/>
    <w:rsid w:val="005019A1"/>
    <w:rsid w:val="00501BD2"/>
    <w:rsid w:val="005023D4"/>
    <w:rsid w:val="0050269F"/>
    <w:rsid w:val="005026DA"/>
    <w:rsid w:val="00502B54"/>
    <w:rsid w:val="00502C1D"/>
    <w:rsid w:val="00503AB7"/>
    <w:rsid w:val="00504054"/>
    <w:rsid w:val="00504157"/>
    <w:rsid w:val="0050461A"/>
    <w:rsid w:val="00504EA0"/>
    <w:rsid w:val="005056A8"/>
    <w:rsid w:val="00505A11"/>
    <w:rsid w:val="00505CE1"/>
    <w:rsid w:val="005067E4"/>
    <w:rsid w:val="00506A39"/>
    <w:rsid w:val="00506B90"/>
    <w:rsid w:val="0051001F"/>
    <w:rsid w:val="0051030D"/>
    <w:rsid w:val="0051088C"/>
    <w:rsid w:val="00510F87"/>
    <w:rsid w:val="00511881"/>
    <w:rsid w:val="00511A1C"/>
    <w:rsid w:val="00511E29"/>
    <w:rsid w:val="00512590"/>
    <w:rsid w:val="00513024"/>
    <w:rsid w:val="00513091"/>
    <w:rsid w:val="005137D5"/>
    <w:rsid w:val="00513D9A"/>
    <w:rsid w:val="00513DC6"/>
    <w:rsid w:val="005144DD"/>
    <w:rsid w:val="0051493C"/>
    <w:rsid w:val="00514C18"/>
    <w:rsid w:val="00515040"/>
    <w:rsid w:val="005154C3"/>
    <w:rsid w:val="0051584D"/>
    <w:rsid w:val="0051599A"/>
    <w:rsid w:val="0051614C"/>
    <w:rsid w:val="005165EA"/>
    <w:rsid w:val="00516C7E"/>
    <w:rsid w:val="00517874"/>
    <w:rsid w:val="00517F6D"/>
    <w:rsid w:val="00517FF3"/>
    <w:rsid w:val="00520917"/>
    <w:rsid w:val="00523E75"/>
    <w:rsid w:val="005245BD"/>
    <w:rsid w:val="00525AE1"/>
    <w:rsid w:val="00525C20"/>
    <w:rsid w:val="00526030"/>
    <w:rsid w:val="005260BA"/>
    <w:rsid w:val="0052638C"/>
    <w:rsid w:val="00526759"/>
    <w:rsid w:val="005267F0"/>
    <w:rsid w:val="00526A83"/>
    <w:rsid w:val="0052765E"/>
    <w:rsid w:val="00527FEB"/>
    <w:rsid w:val="00530763"/>
    <w:rsid w:val="005315AF"/>
    <w:rsid w:val="0053229B"/>
    <w:rsid w:val="00532A4D"/>
    <w:rsid w:val="005332D6"/>
    <w:rsid w:val="00533DA0"/>
    <w:rsid w:val="00533FDF"/>
    <w:rsid w:val="005342A7"/>
    <w:rsid w:val="00534999"/>
    <w:rsid w:val="00534F21"/>
    <w:rsid w:val="00537300"/>
    <w:rsid w:val="0053751A"/>
    <w:rsid w:val="00537797"/>
    <w:rsid w:val="00537A9C"/>
    <w:rsid w:val="00537D08"/>
    <w:rsid w:val="005402C9"/>
    <w:rsid w:val="0054072A"/>
    <w:rsid w:val="00540D12"/>
    <w:rsid w:val="0054104A"/>
    <w:rsid w:val="005413FB"/>
    <w:rsid w:val="00541573"/>
    <w:rsid w:val="005416DF"/>
    <w:rsid w:val="00541FEF"/>
    <w:rsid w:val="005422FD"/>
    <w:rsid w:val="0054322B"/>
    <w:rsid w:val="005439BB"/>
    <w:rsid w:val="005442CB"/>
    <w:rsid w:val="005447A6"/>
    <w:rsid w:val="005449C2"/>
    <w:rsid w:val="00545854"/>
    <w:rsid w:val="0054667F"/>
    <w:rsid w:val="0054669D"/>
    <w:rsid w:val="00546739"/>
    <w:rsid w:val="00550598"/>
    <w:rsid w:val="00550CC1"/>
    <w:rsid w:val="00550DBB"/>
    <w:rsid w:val="00550F38"/>
    <w:rsid w:val="00551133"/>
    <w:rsid w:val="0055200F"/>
    <w:rsid w:val="0055357A"/>
    <w:rsid w:val="005540BD"/>
    <w:rsid w:val="00554DF3"/>
    <w:rsid w:val="00554F93"/>
    <w:rsid w:val="005551A7"/>
    <w:rsid w:val="005551C1"/>
    <w:rsid w:val="00555808"/>
    <w:rsid w:val="00556423"/>
    <w:rsid w:val="00557067"/>
    <w:rsid w:val="0055721C"/>
    <w:rsid w:val="005572A0"/>
    <w:rsid w:val="00557834"/>
    <w:rsid w:val="00557C40"/>
    <w:rsid w:val="00557F12"/>
    <w:rsid w:val="00557F31"/>
    <w:rsid w:val="00560245"/>
    <w:rsid w:val="00560358"/>
    <w:rsid w:val="005609A4"/>
    <w:rsid w:val="00560D8B"/>
    <w:rsid w:val="00560E78"/>
    <w:rsid w:val="0056156A"/>
    <w:rsid w:val="00561681"/>
    <w:rsid w:val="00561FF9"/>
    <w:rsid w:val="0056264E"/>
    <w:rsid w:val="0056329D"/>
    <w:rsid w:val="005634DA"/>
    <w:rsid w:val="00563D51"/>
    <w:rsid w:val="00563F7D"/>
    <w:rsid w:val="00564D98"/>
    <w:rsid w:val="00565618"/>
    <w:rsid w:val="00567BCD"/>
    <w:rsid w:val="00570507"/>
    <w:rsid w:val="00570955"/>
    <w:rsid w:val="00571033"/>
    <w:rsid w:val="0057125F"/>
    <w:rsid w:val="005715EE"/>
    <w:rsid w:val="00571B9F"/>
    <w:rsid w:val="00573DF1"/>
    <w:rsid w:val="00573F2B"/>
    <w:rsid w:val="0057478C"/>
    <w:rsid w:val="00574991"/>
    <w:rsid w:val="005752BC"/>
    <w:rsid w:val="005755AE"/>
    <w:rsid w:val="00575661"/>
    <w:rsid w:val="00575AEF"/>
    <w:rsid w:val="005765ED"/>
    <w:rsid w:val="00576D7F"/>
    <w:rsid w:val="0057706F"/>
    <w:rsid w:val="0057782A"/>
    <w:rsid w:val="00577DB0"/>
    <w:rsid w:val="00577F2F"/>
    <w:rsid w:val="0058039A"/>
    <w:rsid w:val="005804C5"/>
    <w:rsid w:val="005805DC"/>
    <w:rsid w:val="00580643"/>
    <w:rsid w:val="00580785"/>
    <w:rsid w:val="005808E1"/>
    <w:rsid w:val="00580AC8"/>
    <w:rsid w:val="00581495"/>
    <w:rsid w:val="00581797"/>
    <w:rsid w:val="00581E2E"/>
    <w:rsid w:val="0058283D"/>
    <w:rsid w:val="0058285B"/>
    <w:rsid w:val="005829EB"/>
    <w:rsid w:val="00583379"/>
    <w:rsid w:val="005833E9"/>
    <w:rsid w:val="0058428F"/>
    <w:rsid w:val="00585A16"/>
    <w:rsid w:val="00585A42"/>
    <w:rsid w:val="0058662C"/>
    <w:rsid w:val="00586D9C"/>
    <w:rsid w:val="00587C2A"/>
    <w:rsid w:val="0059058B"/>
    <w:rsid w:val="005906DD"/>
    <w:rsid w:val="00590ED8"/>
    <w:rsid w:val="00590FD4"/>
    <w:rsid w:val="00590FE1"/>
    <w:rsid w:val="005925B9"/>
    <w:rsid w:val="00592CCF"/>
    <w:rsid w:val="005934EF"/>
    <w:rsid w:val="00593668"/>
    <w:rsid w:val="005936CD"/>
    <w:rsid w:val="005939DA"/>
    <w:rsid w:val="0059403A"/>
    <w:rsid w:val="00594442"/>
    <w:rsid w:val="005945B6"/>
    <w:rsid w:val="00594A8C"/>
    <w:rsid w:val="00595484"/>
    <w:rsid w:val="00595B7D"/>
    <w:rsid w:val="00596178"/>
    <w:rsid w:val="00596214"/>
    <w:rsid w:val="005964D7"/>
    <w:rsid w:val="005967BF"/>
    <w:rsid w:val="00596CBC"/>
    <w:rsid w:val="00596CEC"/>
    <w:rsid w:val="00597589"/>
    <w:rsid w:val="00597B94"/>
    <w:rsid w:val="005A0243"/>
    <w:rsid w:val="005A0403"/>
    <w:rsid w:val="005A0644"/>
    <w:rsid w:val="005A0FDA"/>
    <w:rsid w:val="005A148A"/>
    <w:rsid w:val="005A27C5"/>
    <w:rsid w:val="005A2B84"/>
    <w:rsid w:val="005A2C14"/>
    <w:rsid w:val="005A2E16"/>
    <w:rsid w:val="005A3087"/>
    <w:rsid w:val="005A33B9"/>
    <w:rsid w:val="005A3728"/>
    <w:rsid w:val="005A3C8F"/>
    <w:rsid w:val="005A3EEF"/>
    <w:rsid w:val="005A4517"/>
    <w:rsid w:val="005A4BA2"/>
    <w:rsid w:val="005A4F41"/>
    <w:rsid w:val="005A5020"/>
    <w:rsid w:val="005A50CF"/>
    <w:rsid w:val="005A516C"/>
    <w:rsid w:val="005A5507"/>
    <w:rsid w:val="005A661F"/>
    <w:rsid w:val="005A6C7D"/>
    <w:rsid w:val="005A7182"/>
    <w:rsid w:val="005A71F7"/>
    <w:rsid w:val="005A7253"/>
    <w:rsid w:val="005B1FD5"/>
    <w:rsid w:val="005B2253"/>
    <w:rsid w:val="005B2A4F"/>
    <w:rsid w:val="005B2C24"/>
    <w:rsid w:val="005B2C40"/>
    <w:rsid w:val="005B2EB8"/>
    <w:rsid w:val="005B2F10"/>
    <w:rsid w:val="005B3430"/>
    <w:rsid w:val="005B4D59"/>
    <w:rsid w:val="005B50D5"/>
    <w:rsid w:val="005B59C9"/>
    <w:rsid w:val="005B5B82"/>
    <w:rsid w:val="005B5D31"/>
    <w:rsid w:val="005B5FA3"/>
    <w:rsid w:val="005B6B70"/>
    <w:rsid w:val="005B6BDC"/>
    <w:rsid w:val="005B6D08"/>
    <w:rsid w:val="005B6D97"/>
    <w:rsid w:val="005B739A"/>
    <w:rsid w:val="005B7A3A"/>
    <w:rsid w:val="005C044A"/>
    <w:rsid w:val="005C0E12"/>
    <w:rsid w:val="005C111F"/>
    <w:rsid w:val="005C27F7"/>
    <w:rsid w:val="005C29F8"/>
    <w:rsid w:val="005C6690"/>
    <w:rsid w:val="005C72A8"/>
    <w:rsid w:val="005C74A3"/>
    <w:rsid w:val="005C75EA"/>
    <w:rsid w:val="005C7D90"/>
    <w:rsid w:val="005D209D"/>
    <w:rsid w:val="005D238E"/>
    <w:rsid w:val="005D264E"/>
    <w:rsid w:val="005D2ACB"/>
    <w:rsid w:val="005D2B34"/>
    <w:rsid w:val="005D3402"/>
    <w:rsid w:val="005D468F"/>
    <w:rsid w:val="005D4735"/>
    <w:rsid w:val="005D5216"/>
    <w:rsid w:val="005D54A9"/>
    <w:rsid w:val="005D64AC"/>
    <w:rsid w:val="005D6D04"/>
    <w:rsid w:val="005D72D2"/>
    <w:rsid w:val="005D7ABA"/>
    <w:rsid w:val="005E022C"/>
    <w:rsid w:val="005E0576"/>
    <w:rsid w:val="005E0E5B"/>
    <w:rsid w:val="005E1297"/>
    <w:rsid w:val="005E1426"/>
    <w:rsid w:val="005E1B73"/>
    <w:rsid w:val="005E280C"/>
    <w:rsid w:val="005E2F3D"/>
    <w:rsid w:val="005E36B7"/>
    <w:rsid w:val="005E378A"/>
    <w:rsid w:val="005E389A"/>
    <w:rsid w:val="005E3AB5"/>
    <w:rsid w:val="005E3B4B"/>
    <w:rsid w:val="005E3B79"/>
    <w:rsid w:val="005E3E5A"/>
    <w:rsid w:val="005E43E7"/>
    <w:rsid w:val="005E440B"/>
    <w:rsid w:val="005E4D85"/>
    <w:rsid w:val="005E5E5F"/>
    <w:rsid w:val="005E6AAC"/>
    <w:rsid w:val="005E6CBD"/>
    <w:rsid w:val="005E6E79"/>
    <w:rsid w:val="005E7499"/>
    <w:rsid w:val="005E74E9"/>
    <w:rsid w:val="005E76FD"/>
    <w:rsid w:val="005F0230"/>
    <w:rsid w:val="005F025D"/>
    <w:rsid w:val="005F0262"/>
    <w:rsid w:val="005F0B2E"/>
    <w:rsid w:val="005F0C83"/>
    <w:rsid w:val="005F10A1"/>
    <w:rsid w:val="005F1AC0"/>
    <w:rsid w:val="005F281B"/>
    <w:rsid w:val="005F2D96"/>
    <w:rsid w:val="005F31AD"/>
    <w:rsid w:val="005F31B3"/>
    <w:rsid w:val="005F3A16"/>
    <w:rsid w:val="005F3FB1"/>
    <w:rsid w:val="005F4373"/>
    <w:rsid w:val="005F4379"/>
    <w:rsid w:val="005F45FC"/>
    <w:rsid w:val="005F4E54"/>
    <w:rsid w:val="005F506E"/>
    <w:rsid w:val="005F56D4"/>
    <w:rsid w:val="005F589F"/>
    <w:rsid w:val="005F6112"/>
    <w:rsid w:val="005F6672"/>
    <w:rsid w:val="005F69E0"/>
    <w:rsid w:val="005F6E20"/>
    <w:rsid w:val="005F6F2E"/>
    <w:rsid w:val="005F6F7B"/>
    <w:rsid w:val="005F70F8"/>
    <w:rsid w:val="005F782A"/>
    <w:rsid w:val="005F7B58"/>
    <w:rsid w:val="005F7C03"/>
    <w:rsid w:val="00600054"/>
    <w:rsid w:val="00600124"/>
    <w:rsid w:val="00600185"/>
    <w:rsid w:val="00601519"/>
    <w:rsid w:val="006015F6"/>
    <w:rsid w:val="00601B7E"/>
    <w:rsid w:val="00601E1E"/>
    <w:rsid w:val="00602C8A"/>
    <w:rsid w:val="00602CA5"/>
    <w:rsid w:val="00602D19"/>
    <w:rsid w:val="00603301"/>
    <w:rsid w:val="00604316"/>
    <w:rsid w:val="00604333"/>
    <w:rsid w:val="00604432"/>
    <w:rsid w:val="0060566C"/>
    <w:rsid w:val="006058D9"/>
    <w:rsid w:val="006067CB"/>
    <w:rsid w:val="006068F5"/>
    <w:rsid w:val="00610FD2"/>
    <w:rsid w:val="00610FD4"/>
    <w:rsid w:val="0061144B"/>
    <w:rsid w:val="00611F1A"/>
    <w:rsid w:val="006126FF"/>
    <w:rsid w:val="00612B44"/>
    <w:rsid w:val="00612ED1"/>
    <w:rsid w:val="00613180"/>
    <w:rsid w:val="006132AE"/>
    <w:rsid w:val="006132D4"/>
    <w:rsid w:val="0061347B"/>
    <w:rsid w:val="00614AE0"/>
    <w:rsid w:val="00614B2F"/>
    <w:rsid w:val="00615375"/>
    <w:rsid w:val="006157E9"/>
    <w:rsid w:val="00615B9D"/>
    <w:rsid w:val="00616237"/>
    <w:rsid w:val="00616288"/>
    <w:rsid w:val="006178C7"/>
    <w:rsid w:val="006179E4"/>
    <w:rsid w:val="00617E84"/>
    <w:rsid w:val="00620119"/>
    <w:rsid w:val="006217E2"/>
    <w:rsid w:val="00623574"/>
    <w:rsid w:val="006235FB"/>
    <w:rsid w:val="006243D3"/>
    <w:rsid w:val="00624A31"/>
    <w:rsid w:val="006251FF"/>
    <w:rsid w:val="00625656"/>
    <w:rsid w:val="00625B07"/>
    <w:rsid w:val="00626195"/>
    <w:rsid w:val="00626800"/>
    <w:rsid w:val="0062680C"/>
    <w:rsid w:val="00626E1A"/>
    <w:rsid w:val="00627112"/>
    <w:rsid w:val="0062779E"/>
    <w:rsid w:val="006279F8"/>
    <w:rsid w:val="00627AAB"/>
    <w:rsid w:val="00627D11"/>
    <w:rsid w:val="006304D0"/>
    <w:rsid w:val="006304D7"/>
    <w:rsid w:val="006305CC"/>
    <w:rsid w:val="00630F61"/>
    <w:rsid w:val="00631166"/>
    <w:rsid w:val="006311D0"/>
    <w:rsid w:val="00631215"/>
    <w:rsid w:val="00632432"/>
    <w:rsid w:val="006327CF"/>
    <w:rsid w:val="006328C7"/>
    <w:rsid w:val="00632ADB"/>
    <w:rsid w:val="00632C93"/>
    <w:rsid w:val="00634E12"/>
    <w:rsid w:val="00634E20"/>
    <w:rsid w:val="006356E7"/>
    <w:rsid w:val="00635707"/>
    <w:rsid w:val="00635B0C"/>
    <w:rsid w:val="00635DDD"/>
    <w:rsid w:val="00635E2B"/>
    <w:rsid w:val="00636049"/>
    <w:rsid w:val="0063725D"/>
    <w:rsid w:val="006372B6"/>
    <w:rsid w:val="006374FE"/>
    <w:rsid w:val="006377EE"/>
    <w:rsid w:val="00637A8A"/>
    <w:rsid w:val="006406A5"/>
    <w:rsid w:val="0064078F"/>
    <w:rsid w:val="0064105A"/>
    <w:rsid w:val="006410BE"/>
    <w:rsid w:val="006411EC"/>
    <w:rsid w:val="00641EE1"/>
    <w:rsid w:val="00641F17"/>
    <w:rsid w:val="006426F8"/>
    <w:rsid w:val="00644D86"/>
    <w:rsid w:val="0064546E"/>
    <w:rsid w:val="00645BF9"/>
    <w:rsid w:val="00645FF5"/>
    <w:rsid w:val="00646828"/>
    <w:rsid w:val="00646D24"/>
    <w:rsid w:val="00650501"/>
    <w:rsid w:val="00650B65"/>
    <w:rsid w:val="0065284D"/>
    <w:rsid w:val="00652CE3"/>
    <w:rsid w:val="00652D0F"/>
    <w:rsid w:val="00652DCF"/>
    <w:rsid w:val="0065389B"/>
    <w:rsid w:val="006542F0"/>
    <w:rsid w:val="0065509F"/>
    <w:rsid w:val="006554B9"/>
    <w:rsid w:val="006554D5"/>
    <w:rsid w:val="00655737"/>
    <w:rsid w:val="00656694"/>
    <w:rsid w:val="0065741A"/>
    <w:rsid w:val="006575B2"/>
    <w:rsid w:val="006608D5"/>
    <w:rsid w:val="00660E42"/>
    <w:rsid w:val="0066172B"/>
    <w:rsid w:val="00662392"/>
    <w:rsid w:val="00662613"/>
    <w:rsid w:val="006629E8"/>
    <w:rsid w:val="00662C34"/>
    <w:rsid w:val="0066369C"/>
    <w:rsid w:val="0066370A"/>
    <w:rsid w:val="006638FA"/>
    <w:rsid w:val="006639A0"/>
    <w:rsid w:val="00663DDC"/>
    <w:rsid w:val="00664142"/>
    <w:rsid w:val="006646F2"/>
    <w:rsid w:val="0066488B"/>
    <w:rsid w:val="00664CFF"/>
    <w:rsid w:val="00664DA8"/>
    <w:rsid w:val="006655F8"/>
    <w:rsid w:val="00665824"/>
    <w:rsid w:val="0066681F"/>
    <w:rsid w:val="00666BD0"/>
    <w:rsid w:val="00666E9C"/>
    <w:rsid w:val="00667926"/>
    <w:rsid w:val="006700EB"/>
    <w:rsid w:val="006703FE"/>
    <w:rsid w:val="006704E6"/>
    <w:rsid w:val="006708ED"/>
    <w:rsid w:val="00670DB4"/>
    <w:rsid w:val="00671058"/>
    <w:rsid w:val="00671230"/>
    <w:rsid w:val="006712F8"/>
    <w:rsid w:val="00671990"/>
    <w:rsid w:val="00671EC7"/>
    <w:rsid w:val="00671F6B"/>
    <w:rsid w:val="00672923"/>
    <w:rsid w:val="00672AB7"/>
    <w:rsid w:val="00672BC5"/>
    <w:rsid w:val="00673119"/>
    <w:rsid w:val="00673122"/>
    <w:rsid w:val="006747ED"/>
    <w:rsid w:val="006755EE"/>
    <w:rsid w:val="00675618"/>
    <w:rsid w:val="006756F1"/>
    <w:rsid w:val="00676C70"/>
    <w:rsid w:val="00676CD7"/>
    <w:rsid w:val="00677B41"/>
    <w:rsid w:val="0068001A"/>
    <w:rsid w:val="006802F7"/>
    <w:rsid w:val="00680558"/>
    <w:rsid w:val="0068087D"/>
    <w:rsid w:val="006822C7"/>
    <w:rsid w:val="006833BE"/>
    <w:rsid w:val="00683751"/>
    <w:rsid w:val="0068397A"/>
    <w:rsid w:val="00683FB2"/>
    <w:rsid w:val="006844C9"/>
    <w:rsid w:val="006844DD"/>
    <w:rsid w:val="006850DB"/>
    <w:rsid w:val="006857DE"/>
    <w:rsid w:val="00685DCD"/>
    <w:rsid w:val="00685E87"/>
    <w:rsid w:val="006864E0"/>
    <w:rsid w:val="00686731"/>
    <w:rsid w:val="006867CD"/>
    <w:rsid w:val="00686CF1"/>
    <w:rsid w:val="00687569"/>
    <w:rsid w:val="00690151"/>
    <w:rsid w:val="0069168A"/>
    <w:rsid w:val="0069195B"/>
    <w:rsid w:val="00692021"/>
    <w:rsid w:val="00692030"/>
    <w:rsid w:val="00692F41"/>
    <w:rsid w:val="006939FB"/>
    <w:rsid w:val="00694008"/>
    <w:rsid w:val="006947D8"/>
    <w:rsid w:val="00695134"/>
    <w:rsid w:val="006958ED"/>
    <w:rsid w:val="00696523"/>
    <w:rsid w:val="006967FB"/>
    <w:rsid w:val="00696C8A"/>
    <w:rsid w:val="00697987"/>
    <w:rsid w:val="006A0E46"/>
    <w:rsid w:val="006A1279"/>
    <w:rsid w:val="006A1601"/>
    <w:rsid w:val="006A1FFC"/>
    <w:rsid w:val="006A4DBB"/>
    <w:rsid w:val="006A4FDB"/>
    <w:rsid w:val="006A5449"/>
    <w:rsid w:val="006A54F2"/>
    <w:rsid w:val="006A5810"/>
    <w:rsid w:val="006A5A35"/>
    <w:rsid w:val="006A5BB0"/>
    <w:rsid w:val="006A6983"/>
    <w:rsid w:val="006A6EC8"/>
    <w:rsid w:val="006A7B08"/>
    <w:rsid w:val="006A7C4A"/>
    <w:rsid w:val="006B0772"/>
    <w:rsid w:val="006B0C25"/>
    <w:rsid w:val="006B0F59"/>
    <w:rsid w:val="006B10ED"/>
    <w:rsid w:val="006B1D4C"/>
    <w:rsid w:val="006B2899"/>
    <w:rsid w:val="006B2D21"/>
    <w:rsid w:val="006B2F48"/>
    <w:rsid w:val="006B310F"/>
    <w:rsid w:val="006B34FC"/>
    <w:rsid w:val="006B36DE"/>
    <w:rsid w:val="006B3B3C"/>
    <w:rsid w:val="006B4579"/>
    <w:rsid w:val="006B5003"/>
    <w:rsid w:val="006B513A"/>
    <w:rsid w:val="006B5342"/>
    <w:rsid w:val="006B695D"/>
    <w:rsid w:val="006B699F"/>
    <w:rsid w:val="006B6D54"/>
    <w:rsid w:val="006C0C36"/>
    <w:rsid w:val="006C119E"/>
    <w:rsid w:val="006C2010"/>
    <w:rsid w:val="006C2297"/>
    <w:rsid w:val="006C250B"/>
    <w:rsid w:val="006C2877"/>
    <w:rsid w:val="006C30D8"/>
    <w:rsid w:val="006C35A5"/>
    <w:rsid w:val="006C3A1C"/>
    <w:rsid w:val="006C3A75"/>
    <w:rsid w:val="006C406A"/>
    <w:rsid w:val="006C50FB"/>
    <w:rsid w:val="006C5546"/>
    <w:rsid w:val="006C67A3"/>
    <w:rsid w:val="006C6BBA"/>
    <w:rsid w:val="006C7710"/>
    <w:rsid w:val="006C789E"/>
    <w:rsid w:val="006C7CEC"/>
    <w:rsid w:val="006D0B5D"/>
    <w:rsid w:val="006D1066"/>
    <w:rsid w:val="006D1F9A"/>
    <w:rsid w:val="006D230D"/>
    <w:rsid w:val="006D2622"/>
    <w:rsid w:val="006D26CA"/>
    <w:rsid w:val="006D314B"/>
    <w:rsid w:val="006D39B9"/>
    <w:rsid w:val="006D3B4D"/>
    <w:rsid w:val="006D3BFF"/>
    <w:rsid w:val="006D3E36"/>
    <w:rsid w:val="006D48CB"/>
    <w:rsid w:val="006D4AE0"/>
    <w:rsid w:val="006D4AF4"/>
    <w:rsid w:val="006D4D79"/>
    <w:rsid w:val="006D5509"/>
    <w:rsid w:val="006D575F"/>
    <w:rsid w:val="006D67B4"/>
    <w:rsid w:val="006D7786"/>
    <w:rsid w:val="006D7ACE"/>
    <w:rsid w:val="006D7CBE"/>
    <w:rsid w:val="006E0377"/>
    <w:rsid w:val="006E0509"/>
    <w:rsid w:val="006E087B"/>
    <w:rsid w:val="006E0D1C"/>
    <w:rsid w:val="006E0FE3"/>
    <w:rsid w:val="006E1133"/>
    <w:rsid w:val="006E17A5"/>
    <w:rsid w:val="006E2123"/>
    <w:rsid w:val="006E26B3"/>
    <w:rsid w:val="006E2BB7"/>
    <w:rsid w:val="006E2D09"/>
    <w:rsid w:val="006E3D43"/>
    <w:rsid w:val="006E40DD"/>
    <w:rsid w:val="006E40E0"/>
    <w:rsid w:val="006E46F0"/>
    <w:rsid w:val="006E473D"/>
    <w:rsid w:val="006E495B"/>
    <w:rsid w:val="006E4DD0"/>
    <w:rsid w:val="006E563D"/>
    <w:rsid w:val="006E5FE5"/>
    <w:rsid w:val="006E60F5"/>
    <w:rsid w:val="006E63A5"/>
    <w:rsid w:val="006E6B9E"/>
    <w:rsid w:val="006E6BF9"/>
    <w:rsid w:val="006E6F56"/>
    <w:rsid w:val="006E7925"/>
    <w:rsid w:val="006E7EFE"/>
    <w:rsid w:val="006F0400"/>
    <w:rsid w:val="006F07CB"/>
    <w:rsid w:val="006F110A"/>
    <w:rsid w:val="006F111B"/>
    <w:rsid w:val="006F1C46"/>
    <w:rsid w:val="006F1EDE"/>
    <w:rsid w:val="006F240D"/>
    <w:rsid w:val="006F244C"/>
    <w:rsid w:val="006F2BC5"/>
    <w:rsid w:val="006F2E20"/>
    <w:rsid w:val="006F38F0"/>
    <w:rsid w:val="006F3F6F"/>
    <w:rsid w:val="006F45EF"/>
    <w:rsid w:val="006F4CDB"/>
    <w:rsid w:val="006F4DDB"/>
    <w:rsid w:val="006F5396"/>
    <w:rsid w:val="006F545D"/>
    <w:rsid w:val="006F55A6"/>
    <w:rsid w:val="006F5B6E"/>
    <w:rsid w:val="006F5FD8"/>
    <w:rsid w:val="006F6A8F"/>
    <w:rsid w:val="006F6E81"/>
    <w:rsid w:val="006F73D2"/>
    <w:rsid w:val="006F7F6D"/>
    <w:rsid w:val="006F7FBA"/>
    <w:rsid w:val="007019A1"/>
    <w:rsid w:val="00701AFC"/>
    <w:rsid w:val="007024E2"/>
    <w:rsid w:val="00702631"/>
    <w:rsid w:val="00702713"/>
    <w:rsid w:val="007028A2"/>
    <w:rsid w:val="007029BD"/>
    <w:rsid w:val="00703732"/>
    <w:rsid w:val="00703DE0"/>
    <w:rsid w:val="007043C7"/>
    <w:rsid w:val="00704766"/>
    <w:rsid w:val="007048C8"/>
    <w:rsid w:val="00704B38"/>
    <w:rsid w:val="00704CD6"/>
    <w:rsid w:val="00705092"/>
    <w:rsid w:val="007050BD"/>
    <w:rsid w:val="007053F3"/>
    <w:rsid w:val="007055EA"/>
    <w:rsid w:val="00705FEA"/>
    <w:rsid w:val="0070600F"/>
    <w:rsid w:val="0070624B"/>
    <w:rsid w:val="007069BB"/>
    <w:rsid w:val="00707340"/>
    <w:rsid w:val="00707DD3"/>
    <w:rsid w:val="00707F39"/>
    <w:rsid w:val="0071015F"/>
    <w:rsid w:val="0071048E"/>
    <w:rsid w:val="007108F4"/>
    <w:rsid w:val="007112A8"/>
    <w:rsid w:val="0071172D"/>
    <w:rsid w:val="00711E9A"/>
    <w:rsid w:val="00712FE4"/>
    <w:rsid w:val="007133EF"/>
    <w:rsid w:val="007138E2"/>
    <w:rsid w:val="007143C5"/>
    <w:rsid w:val="00714E00"/>
    <w:rsid w:val="007150A0"/>
    <w:rsid w:val="00715693"/>
    <w:rsid w:val="007164CC"/>
    <w:rsid w:val="007166B3"/>
    <w:rsid w:val="007166E5"/>
    <w:rsid w:val="007167F3"/>
    <w:rsid w:val="00716BA4"/>
    <w:rsid w:val="00716D08"/>
    <w:rsid w:val="00716D82"/>
    <w:rsid w:val="00716E7E"/>
    <w:rsid w:val="00716F57"/>
    <w:rsid w:val="00720789"/>
    <w:rsid w:val="00720A42"/>
    <w:rsid w:val="0072104B"/>
    <w:rsid w:val="007213DE"/>
    <w:rsid w:val="007223AD"/>
    <w:rsid w:val="00722B6D"/>
    <w:rsid w:val="007236E6"/>
    <w:rsid w:val="00723853"/>
    <w:rsid w:val="00723DF0"/>
    <w:rsid w:val="00724255"/>
    <w:rsid w:val="0072441C"/>
    <w:rsid w:val="00724A95"/>
    <w:rsid w:val="00725384"/>
    <w:rsid w:val="00725B3F"/>
    <w:rsid w:val="007260C3"/>
    <w:rsid w:val="00726443"/>
    <w:rsid w:val="00726566"/>
    <w:rsid w:val="00726F29"/>
    <w:rsid w:val="007276A7"/>
    <w:rsid w:val="007278A0"/>
    <w:rsid w:val="00727F04"/>
    <w:rsid w:val="00730CBD"/>
    <w:rsid w:val="00731198"/>
    <w:rsid w:val="00731A3B"/>
    <w:rsid w:val="00731EDA"/>
    <w:rsid w:val="00732B91"/>
    <w:rsid w:val="00733133"/>
    <w:rsid w:val="0073346E"/>
    <w:rsid w:val="00733A45"/>
    <w:rsid w:val="007349DA"/>
    <w:rsid w:val="00735171"/>
    <w:rsid w:val="007358AB"/>
    <w:rsid w:val="00735E2D"/>
    <w:rsid w:val="00736829"/>
    <w:rsid w:val="007368E0"/>
    <w:rsid w:val="00736B74"/>
    <w:rsid w:val="00736F10"/>
    <w:rsid w:val="007371AC"/>
    <w:rsid w:val="007373BB"/>
    <w:rsid w:val="00737AAD"/>
    <w:rsid w:val="00740649"/>
    <w:rsid w:val="00740926"/>
    <w:rsid w:val="00741245"/>
    <w:rsid w:val="00741530"/>
    <w:rsid w:val="007418D0"/>
    <w:rsid w:val="007431B5"/>
    <w:rsid w:val="0074334F"/>
    <w:rsid w:val="00744032"/>
    <w:rsid w:val="0074410E"/>
    <w:rsid w:val="00744182"/>
    <w:rsid w:val="00744B4C"/>
    <w:rsid w:val="00744BDE"/>
    <w:rsid w:val="0074555A"/>
    <w:rsid w:val="0074591E"/>
    <w:rsid w:val="00746D93"/>
    <w:rsid w:val="00747963"/>
    <w:rsid w:val="00747FE2"/>
    <w:rsid w:val="007501B7"/>
    <w:rsid w:val="0075022D"/>
    <w:rsid w:val="0075056E"/>
    <w:rsid w:val="007507B3"/>
    <w:rsid w:val="00751135"/>
    <w:rsid w:val="00751A2D"/>
    <w:rsid w:val="00751DB6"/>
    <w:rsid w:val="0075268E"/>
    <w:rsid w:val="00752B82"/>
    <w:rsid w:val="00752DE3"/>
    <w:rsid w:val="00752E1F"/>
    <w:rsid w:val="00752EC1"/>
    <w:rsid w:val="0075330D"/>
    <w:rsid w:val="00753325"/>
    <w:rsid w:val="007535DF"/>
    <w:rsid w:val="00753AE1"/>
    <w:rsid w:val="00754269"/>
    <w:rsid w:val="00754A38"/>
    <w:rsid w:val="00755AC0"/>
    <w:rsid w:val="00755CF9"/>
    <w:rsid w:val="007566C0"/>
    <w:rsid w:val="007567C3"/>
    <w:rsid w:val="007569BF"/>
    <w:rsid w:val="00756E83"/>
    <w:rsid w:val="00757181"/>
    <w:rsid w:val="00757487"/>
    <w:rsid w:val="00757D22"/>
    <w:rsid w:val="007602E8"/>
    <w:rsid w:val="007606F1"/>
    <w:rsid w:val="007607E4"/>
    <w:rsid w:val="00760DC0"/>
    <w:rsid w:val="00760FCA"/>
    <w:rsid w:val="00761389"/>
    <w:rsid w:val="0076143B"/>
    <w:rsid w:val="0076175E"/>
    <w:rsid w:val="007618DC"/>
    <w:rsid w:val="00761EDC"/>
    <w:rsid w:val="0076203D"/>
    <w:rsid w:val="00762E6F"/>
    <w:rsid w:val="007630B6"/>
    <w:rsid w:val="0076316E"/>
    <w:rsid w:val="0076332C"/>
    <w:rsid w:val="007634B1"/>
    <w:rsid w:val="007638AD"/>
    <w:rsid w:val="0076405A"/>
    <w:rsid w:val="0076505D"/>
    <w:rsid w:val="007651A0"/>
    <w:rsid w:val="007652DB"/>
    <w:rsid w:val="00765FFA"/>
    <w:rsid w:val="00766539"/>
    <w:rsid w:val="00766B4D"/>
    <w:rsid w:val="00767C67"/>
    <w:rsid w:val="00770779"/>
    <w:rsid w:val="00770848"/>
    <w:rsid w:val="0077098F"/>
    <w:rsid w:val="007711B8"/>
    <w:rsid w:val="00771DF2"/>
    <w:rsid w:val="00772F4A"/>
    <w:rsid w:val="007738AB"/>
    <w:rsid w:val="00773D03"/>
    <w:rsid w:val="00774C2E"/>
    <w:rsid w:val="0077582C"/>
    <w:rsid w:val="00775A88"/>
    <w:rsid w:val="00775CCB"/>
    <w:rsid w:val="00775D04"/>
    <w:rsid w:val="00775DD8"/>
    <w:rsid w:val="00776687"/>
    <w:rsid w:val="007768DF"/>
    <w:rsid w:val="00777090"/>
    <w:rsid w:val="007775F5"/>
    <w:rsid w:val="00777898"/>
    <w:rsid w:val="00780E4B"/>
    <w:rsid w:val="007814C3"/>
    <w:rsid w:val="007816E2"/>
    <w:rsid w:val="0078189F"/>
    <w:rsid w:val="00781C5B"/>
    <w:rsid w:val="00781F37"/>
    <w:rsid w:val="007821EE"/>
    <w:rsid w:val="00782AD1"/>
    <w:rsid w:val="00782AE6"/>
    <w:rsid w:val="00783730"/>
    <w:rsid w:val="00783EC8"/>
    <w:rsid w:val="007843BF"/>
    <w:rsid w:val="0078450F"/>
    <w:rsid w:val="00784F31"/>
    <w:rsid w:val="00784F8E"/>
    <w:rsid w:val="007861CF"/>
    <w:rsid w:val="00786E0B"/>
    <w:rsid w:val="007873E5"/>
    <w:rsid w:val="0078763E"/>
    <w:rsid w:val="007904D9"/>
    <w:rsid w:val="0079090A"/>
    <w:rsid w:val="00790933"/>
    <w:rsid w:val="00790FE0"/>
    <w:rsid w:val="00791DCE"/>
    <w:rsid w:val="00792190"/>
    <w:rsid w:val="0079263B"/>
    <w:rsid w:val="00792870"/>
    <w:rsid w:val="007929C7"/>
    <w:rsid w:val="00793B41"/>
    <w:rsid w:val="00794A21"/>
    <w:rsid w:val="00794B5E"/>
    <w:rsid w:val="00794E88"/>
    <w:rsid w:val="0079664E"/>
    <w:rsid w:val="00796B2A"/>
    <w:rsid w:val="00796B64"/>
    <w:rsid w:val="00796F12"/>
    <w:rsid w:val="00796FF9"/>
    <w:rsid w:val="007973EB"/>
    <w:rsid w:val="007978B1"/>
    <w:rsid w:val="00797A53"/>
    <w:rsid w:val="00797C2C"/>
    <w:rsid w:val="007A0343"/>
    <w:rsid w:val="007A0C37"/>
    <w:rsid w:val="007A0EF8"/>
    <w:rsid w:val="007A17B6"/>
    <w:rsid w:val="007A25EE"/>
    <w:rsid w:val="007A3147"/>
    <w:rsid w:val="007A4158"/>
    <w:rsid w:val="007A4787"/>
    <w:rsid w:val="007A49A2"/>
    <w:rsid w:val="007A4AA3"/>
    <w:rsid w:val="007A4CCC"/>
    <w:rsid w:val="007A56A1"/>
    <w:rsid w:val="007A5ACB"/>
    <w:rsid w:val="007A6090"/>
    <w:rsid w:val="007A62CD"/>
    <w:rsid w:val="007A6739"/>
    <w:rsid w:val="007A6779"/>
    <w:rsid w:val="007A72F2"/>
    <w:rsid w:val="007A7CC3"/>
    <w:rsid w:val="007A7FA9"/>
    <w:rsid w:val="007B01E6"/>
    <w:rsid w:val="007B028E"/>
    <w:rsid w:val="007B040A"/>
    <w:rsid w:val="007B138C"/>
    <w:rsid w:val="007B20F2"/>
    <w:rsid w:val="007B24BD"/>
    <w:rsid w:val="007B2CB2"/>
    <w:rsid w:val="007B2E57"/>
    <w:rsid w:val="007B3AA6"/>
    <w:rsid w:val="007B41D7"/>
    <w:rsid w:val="007B4515"/>
    <w:rsid w:val="007B462F"/>
    <w:rsid w:val="007B470B"/>
    <w:rsid w:val="007B4E21"/>
    <w:rsid w:val="007B514C"/>
    <w:rsid w:val="007B5556"/>
    <w:rsid w:val="007B5B5A"/>
    <w:rsid w:val="007B5CF2"/>
    <w:rsid w:val="007B60D3"/>
    <w:rsid w:val="007B61DB"/>
    <w:rsid w:val="007B6E72"/>
    <w:rsid w:val="007B72F1"/>
    <w:rsid w:val="007B7814"/>
    <w:rsid w:val="007C059B"/>
    <w:rsid w:val="007C0641"/>
    <w:rsid w:val="007C0851"/>
    <w:rsid w:val="007C09C7"/>
    <w:rsid w:val="007C0A74"/>
    <w:rsid w:val="007C0BA4"/>
    <w:rsid w:val="007C0EA4"/>
    <w:rsid w:val="007C0EEA"/>
    <w:rsid w:val="007C126E"/>
    <w:rsid w:val="007C1940"/>
    <w:rsid w:val="007C256B"/>
    <w:rsid w:val="007C2A65"/>
    <w:rsid w:val="007C2AC5"/>
    <w:rsid w:val="007C30E4"/>
    <w:rsid w:val="007C3381"/>
    <w:rsid w:val="007C35FD"/>
    <w:rsid w:val="007C3E34"/>
    <w:rsid w:val="007C420B"/>
    <w:rsid w:val="007C4A8B"/>
    <w:rsid w:val="007C6432"/>
    <w:rsid w:val="007C682C"/>
    <w:rsid w:val="007C6B4A"/>
    <w:rsid w:val="007C6EA2"/>
    <w:rsid w:val="007C7278"/>
    <w:rsid w:val="007C741F"/>
    <w:rsid w:val="007C7441"/>
    <w:rsid w:val="007C74A4"/>
    <w:rsid w:val="007C75E7"/>
    <w:rsid w:val="007D05BE"/>
    <w:rsid w:val="007D0829"/>
    <w:rsid w:val="007D0858"/>
    <w:rsid w:val="007D0D09"/>
    <w:rsid w:val="007D0DA9"/>
    <w:rsid w:val="007D1CA6"/>
    <w:rsid w:val="007D1DE1"/>
    <w:rsid w:val="007D2338"/>
    <w:rsid w:val="007D23B9"/>
    <w:rsid w:val="007D255D"/>
    <w:rsid w:val="007D27A3"/>
    <w:rsid w:val="007D2C69"/>
    <w:rsid w:val="007D31FA"/>
    <w:rsid w:val="007D3589"/>
    <w:rsid w:val="007D3A6B"/>
    <w:rsid w:val="007D3A85"/>
    <w:rsid w:val="007D4582"/>
    <w:rsid w:val="007D48F7"/>
    <w:rsid w:val="007D526B"/>
    <w:rsid w:val="007D5CDE"/>
    <w:rsid w:val="007D630D"/>
    <w:rsid w:val="007D661F"/>
    <w:rsid w:val="007D6753"/>
    <w:rsid w:val="007D6CA6"/>
    <w:rsid w:val="007D79FF"/>
    <w:rsid w:val="007D7BAF"/>
    <w:rsid w:val="007D7E38"/>
    <w:rsid w:val="007E00BB"/>
    <w:rsid w:val="007E12B4"/>
    <w:rsid w:val="007E185D"/>
    <w:rsid w:val="007E2044"/>
    <w:rsid w:val="007E24E0"/>
    <w:rsid w:val="007E38A3"/>
    <w:rsid w:val="007E3BD8"/>
    <w:rsid w:val="007E4060"/>
    <w:rsid w:val="007E5153"/>
    <w:rsid w:val="007E5D6B"/>
    <w:rsid w:val="007E5DD2"/>
    <w:rsid w:val="007E6E89"/>
    <w:rsid w:val="007E72F3"/>
    <w:rsid w:val="007E7378"/>
    <w:rsid w:val="007E7566"/>
    <w:rsid w:val="007F0898"/>
    <w:rsid w:val="007F08DF"/>
    <w:rsid w:val="007F1224"/>
    <w:rsid w:val="007F1D7B"/>
    <w:rsid w:val="007F1DD0"/>
    <w:rsid w:val="007F2198"/>
    <w:rsid w:val="007F22AC"/>
    <w:rsid w:val="007F2306"/>
    <w:rsid w:val="007F24D5"/>
    <w:rsid w:val="007F2BC3"/>
    <w:rsid w:val="007F3339"/>
    <w:rsid w:val="007F33A7"/>
    <w:rsid w:val="007F396C"/>
    <w:rsid w:val="007F3BF6"/>
    <w:rsid w:val="007F3D74"/>
    <w:rsid w:val="007F472B"/>
    <w:rsid w:val="007F4A76"/>
    <w:rsid w:val="007F4CFE"/>
    <w:rsid w:val="007F5069"/>
    <w:rsid w:val="007F51F7"/>
    <w:rsid w:val="007F57CB"/>
    <w:rsid w:val="007F5A28"/>
    <w:rsid w:val="007F673C"/>
    <w:rsid w:val="007F76B0"/>
    <w:rsid w:val="007F7957"/>
    <w:rsid w:val="007F7DAC"/>
    <w:rsid w:val="007F7F9D"/>
    <w:rsid w:val="00801289"/>
    <w:rsid w:val="00801419"/>
    <w:rsid w:val="00801762"/>
    <w:rsid w:val="00801AC7"/>
    <w:rsid w:val="00802A20"/>
    <w:rsid w:val="00802A32"/>
    <w:rsid w:val="00802EB0"/>
    <w:rsid w:val="00803053"/>
    <w:rsid w:val="00803253"/>
    <w:rsid w:val="00803D56"/>
    <w:rsid w:val="0080410C"/>
    <w:rsid w:val="00804196"/>
    <w:rsid w:val="008045DB"/>
    <w:rsid w:val="00804E5A"/>
    <w:rsid w:val="00805945"/>
    <w:rsid w:val="00805C79"/>
    <w:rsid w:val="00805E9A"/>
    <w:rsid w:val="00806164"/>
    <w:rsid w:val="00806278"/>
    <w:rsid w:val="00806290"/>
    <w:rsid w:val="00806912"/>
    <w:rsid w:val="0081041D"/>
    <w:rsid w:val="008111C9"/>
    <w:rsid w:val="00811FC4"/>
    <w:rsid w:val="00812267"/>
    <w:rsid w:val="00813200"/>
    <w:rsid w:val="008133BD"/>
    <w:rsid w:val="008138D0"/>
    <w:rsid w:val="0081450A"/>
    <w:rsid w:val="0081479F"/>
    <w:rsid w:val="00815BA5"/>
    <w:rsid w:val="00815FC6"/>
    <w:rsid w:val="0081612E"/>
    <w:rsid w:val="00816329"/>
    <w:rsid w:val="00816958"/>
    <w:rsid w:val="00816ABF"/>
    <w:rsid w:val="00816D51"/>
    <w:rsid w:val="008170C3"/>
    <w:rsid w:val="00820022"/>
    <w:rsid w:val="00821F71"/>
    <w:rsid w:val="0082327F"/>
    <w:rsid w:val="00823FB4"/>
    <w:rsid w:val="008253EA"/>
    <w:rsid w:val="00825E8E"/>
    <w:rsid w:val="00826B88"/>
    <w:rsid w:val="00826C64"/>
    <w:rsid w:val="00826DA1"/>
    <w:rsid w:val="00826E95"/>
    <w:rsid w:val="00826ECA"/>
    <w:rsid w:val="008270F1"/>
    <w:rsid w:val="00827128"/>
    <w:rsid w:val="00830057"/>
    <w:rsid w:val="008303E0"/>
    <w:rsid w:val="00830A21"/>
    <w:rsid w:val="00830C13"/>
    <w:rsid w:val="00831855"/>
    <w:rsid w:val="00831CAD"/>
    <w:rsid w:val="0083203D"/>
    <w:rsid w:val="00832776"/>
    <w:rsid w:val="00832AAE"/>
    <w:rsid w:val="00832B3A"/>
    <w:rsid w:val="008336B5"/>
    <w:rsid w:val="00833AF5"/>
    <w:rsid w:val="00834002"/>
    <w:rsid w:val="00834321"/>
    <w:rsid w:val="008351E6"/>
    <w:rsid w:val="00836637"/>
    <w:rsid w:val="008368BB"/>
    <w:rsid w:val="00836A6D"/>
    <w:rsid w:val="00836EDC"/>
    <w:rsid w:val="00837924"/>
    <w:rsid w:val="00837E9D"/>
    <w:rsid w:val="00840232"/>
    <w:rsid w:val="008407F1"/>
    <w:rsid w:val="00840891"/>
    <w:rsid w:val="00840DAE"/>
    <w:rsid w:val="0084123F"/>
    <w:rsid w:val="00841716"/>
    <w:rsid w:val="008421E9"/>
    <w:rsid w:val="00842A8D"/>
    <w:rsid w:val="00842CC5"/>
    <w:rsid w:val="0084336A"/>
    <w:rsid w:val="008434A0"/>
    <w:rsid w:val="00843BC2"/>
    <w:rsid w:val="00844FC3"/>
    <w:rsid w:val="0084505F"/>
    <w:rsid w:val="00845071"/>
    <w:rsid w:val="00845486"/>
    <w:rsid w:val="00845A59"/>
    <w:rsid w:val="00845CB3"/>
    <w:rsid w:val="00845EA5"/>
    <w:rsid w:val="00845FBD"/>
    <w:rsid w:val="008462B7"/>
    <w:rsid w:val="00846832"/>
    <w:rsid w:val="008477B2"/>
    <w:rsid w:val="0084786E"/>
    <w:rsid w:val="00847BF7"/>
    <w:rsid w:val="00847C1F"/>
    <w:rsid w:val="00847C52"/>
    <w:rsid w:val="00847ECA"/>
    <w:rsid w:val="0085068A"/>
    <w:rsid w:val="00850704"/>
    <w:rsid w:val="008508A5"/>
    <w:rsid w:val="00851375"/>
    <w:rsid w:val="008513C0"/>
    <w:rsid w:val="00851543"/>
    <w:rsid w:val="00853215"/>
    <w:rsid w:val="0085347F"/>
    <w:rsid w:val="00853CC8"/>
    <w:rsid w:val="008545F9"/>
    <w:rsid w:val="00854CC8"/>
    <w:rsid w:val="008556D0"/>
    <w:rsid w:val="008570E3"/>
    <w:rsid w:val="00861788"/>
    <w:rsid w:val="00861839"/>
    <w:rsid w:val="00862590"/>
    <w:rsid w:val="00862704"/>
    <w:rsid w:val="0086286C"/>
    <w:rsid w:val="008630F3"/>
    <w:rsid w:val="008630F5"/>
    <w:rsid w:val="00863379"/>
    <w:rsid w:val="00863641"/>
    <w:rsid w:val="00863DBB"/>
    <w:rsid w:val="00863DD3"/>
    <w:rsid w:val="00864811"/>
    <w:rsid w:val="008654E9"/>
    <w:rsid w:val="00865B2C"/>
    <w:rsid w:val="008666C3"/>
    <w:rsid w:val="008670CF"/>
    <w:rsid w:val="00867206"/>
    <w:rsid w:val="00867D3B"/>
    <w:rsid w:val="00867FA3"/>
    <w:rsid w:val="0087049F"/>
    <w:rsid w:val="008705CB"/>
    <w:rsid w:val="00870B96"/>
    <w:rsid w:val="00870C58"/>
    <w:rsid w:val="0087110C"/>
    <w:rsid w:val="0087123F"/>
    <w:rsid w:val="0087129F"/>
    <w:rsid w:val="008715DE"/>
    <w:rsid w:val="0087172B"/>
    <w:rsid w:val="0087196A"/>
    <w:rsid w:val="00871B7F"/>
    <w:rsid w:val="00874166"/>
    <w:rsid w:val="00874572"/>
    <w:rsid w:val="00874D2D"/>
    <w:rsid w:val="00874ECC"/>
    <w:rsid w:val="008750E6"/>
    <w:rsid w:val="008750EC"/>
    <w:rsid w:val="00875821"/>
    <w:rsid w:val="008759B0"/>
    <w:rsid w:val="00876A65"/>
    <w:rsid w:val="00877C6F"/>
    <w:rsid w:val="0088054F"/>
    <w:rsid w:val="00880625"/>
    <w:rsid w:val="0088069D"/>
    <w:rsid w:val="00881430"/>
    <w:rsid w:val="0088144D"/>
    <w:rsid w:val="00882A6C"/>
    <w:rsid w:val="00882F65"/>
    <w:rsid w:val="00883032"/>
    <w:rsid w:val="00883A68"/>
    <w:rsid w:val="0088421B"/>
    <w:rsid w:val="0088425A"/>
    <w:rsid w:val="00884423"/>
    <w:rsid w:val="00886732"/>
    <w:rsid w:val="00887160"/>
    <w:rsid w:val="0088721A"/>
    <w:rsid w:val="00887960"/>
    <w:rsid w:val="0089032C"/>
    <w:rsid w:val="00890811"/>
    <w:rsid w:val="00891AA1"/>
    <w:rsid w:val="00892682"/>
    <w:rsid w:val="00892C36"/>
    <w:rsid w:val="00893314"/>
    <w:rsid w:val="0089344D"/>
    <w:rsid w:val="00893937"/>
    <w:rsid w:val="00894360"/>
    <w:rsid w:val="00894897"/>
    <w:rsid w:val="008957B7"/>
    <w:rsid w:val="00895BC7"/>
    <w:rsid w:val="00895E2D"/>
    <w:rsid w:val="00896105"/>
    <w:rsid w:val="0089614C"/>
    <w:rsid w:val="00896346"/>
    <w:rsid w:val="00896F09"/>
    <w:rsid w:val="008974FC"/>
    <w:rsid w:val="0089774E"/>
    <w:rsid w:val="00897EE9"/>
    <w:rsid w:val="008A02C4"/>
    <w:rsid w:val="008A0944"/>
    <w:rsid w:val="008A1110"/>
    <w:rsid w:val="008A194D"/>
    <w:rsid w:val="008A22A6"/>
    <w:rsid w:val="008A2CDA"/>
    <w:rsid w:val="008A3371"/>
    <w:rsid w:val="008A3792"/>
    <w:rsid w:val="008A4A0A"/>
    <w:rsid w:val="008A5559"/>
    <w:rsid w:val="008A558F"/>
    <w:rsid w:val="008A7079"/>
    <w:rsid w:val="008A7442"/>
    <w:rsid w:val="008A7592"/>
    <w:rsid w:val="008A759F"/>
    <w:rsid w:val="008A7799"/>
    <w:rsid w:val="008B06C0"/>
    <w:rsid w:val="008B0D7F"/>
    <w:rsid w:val="008B117F"/>
    <w:rsid w:val="008B1208"/>
    <w:rsid w:val="008B155B"/>
    <w:rsid w:val="008B177D"/>
    <w:rsid w:val="008B1A67"/>
    <w:rsid w:val="008B21EB"/>
    <w:rsid w:val="008B274A"/>
    <w:rsid w:val="008B37D8"/>
    <w:rsid w:val="008B47A0"/>
    <w:rsid w:val="008B4A8F"/>
    <w:rsid w:val="008B4ED7"/>
    <w:rsid w:val="008B5193"/>
    <w:rsid w:val="008B5DBB"/>
    <w:rsid w:val="008B60C2"/>
    <w:rsid w:val="008B644A"/>
    <w:rsid w:val="008B6D94"/>
    <w:rsid w:val="008B6EE6"/>
    <w:rsid w:val="008B7619"/>
    <w:rsid w:val="008C0139"/>
    <w:rsid w:val="008C03C4"/>
    <w:rsid w:val="008C0571"/>
    <w:rsid w:val="008C1A4D"/>
    <w:rsid w:val="008C2E92"/>
    <w:rsid w:val="008C324D"/>
    <w:rsid w:val="008C3774"/>
    <w:rsid w:val="008C4A7B"/>
    <w:rsid w:val="008C4E01"/>
    <w:rsid w:val="008C523A"/>
    <w:rsid w:val="008C5393"/>
    <w:rsid w:val="008C5AFD"/>
    <w:rsid w:val="008C7339"/>
    <w:rsid w:val="008C772E"/>
    <w:rsid w:val="008C7BA1"/>
    <w:rsid w:val="008D05FA"/>
    <w:rsid w:val="008D17F5"/>
    <w:rsid w:val="008D26C5"/>
    <w:rsid w:val="008D2ABD"/>
    <w:rsid w:val="008D31EC"/>
    <w:rsid w:val="008D32E8"/>
    <w:rsid w:val="008D3B52"/>
    <w:rsid w:val="008D4906"/>
    <w:rsid w:val="008D493B"/>
    <w:rsid w:val="008D49FB"/>
    <w:rsid w:val="008D593F"/>
    <w:rsid w:val="008D63EE"/>
    <w:rsid w:val="008D65C4"/>
    <w:rsid w:val="008D7B12"/>
    <w:rsid w:val="008D7FF3"/>
    <w:rsid w:val="008E000B"/>
    <w:rsid w:val="008E011B"/>
    <w:rsid w:val="008E0500"/>
    <w:rsid w:val="008E0BEA"/>
    <w:rsid w:val="008E1852"/>
    <w:rsid w:val="008E1DCE"/>
    <w:rsid w:val="008E3153"/>
    <w:rsid w:val="008E387B"/>
    <w:rsid w:val="008E3CFB"/>
    <w:rsid w:val="008E3D4C"/>
    <w:rsid w:val="008E5505"/>
    <w:rsid w:val="008E635D"/>
    <w:rsid w:val="008E6806"/>
    <w:rsid w:val="008E7110"/>
    <w:rsid w:val="008E7747"/>
    <w:rsid w:val="008F0254"/>
    <w:rsid w:val="008F037C"/>
    <w:rsid w:val="008F0983"/>
    <w:rsid w:val="008F1527"/>
    <w:rsid w:val="008F1629"/>
    <w:rsid w:val="008F2711"/>
    <w:rsid w:val="008F285C"/>
    <w:rsid w:val="008F2D38"/>
    <w:rsid w:val="008F2F56"/>
    <w:rsid w:val="008F3676"/>
    <w:rsid w:val="008F41C1"/>
    <w:rsid w:val="008F42E5"/>
    <w:rsid w:val="008F4C93"/>
    <w:rsid w:val="008F5017"/>
    <w:rsid w:val="008F53B0"/>
    <w:rsid w:val="008F5DE1"/>
    <w:rsid w:val="008F6188"/>
    <w:rsid w:val="008F6222"/>
    <w:rsid w:val="008F661F"/>
    <w:rsid w:val="008F777C"/>
    <w:rsid w:val="008F79F2"/>
    <w:rsid w:val="008F7BAA"/>
    <w:rsid w:val="009004D5"/>
    <w:rsid w:val="009006BF"/>
    <w:rsid w:val="00900F19"/>
    <w:rsid w:val="0090129A"/>
    <w:rsid w:val="00901905"/>
    <w:rsid w:val="00901B25"/>
    <w:rsid w:val="00901C1A"/>
    <w:rsid w:val="009024E1"/>
    <w:rsid w:val="00902692"/>
    <w:rsid w:val="00902CCA"/>
    <w:rsid w:val="0090316A"/>
    <w:rsid w:val="0090353B"/>
    <w:rsid w:val="00903613"/>
    <w:rsid w:val="00903643"/>
    <w:rsid w:val="00904880"/>
    <w:rsid w:val="00905125"/>
    <w:rsid w:val="009051C1"/>
    <w:rsid w:val="00905A47"/>
    <w:rsid w:val="00905E00"/>
    <w:rsid w:val="00906C45"/>
    <w:rsid w:val="0090736D"/>
    <w:rsid w:val="0091051A"/>
    <w:rsid w:val="00910B19"/>
    <w:rsid w:val="00910C61"/>
    <w:rsid w:val="0091110F"/>
    <w:rsid w:val="00911CAC"/>
    <w:rsid w:val="00911F79"/>
    <w:rsid w:val="0091225B"/>
    <w:rsid w:val="009131D4"/>
    <w:rsid w:val="009137AF"/>
    <w:rsid w:val="00913A43"/>
    <w:rsid w:val="00913CCC"/>
    <w:rsid w:val="00914419"/>
    <w:rsid w:val="009145D4"/>
    <w:rsid w:val="00914613"/>
    <w:rsid w:val="009146AF"/>
    <w:rsid w:val="00914EEA"/>
    <w:rsid w:val="00914F5B"/>
    <w:rsid w:val="0091551D"/>
    <w:rsid w:val="00915608"/>
    <w:rsid w:val="0091601A"/>
    <w:rsid w:val="00917160"/>
    <w:rsid w:val="0091733F"/>
    <w:rsid w:val="00917B40"/>
    <w:rsid w:val="009201F1"/>
    <w:rsid w:val="00920CC5"/>
    <w:rsid w:val="00920F6D"/>
    <w:rsid w:val="00921265"/>
    <w:rsid w:val="0092138F"/>
    <w:rsid w:val="009214F5"/>
    <w:rsid w:val="009217E6"/>
    <w:rsid w:val="00921949"/>
    <w:rsid w:val="00923032"/>
    <w:rsid w:val="0092315B"/>
    <w:rsid w:val="00923D36"/>
    <w:rsid w:val="009245CB"/>
    <w:rsid w:val="00924B44"/>
    <w:rsid w:val="00925762"/>
    <w:rsid w:val="0092583F"/>
    <w:rsid w:val="00926022"/>
    <w:rsid w:val="00926364"/>
    <w:rsid w:val="009265BF"/>
    <w:rsid w:val="0092689E"/>
    <w:rsid w:val="00926F13"/>
    <w:rsid w:val="00927546"/>
    <w:rsid w:val="00930778"/>
    <w:rsid w:val="00930DD1"/>
    <w:rsid w:val="00931071"/>
    <w:rsid w:val="00931365"/>
    <w:rsid w:val="00931C92"/>
    <w:rsid w:val="00931D81"/>
    <w:rsid w:val="0093304A"/>
    <w:rsid w:val="0093355F"/>
    <w:rsid w:val="00933640"/>
    <w:rsid w:val="00933C88"/>
    <w:rsid w:val="00933DEA"/>
    <w:rsid w:val="00933FF2"/>
    <w:rsid w:val="00935632"/>
    <w:rsid w:val="00935FD8"/>
    <w:rsid w:val="009360DD"/>
    <w:rsid w:val="00936249"/>
    <w:rsid w:val="00936BB9"/>
    <w:rsid w:val="009378D6"/>
    <w:rsid w:val="00937A0F"/>
    <w:rsid w:val="00940538"/>
    <w:rsid w:val="00940B42"/>
    <w:rsid w:val="00940BFF"/>
    <w:rsid w:val="00941562"/>
    <w:rsid w:val="00942A9C"/>
    <w:rsid w:val="00942AB8"/>
    <w:rsid w:val="00942C55"/>
    <w:rsid w:val="0094325F"/>
    <w:rsid w:val="00943A04"/>
    <w:rsid w:val="00943EA7"/>
    <w:rsid w:val="00944381"/>
    <w:rsid w:val="00944536"/>
    <w:rsid w:val="00944F1A"/>
    <w:rsid w:val="0094543F"/>
    <w:rsid w:val="009465E7"/>
    <w:rsid w:val="00947B66"/>
    <w:rsid w:val="009502E8"/>
    <w:rsid w:val="00951CF2"/>
    <w:rsid w:val="0095297F"/>
    <w:rsid w:val="00952B52"/>
    <w:rsid w:val="009533A4"/>
    <w:rsid w:val="00953473"/>
    <w:rsid w:val="00953BE7"/>
    <w:rsid w:val="0095481A"/>
    <w:rsid w:val="009551D1"/>
    <w:rsid w:val="009564FE"/>
    <w:rsid w:val="00956CDF"/>
    <w:rsid w:val="009572DF"/>
    <w:rsid w:val="00957BC1"/>
    <w:rsid w:val="00957BEE"/>
    <w:rsid w:val="0096099D"/>
    <w:rsid w:val="009614A6"/>
    <w:rsid w:val="009622E2"/>
    <w:rsid w:val="00962512"/>
    <w:rsid w:val="00962713"/>
    <w:rsid w:val="0096288E"/>
    <w:rsid w:val="00962940"/>
    <w:rsid w:val="00962A5C"/>
    <w:rsid w:val="00962E90"/>
    <w:rsid w:val="0096318D"/>
    <w:rsid w:val="009632FF"/>
    <w:rsid w:val="00963770"/>
    <w:rsid w:val="00964109"/>
    <w:rsid w:val="00964CFD"/>
    <w:rsid w:val="009651EA"/>
    <w:rsid w:val="009653D8"/>
    <w:rsid w:val="00965A92"/>
    <w:rsid w:val="00965CE7"/>
    <w:rsid w:val="00965D45"/>
    <w:rsid w:val="009675F2"/>
    <w:rsid w:val="0096790D"/>
    <w:rsid w:val="00967B26"/>
    <w:rsid w:val="009700B9"/>
    <w:rsid w:val="00970644"/>
    <w:rsid w:val="0097081D"/>
    <w:rsid w:val="00970B9A"/>
    <w:rsid w:val="0097280A"/>
    <w:rsid w:val="009728E3"/>
    <w:rsid w:val="00972BDE"/>
    <w:rsid w:val="0097331E"/>
    <w:rsid w:val="00973D70"/>
    <w:rsid w:val="0097413B"/>
    <w:rsid w:val="00974716"/>
    <w:rsid w:val="0097495C"/>
    <w:rsid w:val="0097524B"/>
    <w:rsid w:val="0097561E"/>
    <w:rsid w:val="0097602F"/>
    <w:rsid w:val="00976374"/>
    <w:rsid w:val="00976905"/>
    <w:rsid w:val="009769AE"/>
    <w:rsid w:val="00976B7D"/>
    <w:rsid w:val="00977172"/>
    <w:rsid w:val="009771AB"/>
    <w:rsid w:val="00977952"/>
    <w:rsid w:val="0098016C"/>
    <w:rsid w:val="0098055A"/>
    <w:rsid w:val="00980EC9"/>
    <w:rsid w:val="00981076"/>
    <w:rsid w:val="00981385"/>
    <w:rsid w:val="0098159F"/>
    <w:rsid w:val="009817AD"/>
    <w:rsid w:val="00981D17"/>
    <w:rsid w:val="00981E25"/>
    <w:rsid w:val="00983031"/>
    <w:rsid w:val="009830AD"/>
    <w:rsid w:val="00983774"/>
    <w:rsid w:val="00983A1B"/>
    <w:rsid w:val="00983BD8"/>
    <w:rsid w:val="00983F5B"/>
    <w:rsid w:val="00984E35"/>
    <w:rsid w:val="0098506D"/>
    <w:rsid w:val="00985FD8"/>
    <w:rsid w:val="00986021"/>
    <w:rsid w:val="009867B3"/>
    <w:rsid w:val="00986EBD"/>
    <w:rsid w:val="00987B36"/>
    <w:rsid w:val="00991778"/>
    <w:rsid w:val="009917DD"/>
    <w:rsid w:val="00991AF0"/>
    <w:rsid w:val="00991C3F"/>
    <w:rsid w:val="00991D18"/>
    <w:rsid w:val="00992163"/>
    <w:rsid w:val="00992701"/>
    <w:rsid w:val="00992879"/>
    <w:rsid w:val="00992995"/>
    <w:rsid w:val="00992A88"/>
    <w:rsid w:val="00992ABC"/>
    <w:rsid w:val="00992FF0"/>
    <w:rsid w:val="0099414D"/>
    <w:rsid w:val="00994247"/>
    <w:rsid w:val="009944E9"/>
    <w:rsid w:val="009947CA"/>
    <w:rsid w:val="0099482A"/>
    <w:rsid w:val="00994F55"/>
    <w:rsid w:val="009954FC"/>
    <w:rsid w:val="0099554E"/>
    <w:rsid w:val="00995874"/>
    <w:rsid w:val="009967C3"/>
    <w:rsid w:val="00996976"/>
    <w:rsid w:val="00996A6E"/>
    <w:rsid w:val="00996CA0"/>
    <w:rsid w:val="00996D5A"/>
    <w:rsid w:val="00997610"/>
    <w:rsid w:val="009976F9"/>
    <w:rsid w:val="009A0156"/>
    <w:rsid w:val="009A0F79"/>
    <w:rsid w:val="009A1495"/>
    <w:rsid w:val="009A14FA"/>
    <w:rsid w:val="009A1805"/>
    <w:rsid w:val="009A1F33"/>
    <w:rsid w:val="009A227B"/>
    <w:rsid w:val="009A2339"/>
    <w:rsid w:val="009A285C"/>
    <w:rsid w:val="009A3A12"/>
    <w:rsid w:val="009A3EB3"/>
    <w:rsid w:val="009A46E9"/>
    <w:rsid w:val="009A4BB9"/>
    <w:rsid w:val="009A4E8B"/>
    <w:rsid w:val="009A508E"/>
    <w:rsid w:val="009A5BAA"/>
    <w:rsid w:val="009A63AF"/>
    <w:rsid w:val="009A6604"/>
    <w:rsid w:val="009A67C3"/>
    <w:rsid w:val="009A67E4"/>
    <w:rsid w:val="009A6AD0"/>
    <w:rsid w:val="009A6BC4"/>
    <w:rsid w:val="009A6EE9"/>
    <w:rsid w:val="009B1339"/>
    <w:rsid w:val="009B1803"/>
    <w:rsid w:val="009B1C70"/>
    <w:rsid w:val="009B248A"/>
    <w:rsid w:val="009B258F"/>
    <w:rsid w:val="009B2F29"/>
    <w:rsid w:val="009B3213"/>
    <w:rsid w:val="009B3DAB"/>
    <w:rsid w:val="009B4076"/>
    <w:rsid w:val="009B40D6"/>
    <w:rsid w:val="009B42EA"/>
    <w:rsid w:val="009B4C61"/>
    <w:rsid w:val="009B4F08"/>
    <w:rsid w:val="009B586B"/>
    <w:rsid w:val="009B5BEE"/>
    <w:rsid w:val="009B5D3D"/>
    <w:rsid w:val="009B6F73"/>
    <w:rsid w:val="009B782A"/>
    <w:rsid w:val="009B7D08"/>
    <w:rsid w:val="009C0196"/>
    <w:rsid w:val="009C0307"/>
    <w:rsid w:val="009C143C"/>
    <w:rsid w:val="009C1479"/>
    <w:rsid w:val="009C1BA2"/>
    <w:rsid w:val="009C1FDC"/>
    <w:rsid w:val="009C208C"/>
    <w:rsid w:val="009C2D39"/>
    <w:rsid w:val="009C3583"/>
    <w:rsid w:val="009C36EF"/>
    <w:rsid w:val="009C3D4C"/>
    <w:rsid w:val="009C44B7"/>
    <w:rsid w:val="009C4630"/>
    <w:rsid w:val="009C4BCB"/>
    <w:rsid w:val="009C506A"/>
    <w:rsid w:val="009C54A0"/>
    <w:rsid w:val="009C5508"/>
    <w:rsid w:val="009C59AA"/>
    <w:rsid w:val="009C5B2F"/>
    <w:rsid w:val="009C63CC"/>
    <w:rsid w:val="009C69B9"/>
    <w:rsid w:val="009C6D96"/>
    <w:rsid w:val="009C7231"/>
    <w:rsid w:val="009C74B1"/>
    <w:rsid w:val="009C79F7"/>
    <w:rsid w:val="009C7B9F"/>
    <w:rsid w:val="009D0076"/>
    <w:rsid w:val="009D0346"/>
    <w:rsid w:val="009D03E4"/>
    <w:rsid w:val="009D07FD"/>
    <w:rsid w:val="009D0D8E"/>
    <w:rsid w:val="009D0E7B"/>
    <w:rsid w:val="009D1279"/>
    <w:rsid w:val="009D25A1"/>
    <w:rsid w:val="009D26A9"/>
    <w:rsid w:val="009D310A"/>
    <w:rsid w:val="009D373C"/>
    <w:rsid w:val="009D3820"/>
    <w:rsid w:val="009D3F26"/>
    <w:rsid w:val="009D4058"/>
    <w:rsid w:val="009D4601"/>
    <w:rsid w:val="009D484C"/>
    <w:rsid w:val="009D4F14"/>
    <w:rsid w:val="009D4F88"/>
    <w:rsid w:val="009D5624"/>
    <w:rsid w:val="009D5CAA"/>
    <w:rsid w:val="009D639C"/>
    <w:rsid w:val="009D673E"/>
    <w:rsid w:val="009D7206"/>
    <w:rsid w:val="009E0C3E"/>
    <w:rsid w:val="009E1AA8"/>
    <w:rsid w:val="009E1CFD"/>
    <w:rsid w:val="009E1F11"/>
    <w:rsid w:val="009E2619"/>
    <w:rsid w:val="009E35C5"/>
    <w:rsid w:val="009E378B"/>
    <w:rsid w:val="009E3852"/>
    <w:rsid w:val="009E42D7"/>
    <w:rsid w:val="009E5C02"/>
    <w:rsid w:val="009E6ABC"/>
    <w:rsid w:val="009E7359"/>
    <w:rsid w:val="009E770F"/>
    <w:rsid w:val="009E78B5"/>
    <w:rsid w:val="009E7AF7"/>
    <w:rsid w:val="009F0082"/>
    <w:rsid w:val="009F19E3"/>
    <w:rsid w:val="009F2301"/>
    <w:rsid w:val="009F2CB0"/>
    <w:rsid w:val="009F3543"/>
    <w:rsid w:val="009F3586"/>
    <w:rsid w:val="009F3AB8"/>
    <w:rsid w:val="009F50C5"/>
    <w:rsid w:val="009F529D"/>
    <w:rsid w:val="009F5462"/>
    <w:rsid w:val="009F5AFD"/>
    <w:rsid w:val="009F5E8B"/>
    <w:rsid w:val="009F661B"/>
    <w:rsid w:val="009F76BD"/>
    <w:rsid w:val="009F7990"/>
    <w:rsid w:val="009F7C58"/>
    <w:rsid w:val="00A00457"/>
    <w:rsid w:val="00A00788"/>
    <w:rsid w:val="00A00DA5"/>
    <w:rsid w:val="00A01315"/>
    <w:rsid w:val="00A01A0D"/>
    <w:rsid w:val="00A021C2"/>
    <w:rsid w:val="00A0234A"/>
    <w:rsid w:val="00A0248D"/>
    <w:rsid w:val="00A0261D"/>
    <w:rsid w:val="00A03178"/>
    <w:rsid w:val="00A0350E"/>
    <w:rsid w:val="00A03E9E"/>
    <w:rsid w:val="00A041FD"/>
    <w:rsid w:val="00A04655"/>
    <w:rsid w:val="00A04973"/>
    <w:rsid w:val="00A052DE"/>
    <w:rsid w:val="00A05A51"/>
    <w:rsid w:val="00A06FD9"/>
    <w:rsid w:val="00A070CE"/>
    <w:rsid w:val="00A076C0"/>
    <w:rsid w:val="00A077DA"/>
    <w:rsid w:val="00A079D9"/>
    <w:rsid w:val="00A07F15"/>
    <w:rsid w:val="00A10519"/>
    <w:rsid w:val="00A10936"/>
    <w:rsid w:val="00A1093B"/>
    <w:rsid w:val="00A10CAB"/>
    <w:rsid w:val="00A11364"/>
    <w:rsid w:val="00A114EB"/>
    <w:rsid w:val="00A117DC"/>
    <w:rsid w:val="00A11C1D"/>
    <w:rsid w:val="00A1205D"/>
    <w:rsid w:val="00A1286B"/>
    <w:rsid w:val="00A12A47"/>
    <w:rsid w:val="00A130A2"/>
    <w:rsid w:val="00A1426F"/>
    <w:rsid w:val="00A14F10"/>
    <w:rsid w:val="00A151EC"/>
    <w:rsid w:val="00A15656"/>
    <w:rsid w:val="00A15F9D"/>
    <w:rsid w:val="00A1689E"/>
    <w:rsid w:val="00A16E0D"/>
    <w:rsid w:val="00A176D0"/>
    <w:rsid w:val="00A17B18"/>
    <w:rsid w:val="00A17D9D"/>
    <w:rsid w:val="00A17E83"/>
    <w:rsid w:val="00A20347"/>
    <w:rsid w:val="00A20FCF"/>
    <w:rsid w:val="00A21C55"/>
    <w:rsid w:val="00A22598"/>
    <w:rsid w:val="00A22CA6"/>
    <w:rsid w:val="00A22D02"/>
    <w:rsid w:val="00A23C90"/>
    <w:rsid w:val="00A242A0"/>
    <w:rsid w:val="00A24A85"/>
    <w:rsid w:val="00A250F5"/>
    <w:rsid w:val="00A251BA"/>
    <w:rsid w:val="00A25E69"/>
    <w:rsid w:val="00A261CE"/>
    <w:rsid w:val="00A2638D"/>
    <w:rsid w:val="00A26586"/>
    <w:rsid w:val="00A270F5"/>
    <w:rsid w:val="00A27295"/>
    <w:rsid w:val="00A27322"/>
    <w:rsid w:val="00A27526"/>
    <w:rsid w:val="00A27BB6"/>
    <w:rsid w:val="00A32FC2"/>
    <w:rsid w:val="00A334D6"/>
    <w:rsid w:val="00A34921"/>
    <w:rsid w:val="00A354E5"/>
    <w:rsid w:val="00A35944"/>
    <w:rsid w:val="00A35D31"/>
    <w:rsid w:val="00A36620"/>
    <w:rsid w:val="00A375AC"/>
    <w:rsid w:val="00A40108"/>
    <w:rsid w:val="00A40317"/>
    <w:rsid w:val="00A408E9"/>
    <w:rsid w:val="00A40F0B"/>
    <w:rsid w:val="00A412AC"/>
    <w:rsid w:val="00A425AB"/>
    <w:rsid w:val="00A426DB"/>
    <w:rsid w:val="00A428D9"/>
    <w:rsid w:val="00A42FF1"/>
    <w:rsid w:val="00A4307B"/>
    <w:rsid w:val="00A43846"/>
    <w:rsid w:val="00A43D3A"/>
    <w:rsid w:val="00A44038"/>
    <w:rsid w:val="00A44982"/>
    <w:rsid w:val="00A44B77"/>
    <w:rsid w:val="00A459BE"/>
    <w:rsid w:val="00A45C4D"/>
    <w:rsid w:val="00A468C4"/>
    <w:rsid w:val="00A46DFE"/>
    <w:rsid w:val="00A4707B"/>
    <w:rsid w:val="00A508FD"/>
    <w:rsid w:val="00A50DD2"/>
    <w:rsid w:val="00A50F96"/>
    <w:rsid w:val="00A51B18"/>
    <w:rsid w:val="00A52358"/>
    <w:rsid w:val="00A525CB"/>
    <w:rsid w:val="00A52893"/>
    <w:rsid w:val="00A5295D"/>
    <w:rsid w:val="00A52D8B"/>
    <w:rsid w:val="00A52DDF"/>
    <w:rsid w:val="00A53555"/>
    <w:rsid w:val="00A53B72"/>
    <w:rsid w:val="00A5480B"/>
    <w:rsid w:val="00A54A22"/>
    <w:rsid w:val="00A55B36"/>
    <w:rsid w:val="00A5647E"/>
    <w:rsid w:val="00A57442"/>
    <w:rsid w:val="00A57E89"/>
    <w:rsid w:val="00A610F0"/>
    <w:rsid w:val="00A611D8"/>
    <w:rsid w:val="00A61821"/>
    <w:rsid w:val="00A62017"/>
    <w:rsid w:val="00A622F5"/>
    <w:rsid w:val="00A6270C"/>
    <w:rsid w:val="00A62CDA"/>
    <w:rsid w:val="00A63194"/>
    <w:rsid w:val="00A638B3"/>
    <w:rsid w:val="00A6398A"/>
    <w:rsid w:val="00A6406D"/>
    <w:rsid w:val="00A644C0"/>
    <w:rsid w:val="00A647D6"/>
    <w:rsid w:val="00A65085"/>
    <w:rsid w:val="00A6562E"/>
    <w:rsid w:val="00A658C8"/>
    <w:rsid w:val="00A65B6F"/>
    <w:rsid w:val="00A663B3"/>
    <w:rsid w:val="00A66A8E"/>
    <w:rsid w:val="00A66DB0"/>
    <w:rsid w:val="00A66E6B"/>
    <w:rsid w:val="00A67C40"/>
    <w:rsid w:val="00A67FF4"/>
    <w:rsid w:val="00A70114"/>
    <w:rsid w:val="00A70258"/>
    <w:rsid w:val="00A707F6"/>
    <w:rsid w:val="00A70C17"/>
    <w:rsid w:val="00A70CC3"/>
    <w:rsid w:val="00A70EF2"/>
    <w:rsid w:val="00A7110A"/>
    <w:rsid w:val="00A71175"/>
    <w:rsid w:val="00A714CC"/>
    <w:rsid w:val="00A714D9"/>
    <w:rsid w:val="00A72237"/>
    <w:rsid w:val="00A72341"/>
    <w:rsid w:val="00A724AE"/>
    <w:rsid w:val="00A7258F"/>
    <w:rsid w:val="00A73226"/>
    <w:rsid w:val="00A73B5C"/>
    <w:rsid w:val="00A73EF4"/>
    <w:rsid w:val="00A74211"/>
    <w:rsid w:val="00A748D5"/>
    <w:rsid w:val="00A7498D"/>
    <w:rsid w:val="00A76425"/>
    <w:rsid w:val="00A76AD9"/>
    <w:rsid w:val="00A76C42"/>
    <w:rsid w:val="00A77A7A"/>
    <w:rsid w:val="00A77D9D"/>
    <w:rsid w:val="00A77E77"/>
    <w:rsid w:val="00A80449"/>
    <w:rsid w:val="00A80494"/>
    <w:rsid w:val="00A80F6F"/>
    <w:rsid w:val="00A811A5"/>
    <w:rsid w:val="00A820FD"/>
    <w:rsid w:val="00A82310"/>
    <w:rsid w:val="00A82FC0"/>
    <w:rsid w:val="00A83525"/>
    <w:rsid w:val="00A84679"/>
    <w:rsid w:val="00A8473F"/>
    <w:rsid w:val="00A85E70"/>
    <w:rsid w:val="00A86E23"/>
    <w:rsid w:val="00A873E2"/>
    <w:rsid w:val="00A87C75"/>
    <w:rsid w:val="00A90176"/>
    <w:rsid w:val="00A909F8"/>
    <w:rsid w:val="00A90B09"/>
    <w:rsid w:val="00A910B6"/>
    <w:rsid w:val="00A912FF"/>
    <w:rsid w:val="00A91A47"/>
    <w:rsid w:val="00A91CA9"/>
    <w:rsid w:val="00A92F0A"/>
    <w:rsid w:val="00A93671"/>
    <w:rsid w:val="00A944E3"/>
    <w:rsid w:val="00A9510C"/>
    <w:rsid w:val="00A95B36"/>
    <w:rsid w:val="00A95B6A"/>
    <w:rsid w:val="00A95D64"/>
    <w:rsid w:val="00A97782"/>
    <w:rsid w:val="00A97E72"/>
    <w:rsid w:val="00AA014F"/>
    <w:rsid w:val="00AA01B6"/>
    <w:rsid w:val="00AA0773"/>
    <w:rsid w:val="00AA1522"/>
    <w:rsid w:val="00AA1A13"/>
    <w:rsid w:val="00AA2A55"/>
    <w:rsid w:val="00AA2A5A"/>
    <w:rsid w:val="00AA3DA6"/>
    <w:rsid w:val="00AA4304"/>
    <w:rsid w:val="00AA4B7D"/>
    <w:rsid w:val="00AA4E46"/>
    <w:rsid w:val="00AA4FBC"/>
    <w:rsid w:val="00AA56BE"/>
    <w:rsid w:val="00AA5A81"/>
    <w:rsid w:val="00AA5B6F"/>
    <w:rsid w:val="00AA6156"/>
    <w:rsid w:val="00AA628C"/>
    <w:rsid w:val="00AA69C4"/>
    <w:rsid w:val="00AA7460"/>
    <w:rsid w:val="00AA79F9"/>
    <w:rsid w:val="00AB04A2"/>
    <w:rsid w:val="00AB07BA"/>
    <w:rsid w:val="00AB09FC"/>
    <w:rsid w:val="00AB0F98"/>
    <w:rsid w:val="00AB1676"/>
    <w:rsid w:val="00AB1BE2"/>
    <w:rsid w:val="00AB28E1"/>
    <w:rsid w:val="00AB2F91"/>
    <w:rsid w:val="00AB43B1"/>
    <w:rsid w:val="00AB447D"/>
    <w:rsid w:val="00AB4657"/>
    <w:rsid w:val="00AB4C6E"/>
    <w:rsid w:val="00AB530E"/>
    <w:rsid w:val="00AB5F6F"/>
    <w:rsid w:val="00AB61C3"/>
    <w:rsid w:val="00AB61ED"/>
    <w:rsid w:val="00AB6B31"/>
    <w:rsid w:val="00AB6CEA"/>
    <w:rsid w:val="00AB6FD4"/>
    <w:rsid w:val="00AB7DC2"/>
    <w:rsid w:val="00AC01D9"/>
    <w:rsid w:val="00AC0E7A"/>
    <w:rsid w:val="00AC1054"/>
    <w:rsid w:val="00AC14B7"/>
    <w:rsid w:val="00AC1F92"/>
    <w:rsid w:val="00AC2F19"/>
    <w:rsid w:val="00AC3094"/>
    <w:rsid w:val="00AC3A1E"/>
    <w:rsid w:val="00AC3AC0"/>
    <w:rsid w:val="00AC3D4C"/>
    <w:rsid w:val="00AC3F70"/>
    <w:rsid w:val="00AC4597"/>
    <w:rsid w:val="00AC5D9F"/>
    <w:rsid w:val="00AC5FA7"/>
    <w:rsid w:val="00AC674D"/>
    <w:rsid w:val="00AC6B50"/>
    <w:rsid w:val="00AC704A"/>
    <w:rsid w:val="00AC7723"/>
    <w:rsid w:val="00AC7F27"/>
    <w:rsid w:val="00AD0394"/>
    <w:rsid w:val="00AD04A7"/>
    <w:rsid w:val="00AD0723"/>
    <w:rsid w:val="00AD0D11"/>
    <w:rsid w:val="00AD0D76"/>
    <w:rsid w:val="00AD15BF"/>
    <w:rsid w:val="00AD1831"/>
    <w:rsid w:val="00AD1BA0"/>
    <w:rsid w:val="00AD22C8"/>
    <w:rsid w:val="00AD2912"/>
    <w:rsid w:val="00AD2F5A"/>
    <w:rsid w:val="00AD33CC"/>
    <w:rsid w:val="00AD4209"/>
    <w:rsid w:val="00AD4FD3"/>
    <w:rsid w:val="00AD57EB"/>
    <w:rsid w:val="00AD5B88"/>
    <w:rsid w:val="00AD5D1D"/>
    <w:rsid w:val="00AD5D46"/>
    <w:rsid w:val="00AD5D86"/>
    <w:rsid w:val="00AD678A"/>
    <w:rsid w:val="00AD6ACB"/>
    <w:rsid w:val="00AD6C98"/>
    <w:rsid w:val="00AE0247"/>
    <w:rsid w:val="00AE040A"/>
    <w:rsid w:val="00AE0637"/>
    <w:rsid w:val="00AE10CC"/>
    <w:rsid w:val="00AE122B"/>
    <w:rsid w:val="00AE12F1"/>
    <w:rsid w:val="00AE1B49"/>
    <w:rsid w:val="00AE2673"/>
    <w:rsid w:val="00AE3902"/>
    <w:rsid w:val="00AE3C5F"/>
    <w:rsid w:val="00AE4233"/>
    <w:rsid w:val="00AE48C1"/>
    <w:rsid w:val="00AE4986"/>
    <w:rsid w:val="00AE5367"/>
    <w:rsid w:val="00AE5A84"/>
    <w:rsid w:val="00AE5E1C"/>
    <w:rsid w:val="00AE5E29"/>
    <w:rsid w:val="00AE616F"/>
    <w:rsid w:val="00AE66DF"/>
    <w:rsid w:val="00AE6E2D"/>
    <w:rsid w:val="00AE7451"/>
    <w:rsid w:val="00AE7AE0"/>
    <w:rsid w:val="00AF017D"/>
    <w:rsid w:val="00AF0320"/>
    <w:rsid w:val="00AF1661"/>
    <w:rsid w:val="00AF190E"/>
    <w:rsid w:val="00AF1A14"/>
    <w:rsid w:val="00AF1EE6"/>
    <w:rsid w:val="00AF2264"/>
    <w:rsid w:val="00AF29E2"/>
    <w:rsid w:val="00AF2E03"/>
    <w:rsid w:val="00AF31A7"/>
    <w:rsid w:val="00AF32ED"/>
    <w:rsid w:val="00AF3682"/>
    <w:rsid w:val="00AF3DC5"/>
    <w:rsid w:val="00AF3FCE"/>
    <w:rsid w:val="00AF5103"/>
    <w:rsid w:val="00AF57E1"/>
    <w:rsid w:val="00AF57FA"/>
    <w:rsid w:val="00AF5910"/>
    <w:rsid w:val="00AF5BBA"/>
    <w:rsid w:val="00AF6B5F"/>
    <w:rsid w:val="00AF6CC3"/>
    <w:rsid w:val="00AF73F8"/>
    <w:rsid w:val="00B0083E"/>
    <w:rsid w:val="00B00CFC"/>
    <w:rsid w:val="00B00D07"/>
    <w:rsid w:val="00B00DFF"/>
    <w:rsid w:val="00B01086"/>
    <w:rsid w:val="00B01D7D"/>
    <w:rsid w:val="00B0201F"/>
    <w:rsid w:val="00B028CE"/>
    <w:rsid w:val="00B03F95"/>
    <w:rsid w:val="00B040D6"/>
    <w:rsid w:val="00B04766"/>
    <w:rsid w:val="00B04EB2"/>
    <w:rsid w:val="00B05AD1"/>
    <w:rsid w:val="00B05F87"/>
    <w:rsid w:val="00B062EB"/>
    <w:rsid w:val="00B06457"/>
    <w:rsid w:val="00B06A4F"/>
    <w:rsid w:val="00B0706D"/>
    <w:rsid w:val="00B074B2"/>
    <w:rsid w:val="00B0786F"/>
    <w:rsid w:val="00B07BF8"/>
    <w:rsid w:val="00B1022B"/>
    <w:rsid w:val="00B10758"/>
    <w:rsid w:val="00B10D9D"/>
    <w:rsid w:val="00B11396"/>
    <w:rsid w:val="00B128CE"/>
    <w:rsid w:val="00B12C74"/>
    <w:rsid w:val="00B12F95"/>
    <w:rsid w:val="00B130F7"/>
    <w:rsid w:val="00B1359C"/>
    <w:rsid w:val="00B13A48"/>
    <w:rsid w:val="00B1422D"/>
    <w:rsid w:val="00B14582"/>
    <w:rsid w:val="00B1488C"/>
    <w:rsid w:val="00B1492B"/>
    <w:rsid w:val="00B14A7C"/>
    <w:rsid w:val="00B14A98"/>
    <w:rsid w:val="00B14F61"/>
    <w:rsid w:val="00B15924"/>
    <w:rsid w:val="00B161F0"/>
    <w:rsid w:val="00B16285"/>
    <w:rsid w:val="00B16706"/>
    <w:rsid w:val="00B16AEA"/>
    <w:rsid w:val="00B16C74"/>
    <w:rsid w:val="00B16CFF"/>
    <w:rsid w:val="00B16E9B"/>
    <w:rsid w:val="00B1719F"/>
    <w:rsid w:val="00B174E8"/>
    <w:rsid w:val="00B176B1"/>
    <w:rsid w:val="00B1781F"/>
    <w:rsid w:val="00B17ABF"/>
    <w:rsid w:val="00B17F07"/>
    <w:rsid w:val="00B200BA"/>
    <w:rsid w:val="00B20715"/>
    <w:rsid w:val="00B20CCD"/>
    <w:rsid w:val="00B21082"/>
    <w:rsid w:val="00B215C3"/>
    <w:rsid w:val="00B21792"/>
    <w:rsid w:val="00B217D9"/>
    <w:rsid w:val="00B21BFE"/>
    <w:rsid w:val="00B22429"/>
    <w:rsid w:val="00B2242A"/>
    <w:rsid w:val="00B229C2"/>
    <w:rsid w:val="00B22EC7"/>
    <w:rsid w:val="00B23B6D"/>
    <w:rsid w:val="00B24C62"/>
    <w:rsid w:val="00B24D04"/>
    <w:rsid w:val="00B2530B"/>
    <w:rsid w:val="00B266E0"/>
    <w:rsid w:val="00B26D11"/>
    <w:rsid w:val="00B27856"/>
    <w:rsid w:val="00B27970"/>
    <w:rsid w:val="00B27C1F"/>
    <w:rsid w:val="00B30115"/>
    <w:rsid w:val="00B30AEF"/>
    <w:rsid w:val="00B3133F"/>
    <w:rsid w:val="00B317FE"/>
    <w:rsid w:val="00B31B8F"/>
    <w:rsid w:val="00B31FC5"/>
    <w:rsid w:val="00B31FF2"/>
    <w:rsid w:val="00B324F4"/>
    <w:rsid w:val="00B3314F"/>
    <w:rsid w:val="00B3351C"/>
    <w:rsid w:val="00B338EA"/>
    <w:rsid w:val="00B33B4A"/>
    <w:rsid w:val="00B33DF1"/>
    <w:rsid w:val="00B34479"/>
    <w:rsid w:val="00B34A5A"/>
    <w:rsid w:val="00B34AE2"/>
    <w:rsid w:val="00B34EAC"/>
    <w:rsid w:val="00B350C2"/>
    <w:rsid w:val="00B35A0E"/>
    <w:rsid w:val="00B35A1B"/>
    <w:rsid w:val="00B35CC6"/>
    <w:rsid w:val="00B35D6D"/>
    <w:rsid w:val="00B3623B"/>
    <w:rsid w:val="00B36767"/>
    <w:rsid w:val="00B37C68"/>
    <w:rsid w:val="00B37F11"/>
    <w:rsid w:val="00B40290"/>
    <w:rsid w:val="00B4041B"/>
    <w:rsid w:val="00B40E8C"/>
    <w:rsid w:val="00B411B9"/>
    <w:rsid w:val="00B41F89"/>
    <w:rsid w:val="00B42139"/>
    <w:rsid w:val="00B42169"/>
    <w:rsid w:val="00B42B17"/>
    <w:rsid w:val="00B42BEB"/>
    <w:rsid w:val="00B436DF"/>
    <w:rsid w:val="00B4446C"/>
    <w:rsid w:val="00B44714"/>
    <w:rsid w:val="00B44E34"/>
    <w:rsid w:val="00B45890"/>
    <w:rsid w:val="00B461C9"/>
    <w:rsid w:val="00B4635D"/>
    <w:rsid w:val="00B46861"/>
    <w:rsid w:val="00B46E7B"/>
    <w:rsid w:val="00B46E9E"/>
    <w:rsid w:val="00B47101"/>
    <w:rsid w:val="00B47140"/>
    <w:rsid w:val="00B47343"/>
    <w:rsid w:val="00B473C3"/>
    <w:rsid w:val="00B4769B"/>
    <w:rsid w:val="00B47982"/>
    <w:rsid w:val="00B47BA7"/>
    <w:rsid w:val="00B47BCF"/>
    <w:rsid w:val="00B47FC9"/>
    <w:rsid w:val="00B506DE"/>
    <w:rsid w:val="00B5170E"/>
    <w:rsid w:val="00B522C0"/>
    <w:rsid w:val="00B5232A"/>
    <w:rsid w:val="00B5295A"/>
    <w:rsid w:val="00B52B41"/>
    <w:rsid w:val="00B53094"/>
    <w:rsid w:val="00B530A1"/>
    <w:rsid w:val="00B532B7"/>
    <w:rsid w:val="00B5390F"/>
    <w:rsid w:val="00B54E4D"/>
    <w:rsid w:val="00B5528A"/>
    <w:rsid w:val="00B555CB"/>
    <w:rsid w:val="00B5574A"/>
    <w:rsid w:val="00B56691"/>
    <w:rsid w:val="00B570FD"/>
    <w:rsid w:val="00B5761F"/>
    <w:rsid w:val="00B61222"/>
    <w:rsid w:val="00B61DC9"/>
    <w:rsid w:val="00B6253B"/>
    <w:rsid w:val="00B62A91"/>
    <w:rsid w:val="00B62CD3"/>
    <w:rsid w:val="00B62CF7"/>
    <w:rsid w:val="00B6461B"/>
    <w:rsid w:val="00B64662"/>
    <w:rsid w:val="00B64700"/>
    <w:rsid w:val="00B647B2"/>
    <w:rsid w:val="00B64859"/>
    <w:rsid w:val="00B649BF"/>
    <w:rsid w:val="00B64D2B"/>
    <w:rsid w:val="00B65882"/>
    <w:rsid w:val="00B65E08"/>
    <w:rsid w:val="00B66DA1"/>
    <w:rsid w:val="00B67048"/>
    <w:rsid w:val="00B674B0"/>
    <w:rsid w:val="00B67926"/>
    <w:rsid w:val="00B7116A"/>
    <w:rsid w:val="00B716D5"/>
    <w:rsid w:val="00B72F8C"/>
    <w:rsid w:val="00B7364E"/>
    <w:rsid w:val="00B73AA9"/>
    <w:rsid w:val="00B73BB2"/>
    <w:rsid w:val="00B73F09"/>
    <w:rsid w:val="00B748B8"/>
    <w:rsid w:val="00B7583A"/>
    <w:rsid w:val="00B764FB"/>
    <w:rsid w:val="00B770B2"/>
    <w:rsid w:val="00B771E5"/>
    <w:rsid w:val="00B77568"/>
    <w:rsid w:val="00B807B4"/>
    <w:rsid w:val="00B81330"/>
    <w:rsid w:val="00B815C6"/>
    <w:rsid w:val="00B82150"/>
    <w:rsid w:val="00B8222A"/>
    <w:rsid w:val="00B825F7"/>
    <w:rsid w:val="00B829CB"/>
    <w:rsid w:val="00B83199"/>
    <w:rsid w:val="00B8356D"/>
    <w:rsid w:val="00B83585"/>
    <w:rsid w:val="00B838AD"/>
    <w:rsid w:val="00B83A5A"/>
    <w:rsid w:val="00B83AF0"/>
    <w:rsid w:val="00B8453F"/>
    <w:rsid w:val="00B848B4"/>
    <w:rsid w:val="00B8511A"/>
    <w:rsid w:val="00B85558"/>
    <w:rsid w:val="00B872ED"/>
    <w:rsid w:val="00B8750E"/>
    <w:rsid w:val="00B87AC4"/>
    <w:rsid w:val="00B87DA5"/>
    <w:rsid w:val="00B91545"/>
    <w:rsid w:val="00B91897"/>
    <w:rsid w:val="00B92E88"/>
    <w:rsid w:val="00B93521"/>
    <w:rsid w:val="00B939E9"/>
    <w:rsid w:val="00B941B7"/>
    <w:rsid w:val="00B94CB1"/>
    <w:rsid w:val="00B953F9"/>
    <w:rsid w:val="00B96277"/>
    <w:rsid w:val="00BA00FC"/>
    <w:rsid w:val="00BA0222"/>
    <w:rsid w:val="00BA0680"/>
    <w:rsid w:val="00BA0ABC"/>
    <w:rsid w:val="00BA0F32"/>
    <w:rsid w:val="00BA1570"/>
    <w:rsid w:val="00BA1C2B"/>
    <w:rsid w:val="00BA204E"/>
    <w:rsid w:val="00BA23B2"/>
    <w:rsid w:val="00BA2A8C"/>
    <w:rsid w:val="00BA3029"/>
    <w:rsid w:val="00BA3409"/>
    <w:rsid w:val="00BA3AFC"/>
    <w:rsid w:val="00BA3F00"/>
    <w:rsid w:val="00BA41D0"/>
    <w:rsid w:val="00BA4604"/>
    <w:rsid w:val="00BA465C"/>
    <w:rsid w:val="00BA4742"/>
    <w:rsid w:val="00BA47FE"/>
    <w:rsid w:val="00BA4B58"/>
    <w:rsid w:val="00BA52EA"/>
    <w:rsid w:val="00BA54C0"/>
    <w:rsid w:val="00BA599E"/>
    <w:rsid w:val="00BA5CAE"/>
    <w:rsid w:val="00BA658F"/>
    <w:rsid w:val="00BA6771"/>
    <w:rsid w:val="00BA6DC4"/>
    <w:rsid w:val="00BA757C"/>
    <w:rsid w:val="00BB0962"/>
    <w:rsid w:val="00BB1235"/>
    <w:rsid w:val="00BB1C67"/>
    <w:rsid w:val="00BB1EE6"/>
    <w:rsid w:val="00BB257C"/>
    <w:rsid w:val="00BB297B"/>
    <w:rsid w:val="00BB3E10"/>
    <w:rsid w:val="00BB413E"/>
    <w:rsid w:val="00BB4172"/>
    <w:rsid w:val="00BB461C"/>
    <w:rsid w:val="00BB4952"/>
    <w:rsid w:val="00BB4AEE"/>
    <w:rsid w:val="00BB5A64"/>
    <w:rsid w:val="00BB5E8A"/>
    <w:rsid w:val="00BB5F83"/>
    <w:rsid w:val="00BB62DF"/>
    <w:rsid w:val="00BB69F7"/>
    <w:rsid w:val="00BB71F9"/>
    <w:rsid w:val="00BB7577"/>
    <w:rsid w:val="00BB76D1"/>
    <w:rsid w:val="00BB79BF"/>
    <w:rsid w:val="00BB7DCA"/>
    <w:rsid w:val="00BC013B"/>
    <w:rsid w:val="00BC0319"/>
    <w:rsid w:val="00BC0B09"/>
    <w:rsid w:val="00BC0E32"/>
    <w:rsid w:val="00BC19FB"/>
    <w:rsid w:val="00BC2208"/>
    <w:rsid w:val="00BC23AA"/>
    <w:rsid w:val="00BC2594"/>
    <w:rsid w:val="00BC2C01"/>
    <w:rsid w:val="00BC3C9C"/>
    <w:rsid w:val="00BC3D10"/>
    <w:rsid w:val="00BC3DA4"/>
    <w:rsid w:val="00BC3DD9"/>
    <w:rsid w:val="00BC475B"/>
    <w:rsid w:val="00BC4EF7"/>
    <w:rsid w:val="00BC5AB1"/>
    <w:rsid w:val="00BC5D2B"/>
    <w:rsid w:val="00BC67A9"/>
    <w:rsid w:val="00BC6DA2"/>
    <w:rsid w:val="00BC7CDF"/>
    <w:rsid w:val="00BC7D7A"/>
    <w:rsid w:val="00BD079C"/>
    <w:rsid w:val="00BD08FC"/>
    <w:rsid w:val="00BD167F"/>
    <w:rsid w:val="00BD19BE"/>
    <w:rsid w:val="00BD1F22"/>
    <w:rsid w:val="00BD2D1F"/>
    <w:rsid w:val="00BD35CB"/>
    <w:rsid w:val="00BD3D91"/>
    <w:rsid w:val="00BD4528"/>
    <w:rsid w:val="00BD4CAC"/>
    <w:rsid w:val="00BD642E"/>
    <w:rsid w:val="00BD6E4F"/>
    <w:rsid w:val="00BD714F"/>
    <w:rsid w:val="00BD7584"/>
    <w:rsid w:val="00BD7616"/>
    <w:rsid w:val="00BE2066"/>
    <w:rsid w:val="00BE4251"/>
    <w:rsid w:val="00BE4C0C"/>
    <w:rsid w:val="00BE4DCC"/>
    <w:rsid w:val="00BE4E28"/>
    <w:rsid w:val="00BE606D"/>
    <w:rsid w:val="00BE6503"/>
    <w:rsid w:val="00BE6D17"/>
    <w:rsid w:val="00BE6D55"/>
    <w:rsid w:val="00BF1633"/>
    <w:rsid w:val="00BF1B65"/>
    <w:rsid w:val="00BF23A4"/>
    <w:rsid w:val="00BF24A9"/>
    <w:rsid w:val="00BF2678"/>
    <w:rsid w:val="00BF3144"/>
    <w:rsid w:val="00BF32DF"/>
    <w:rsid w:val="00BF3DA6"/>
    <w:rsid w:val="00BF3F12"/>
    <w:rsid w:val="00BF46EE"/>
    <w:rsid w:val="00BF5494"/>
    <w:rsid w:val="00BF54A0"/>
    <w:rsid w:val="00BF5CD1"/>
    <w:rsid w:val="00BF5DF0"/>
    <w:rsid w:val="00BF5F1B"/>
    <w:rsid w:val="00BF60ED"/>
    <w:rsid w:val="00BF620C"/>
    <w:rsid w:val="00BF6EEF"/>
    <w:rsid w:val="00BF6F7F"/>
    <w:rsid w:val="00BF7661"/>
    <w:rsid w:val="00BF7869"/>
    <w:rsid w:val="00BF78EF"/>
    <w:rsid w:val="00BF78FE"/>
    <w:rsid w:val="00BF7AA6"/>
    <w:rsid w:val="00C00BFD"/>
    <w:rsid w:val="00C0115D"/>
    <w:rsid w:val="00C01E71"/>
    <w:rsid w:val="00C02644"/>
    <w:rsid w:val="00C030DE"/>
    <w:rsid w:val="00C036FE"/>
    <w:rsid w:val="00C0408C"/>
    <w:rsid w:val="00C043E2"/>
    <w:rsid w:val="00C046D5"/>
    <w:rsid w:val="00C047D8"/>
    <w:rsid w:val="00C049B1"/>
    <w:rsid w:val="00C05083"/>
    <w:rsid w:val="00C0509E"/>
    <w:rsid w:val="00C0627C"/>
    <w:rsid w:val="00C06687"/>
    <w:rsid w:val="00C07058"/>
    <w:rsid w:val="00C0767F"/>
    <w:rsid w:val="00C07A49"/>
    <w:rsid w:val="00C1018B"/>
    <w:rsid w:val="00C101E9"/>
    <w:rsid w:val="00C10431"/>
    <w:rsid w:val="00C11166"/>
    <w:rsid w:val="00C11209"/>
    <w:rsid w:val="00C11915"/>
    <w:rsid w:val="00C11F17"/>
    <w:rsid w:val="00C1235A"/>
    <w:rsid w:val="00C12364"/>
    <w:rsid w:val="00C124C7"/>
    <w:rsid w:val="00C12765"/>
    <w:rsid w:val="00C12FF6"/>
    <w:rsid w:val="00C13286"/>
    <w:rsid w:val="00C138A8"/>
    <w:rsid w:val="00C13C04"/>
    <w:rsid w:val="00C13F87"/>
    <w:rsid w:val="00C1439D"/>
    <w:rsid w:val="00C144D9"/>
    <w:rsid w:val="00C14DBD"/>
    <w:rsid w:val="00C15135"/>
    <w:rsid w:val="00C15184"/>
    <w:rsid w:val="00C15338"/>
    <w:rsid w:val="00C153FC"/>
    <w:rsid w:val="00C155BD"/>
    <w:rsid w:val="00C15E46"/>
    <w:rsid w:val="00C16D8E"/>
    <w:rsid w:val="00C17068"/>
    <w:rsid w:val="00C17C56"/>
    <w:rsid w:val="00C2124E"/>
    <w:rsid w:val="00C217AC"/>
    <w:rsid w:val="00C21D79"/>
    <w:rsid w:val="00C22479"/>
    <w:rsid w:val="00C23241"/>
    <w:rsid w:val="00C23792"/>
    <w:rsid w:val="00C245AE"/>
    <w:rsid w:val="00C24AC0"/>
    <w:rsid w:val="00C25370"/>
    <w:rsid w:val="00C25C0F"/>
    <w:rsid w:val="00C25C5E"/>
    <w:rsid w:val="00C25CBF"/>
    <w:rsid w:val="00C26480"/>
    <w:rsid w:val="00C2662D"/>
    <w:rsid w:val="00C26CC2"/>
    <w:rsid w:val="00C26EEB"/>
    <w:rsid w:val="00C27339"/>
    <w:rsid w:val="00C27570"/>
    <w:rsid w:val="00C27779"/>
    <w:rsid w:val="00C27AFB"/>
    <w:rsid w:val="00C27D2B"/>
    <w:rsid w:val="00C27EAB"/>
    <w:rsid w:val="00C27EEF"/>
    <w:rsid w:val="00C30748"/>
    <w:rsid w:val="00C30E6E"/>
    <w:rsid w:val="00C3101B"/>
    <w:rsid w:val="00C310F3"/>
    <w:rsid w:val="00C312EF"/>
    <w:rsid w:val="00C31601"/>
    <w:rsid w:val="00C31731"/>
    <w:rsid w:val="00C31AFE"/>
    <w:rsid w:val="00C31C14"/>
    <w:rsid w:val="00C32644"/>
    <w:rsid w:val="00C32906"/>
    <w:rsid w:val="00C33C81"/>
    <w:rsid w:val="00C33D54"/>
    <w:rsid w:val="00C3465B"/>
    <w:rsid w:val="00C34F06"/>
    <w:rsid w:val="00C350AD"/>
    <w:rsid w:val="00C35519"/>
    <w:rsid w:val="00C35E40"/>
    <w:rsid w:val="00C36951"/>
    <w:rsid w:val="00C36A01"/>
    <w:rsid w:val="00C37C9E"/>
    <w:rsid w:val="00C37DCB"/>
    <w:rsid w:val="00C4067B"/>
    <w:rsid w:val="00C4078C"/>
    <w:rsid w:val="00C40A0E"/>
    <w:rsid w:val="00C422E0"/>
    <w:rsid w:val="00C4239C"/>
    <w:rsid w:val="00C423FC"/>
    <w:rsid w:val="00C4282C"/>
    <w:rsid w:val="00C42AC1"/>
    <w:rsid w:val="00C42D80"/>
    <w:rsid w:val="00C42EF8"/>
    <w:rsid w:val="00C43BC4"/>
    <w:rsid w:val="00C43FCB"/>
    <w:rsid w:val="00C44BD3"/>
    <w:rsid w:val="00C451C3"/>
    <w:rsid w:val="00C452DF"/>
    <w:rsid w:val="00C4535E"/>
    <w:rsid w:val="00C45372"/>
    <w:rsid w:val="00C465BE"/>
    <w:rsid w:val="00C46845"/>
    <w:rsid w:val="00C4728B"/>
    <w:rsid w:val="00C472BE"/>
    <w:rsid w:val="00C47A40"/>
    <w:rsid w:val="00C5066A"/>
    <w:rsid w:val="00C520C9"/>
    <w:rsid w:val="00C5218F"/>
    <w:rsid w:val="00C521F8"/>
    <w:rsid w:val="00C526F2"/>
    <w:rsid w:val="00C52DAA"/>
    <w:rsid w:val="00C533AC"/>
    <w:rsid w:val="00C53848"/>
    <w:rsid w:val="00C539D1"/>
    <w:rsid w:val="00C549F1"/>
    <w:rsid w:val="00C557BC"/>
    <w:rsid w:val="00C55A31"/>
    <w:rsid w:val="00C55F93"/>
    <w:rsid w:val="00C5707A"/>
    <w:rsid w:val="00C570F8"/>
    <w:rsid w:val="00C57233"/>
    <w:rsid w:val="00C57287"/>
    <w:rsid w:val="00C60B60"/>
    <w:rsid w:val="00C60FE9"/>
    <w:rsid w:val="00C615C0"/>
    <w:rsid w:val="00C61D9F"/>
    <w:rsid w:val="00C6296D"/>
    <w:rsid w:val="00C633A3"/>
    <w:rsid w:val="00C633B7"/>
    <w:rsid w:val="00C63511"/>
    <w:rsid w:val="00C64BAD"/>
    <w:rsid w:val="00C655C1"/>
    <w:rsid w:val="00C65AF5"/>
    <w:rsid w:val="00C6649D"/>
    <w:rsid w:val="00C664E9"/>
    <w:rsid w:val="00C67138"/>
    <w:rsid w:val="00C67510"/>
    <w:rsid w:val="00C67DFD"/>
    <w:rsid w:val="00C67FAE"/>
    <w:rsid w:val="00C704B8"/>
    <w:rsid w:val="00C70DB1"/>
    <w:rsid w:val="00C70FF8"/>
    <w:rsid w:val="00C7156A"/>
    <w:rsid w:val="00C71995"/>
    <w:rsid w:val="00C71DAD"/>
    <w:rsid w:val="00C71FA6"/>
    <w:rsid w:val="00C72145"/>
    <w:rsid w:val="00C72519"/>
    <w:rsid w:val="00C726CE"/>
    <w:rsid w:val="00C72BE4"/>
    <w:rsid w:val="00C72C77"/>
    <w:rsid w:val="00C73247"/>
    <w:rsid w:val="00C73A7E"/>
    <w:rsid w:val="00C7434C"/>
    <w:rsid w:val="00C747AA"/>
    <w:rsid w:val="00C749EC"/>
    <w:rsid w:val="00C755D4"/>
    <w:rsid w:val="00C75DE5"/>
    <w:rsid w:val="00C7636D"/>
    <w:rsid w:val="00C76580"/>
    <w:rsid w:val="00C76C79"/>
    <w:rsid w:val="00C778DD"/>
    <w:rsid w:val="00C7793C"/>
    <w:rsid w:val="00C77E02"/>
    <w:rsid w:val="00C80F9A"/>
    <w:rsid w:val="00C813F4"/>
    <w:rsid w:val="00C814F5"/>
    <w:rsid w:val="00C81AE5"/>
    <w:rsid w:val="00C81D0E"/>
    <w:rsid w:val="00C81E72"/>
    <w:rsid w:val="00C81FEE"/>
    <w:rsid w:val="00C82176"/>
    <w:rsid w:val="00C824A3"/>
    <w:rsid w:val="00C82C77"/>
    <w:rsid w:val="00C83022"/>
    <w:rsid w:val="00C83543"/>
    <w:rsid w:val="00C8372E"/>
    <w:rsid w:val="00C838E6"/>
    <w:rsid w:val="00C842B7"/>
    <w:rsid w:val="00C843E1"/>
    <w:rsid w:val="00C845BB"/>
    <w:rsid w:val="00C84600"/>
    <w:rsid w:val="00C8489F"/>
    <w:rsid w:val="00C8529A"/>
    <w:rsid w:val="00C8578E"/>
    <w:rsid w:val="00C86F73"/>
    <w:rsid w:val="00C871EA"/>
    <w:rsid w:val="00C875B8"/>
    <w:rsid w:val="00C87CD1"/>
    <w:rsid w:val="00C90244"/>
    <w:rsid w:val="00C906B5"/>
    <w:rsid w:val="00C90DA4"/>
    <w:rsid w:val="00C92C92"/>
    <w:rsid w:val="00C93274"/>
    <w:rsid w:val="00C932DB"/>
    <w:rsid w:val="00C937C9"/>
    <w:rsid w:val="00C939E5"/>
    <w:rsid w:val="00C93DB3"/>
    <w:rsid w:val="00C93DF6"/>
    <w:rsid w:val="00C93E7C"/>
    <w:rsid w:val="00C93F79"/>
    <w:rsid w:val="00C9413C"/>
    <w:rsid w:val="00C944FF"/>
    <w:rsid w:val="00C94CC5"/>
    <w:rsid w:val="00C95156"/>
    <w:rsid w:val="00C952B9"/>
    <w:rsid w:val="00C9538C"/>
    <w:rsid w:val="00C959D6"/>
    <w:rsid w:val="00C95AEC"/>
    <w:rsid w:val="00C95CE1"/>
    <w:rsid w:val="00C962FF"/>
    <w:rsid w:val="00C964D9"/>
    <w:rsid w:val="00C96A0A"/>
    <w:rsid w:val="00C97D4F"/>
    <w:rsid w:val="00CA00CE"/>
    <w:rsid w:val="00CA0574"/>
    <w:rsid w:val="00CA0657"/>
    <w:rsid w:val="00CA0D62"/>
    <w:rsid w:val="00CA0DCD"/>
    <w:rsid w:val="00CA1D36"/>
    <w:rsid w:val="00CA21F6"/>
    <w:rsid w:val="00CA23F6"/>
    <w:rsid w:val="00CA2CBC"/>
    <w:rsid w:val="00CA3BD2"/>
    <w:rsid w:val="00CA3E59"/>
    <w:rsid w:val="00CA4419"/>
    <w:rsid w:val="00CA514A"/>
    <w:rsid w:val="00CA5173"/>
    <w:rsid w:val="00CA51BE"/>
    <w:rsid w:val="00CA56E8"/>
    <w:rsid w:val="00CA5EB0"/>
    <w:rsid w:val="00CA6240"/>
    <w:rsid w:val="00CA6860"/>
    <w:rsid w:val="00CA6E5B"/>
    <w:rsid w:val="00CA76AD"/>
    <w:rsid w:val="00CB0385"/>
    <w:rsid w:val="00CB065A"/>
    <w:rsid w:val="00CB0A69"/>
    <w:rsid w:val="00CB0A99"/>
    <w:rsid w:val="00CB129C"/>
    <w:rsid w:val="00CB182D"/>
    <w:rsid w:val="00CB2E79"/>
    <w:rsid w:val="00CB325E"/>
    <w:rsid w:val="00CB354E"/>
    <w:rsid w:val="00CB3628"/>
    <w:rsid w:val="00CB4208"/>
    <w:rsid w:val="00CB4ACE"/>
    <w:rsid w:val="00CB54A6"/>
    <w:rsid w:val="00CB5789"/>
    <w:rsid w:val="00CB588F"/>
    <w:rsid w:val="00CB5B62"/>
    <w:rsid w:val="00CB5D6C"/>
    <w:rsid w:val="00CB6D0E"/>
    <w:rsid w:val="00CB6E10"/>
    <w:rsid w:val="00CB6E8A"/>
    <w:rsid w:val="00CB6F4D"/>
    <w:rsid w:val="00CB7154"/>
    <w:rsid w:val="00CB76BD"/>
    <w:rsid w:val="00CB77B6"/>
    <w:rsid w:val="00CC0B0A"/>
    <w:rsid w:val="00CC0C04"/>
    <w:rsid w:val="00CC0D7C"/>
    <w:rsid w:val="00CC1812"/>
    <w:rsid w:val="00CC266F"/>
    <w:rsid w:val="00CC2C63"/>
    <w:rsid w:val="00CC3947"/>
    <w:rsid w:val="00CC4E9D"/>
    <w:rsid w:val="00CC5693"/>
    <w:rsid w:val="00CC5EE3"/>
    <w:rsid w:val="00CC6010"/>
    <w:rsid w:val="00CC62E9"/>
    <w:rsid w:val="00CD06F8"/>
    <w:rsid w:val="00CD0A17"/>
    <w:rsid w:val="00CD0A6D"/>
    <w:rsid w:val="00CD0B1C"/>
    <w:rsid w:val="00CD18CB"/>
    <w:rsid w:val="00CD1F8C"/>
    <w:rsid w:val="00CD2364"/>
    <w:rsid w:val="00CD245E"/>
    <w:rsid w:val="00CD3599"/>
    <w:rsid w:val="00CD3B06"/>
    <w:rsid w:val="00CD4812"/>
    <w:rsid w:val="00CD4B6C"/>
    <w:rsid w:val="00CD4CCA"/>
    <w:rsid w:val="00CD4FBB"/>
    <w:rsid w:val="00CD55CA"/>
    <w:rsid w:val="00CD690A"/>
    <w:rsid w:val="00CD6B3A"/>
    <w:rsid w:val="00CD70ED"/>
    <w:rsid w:val="00CD794E"/>
    <w:rsid w:val="00CE054B"/>
    <w:rsid w:val="00CE07ED"/>
    <w:rsid w:val="00CE0EFD"/>
    <w:rsid w:val="00CE106A"/>
    <w:rsid w:val="00CE11EB"/>
    <w:rsid w:val="00CE166E"/>
    <w:rsid w:val="00CE176C"/>
    <w:rsid w:val="00CE1AC6"/>
    <w:rsid w:val="00CE20D1"/>
    <w:rsid w:val="00CE2B97"/>
    <w:rsid w:val="00CE36D0"/>
    <w:rsid w:val="00CE3CE6"/>
    <w:rsid w:val="00CE51D5"/>
    <w:rsid w:val="00CE568A"/>
    <w:rsid w:val="00CE5715"/>
    <w:rsid w:val="00CE5843"/>
    <w:rsid w:val="00CE5862"/>
    <w:rsid w:val="00CE58F3"/>
    <w:rsid w:val="00CE5ABD"/>
    <w:rsid w:val="00CE649A"/>
    <w:rsid w:val="00CE6800"/>
    <w:rsid w:val="00CE6D43"/>
    <w:rsid w:val="00CE6F23"/>
    <w:rsid w:val="00CE71E5"/>
    <w:rsid w:val="00CE75D5"/>
    <w:rsid w:val="00CF1089"/>
    <w:rsid w:val="00CF1170"/>
    <w:rsid w:val="00CF1894"/>
    <w:rsid w:val="00CF1F12"/>
    <w:rsid w:val="00CF25A4"/>
    <w:rsid w:val="00CF2BBE"/>
    <w:rsid w:val="00CF2E55"/>
    <w:rsid w:val="00CF2E6F"/>
    <w:rsid w:val="00CF4C94"/>
    <w:rsid w:val="00CF4E2A"/>
    <w:rsid w:val="00CF5B81"/>
    <w:rsid w:val="00CF5E0E"/>
    <w:rsid w:val="00CF5E74"/>
    <w:rsid w:val="00CF6483"/>
    <w:rsid w:val="00CF722B"/>
    <w:rsid w:val="00CF72E6"/>
    <w:rsid w:val="00CF7377"/>
    <w:rsid w:val="00CF7661"/>
    <w:rsid w:val="00CF784A"/>
    <w:rsid w:val="00CF7859"/>
    <w:rsid w:val="00D00916"/>
    <w:rsid w:val="00D0097C"/>
    <w:rsid w:val="00D00B39"/>
    <w:rsid w:val="00D013E6"/>
    <w:rsid w:val="00D01422"/>
    <w:rsid w:val="00D015DD"/>
    <w:rsid w:val="00D0178E"/>
    <w:rsid w:val="00D01D30"/>
    <w:rsid w:val="00D021B2"/>
    <w:rsid w:val="00D02232"/>
    <w:rsid w:val="00D025E1"/>
    <w:rsid w:val="00D029A0"/>
    <w:rsid w:val="00D031A9"/>
    <w:rsid w:val="00D035BF"/>
    <w:rsid w:val="00D03DB5"/>
    <w:rsid w:val="00D047C3"/>
    <w:rsid w:val="00D04A34"/>
    <w:rsid w:val="00D04F5E"/>
    <w:rsid w:val="00D050B5"/>
    <w:rsid w:val="00D052AD"/>
    <w:rsid w:val="00D0600A"/>
    <w:rsid w:val="00D064A5"/>
    <w:rsid w:val="00D06930"/>
    <w:rsid w:val="00D07551"/>
    <w:rsid w:val="00D07E59"/>
    <w:rsid w:val="00D10801"/>
    <w:rsid w:val="00D111D4"/>
    <w:rsid w:val="00D11818"/>
    <w:rsid w:val="00D11849"/>
    <w:rsid w:val="00D11A6F"/>
    <w:rsid w:val="00D128F9"/>
    <w:rsid w:val="00D1359E"/>
    <w:rsid w:val="00D13A6F"/>
    <w:rsid w:val="00D14050"/>
    <w:rsid w:val="00D14645"/>
    <w:rsid w:val="00D146ED"/>
    <w:rsid w:val="00D152B8"/>
    <w:rsid w:val="00D160DF"/>
    <w:rsid w:val="00D16878"/>
    <w:rsid w:val="00D16CB0"/>
    <w:rsid w:val="00D16F13"/>
    <w:rsid w:val="00D1701A"/>
    <w:rsid w:val="00D17338"/>
    <w:rsid w:val="00D17569"/>
    <w:rsid w:val="00D17A00"/>
    <w:rsid w:val="00D17D4F"/>
    <w:rsid w:val="00D17FE8"/>
    <w:rsid w:val="00D20125"/>
    <w:rsid w:val="00D2161C"/>
    <w:rsid w:val="00D216E5"/>
    <w:rsid w:val="00D21ADA"/>
    <w:rsid w:val="00D22699"/>
    <w:rsid w:val="00D23171"/>
    <w:rsid w:val="00D23B5C"/>
    <w:rsid w:val="00D24282"/>
    <w:rsid w:val="00D2459A"/>
    <w:rsid w:val="00D256BA"/>
    <w:rsid w:val="00D25859"/>
    <w:rsid w:val="00D25AA2"/>
    <w:rsid w:val="00D25B23"/>
    <w:rsid w:val="00D269AC"/>
    <w:rsid w:val="00D26DE0"/>
    <w:rsid w:val="00D26EBB"/>
    <w:rsid w:val="00D27916"/>
    <w:rsid w:val="00D30E09"/>
    <w:rsid w:val="00D313BC"/>
    <w:rsid w:val="00D31676"/>
    <w:rsid w:val="00D32C01"/>
    <w:rsid w:val="00D32DC2"/>
    <w:rsid w:val="00D32EEC"/>
    <w:rsid w:val="00D33204"/>
    <w:rsid w:val="00D33800"/>
    <w:rsid w:val="00D34328"/>
    <w:rsid w:val="00D34C73"/>
    <w:rsid w:val="00D35862"/>
    <w:rsid w:val="00D35AF3"/>
    <w:rsid w:val="00D4114D"/>
    <w:rsid w:val="00D411AD"/>
    <w:rsid w:val="00D41296"/>
    <w:rsid w:val="00D41389"/>
    <w:rsid w:val="00D415C6"/>
    <w:rsid w:val="00D41A66"/>
    <w:rsid w:val="00D41DCC"/>
    <w:rsid w:val="00D4201E"/>
    <w:rsid w:val="00D42A5E"/>
    <w:rsid w:val="00D42FC5"/>
    <w:rsid w:val="00D4331F"/>
    <w:rsid w:val="00D43E3F"/>
    <w:rsid w:val="00D44408"/>
    <w:rsid w:val="00D44ACA"/>
    <w:rsid w:val="00D44B90"/>
    <w:rsid w:val="00D451BE"/>
    <w:rsid w:val="00D454A9"/>
    <w:rsid w:val="00D458EA"/>
    <w:rsid w:val="00D45B73"/>
    <w:rsid w:val="00D45D88"/>
    <w:rsid w:val="00D46395"/>
    <w:rsid w:val="00D46CB6"/>
    <w:rsid w:val="00D46E1D"/>
    <w:rsid w:val="00D471A0"/>
    <w:rsid w:val="00D4760C"/>
    <w:rsid w:val="00D47951"/>
    <w:rsid w:val="00D47A67"/>
    <w:rsid w:val="00D47B08"/>
    <w:rsid w:val="00D47D24"/>
    <w:rsid w:val="00D5061D"/>
    <w:rsid w:val="00D510D1"/>
    <w:rsid w:val="00D51407"/>
    <w:rsid w:val="00D51E14"/>
    <w:rsid w:val="00D521BF"/>
    <w:rsid w:val="00D52229"/>
    <w:rsid w:val="00D52B1C"/>
    <w:rsid w:val="00D52FEF"/>
    <w:rsid w:val="00D53B87"/>
    <w:rsid w:val="00D54940"/>
    <w:rsid w:val="00D54E88"/>
    <w:rsid w:val="00D55590"/>
    <w:rsid w:val="00D55D1C"/>
    <w:rsid w:val="00D561F7"/>
    <w:rsid w:val="00D562FC"/>
    <w:rsid w:val="00D568BB"/>
    <w:rsid w:val="00D56AAE"/>
    <w:rsid w:val="00D56E57"/>
    <w:rsid w:val="00D571E2"/>
    <w:rsid w:val="00D573E4"/>
    <w:rsid w:val="00D60295"/>
    <w:rsid w:val="00D60A62"/>
    <w:rsid w:val="00D60AF4"/>
    <w:rsid w:val="00D60B2F"/>
    <w:rsid w:val="00D60BF8"/>
    <w:rsid w:val="00D60FE1"/>
    <w:rsid w:val="00D6154E"/>
    <w:rsid w:val="00D6264A"/>
    <w:rsid w:val="00D63059"/>
    <w:rsid w:val="00D63A97"/>
    <w:rsid w:val="00D64AE1"/>
    <w:rsid w:val="00D65203"/>
    <w:rsid w:val="00D65FF5"/>
    <w:rsid w:val="00D70F4C"/>
    <w:rsid w:val="00D71F47"/>
    <w:rsid w:val="00D72761"/>
    <w:rsid w:val="00D728EF"/>
    <w:rsid w:val="00D72D24"/>
    <w:rsid w:val="00D734B3"/>
    <w:rsid w:val="00D74034"/>
    <w:rsid w:val="00D7473D"/>
    <w:rsid w:val="00D747A3"/>
    <w:rsid w:val="00D750C7"/>
    <w:rsid w:val="00D7551D"/>
    <w:rsid w:val="00D758C3"/>
    <w:rsid w:val="00D7639C"/>
    <w:rsid w:val="00D769A4"/>
    <w:rsid w:val="00D7707E"/>
    <w:rsid w:val="00D777A1"/>
    <w:rsid w:val="00D7792B"/>
    <w:rsid w:val="00D7793C"/>
    <w:rsid w:val="00D80ABB"/>
    <w:rsid w:val="00D80F87"/>
    <w:rsid w:val="00D82A31"/>
    <w:rsid w:val="00D82BE5"/>
    <w:rsid w:val="00D82C8A"/>
    <w:rsid w:val="00D830D2"/>
    <w:rsid w:val="00D84239"/>
    <w:rsid w:val="00D84968"/>
    <w:rsid w:val="00D8625E"/>
    <w:rsid w:val="00D868EB"/>
    <w:rsid w:val="00D87434"/>
    <w:rsid w:val="00D87638"/>
    <w:rsid w:val="00D9004C"/>
    <w:rsid w:val="00D906BF"/>
    <w:rsid w:val="00D9094F"/>
    <w:rsid w:val="00D91283"/>
    <w:rsid w:val="00D923FE"/>
    <w:rsid w:val="00D9269F"/>
    <w:rsid w:val="00D92993"/>
    <w:rsid w:val="00D92D95"/>
    <w:rsid w:val="00D93037"/>
    <w:rsid w:val="00D930E6"/>
    <w:rsid w:val="00D93663"/>
    <w:rsid w:val="00D93762"/>
    <w:rsid w:val="00D943F5"/>
    <w:rsid w:val="00D95188"/>
    <w:rsid w:val="00D962F3"/>
    <w:rsid w:val="00D96803"/>
    <w:rsid w:val="00DA050B"/>
    <w:rsid w:val="00DA074E"/>
    <w:rsid w:val="00DA16EC"/>
    <w:rsid w:val="00DA24BF"/>
    <w:rsid w:val="00DA3135"/>
    <w:rsid w:val="00DA3477"/>
    <w:rsid w:val="00DA3616"/>
    <w:rsid w:val="00DA3728"/>
    <w:rsid w:val="00DA444E"/>
    <w:rsid w:val="00DA5301"/>
    <w:rsid w:val="00DA6C86"/>
    <w:rsid w:val="00DA7AFA"/>
    <w:rsid w:val="00DB022D"/>
    <w:rsid w:val="00DB07DF"/>
    <w:rsid w:val="00DB08FC"/>
    <w:rsid w:val="00DB0B9D"/>
    <w:rsid w:val="00DB0D66"/>
    <w:rsid w:val="00DB0F5A"/>
    <w:rsid w:val="00DB11CC"/>
    <w:rsid w:val="00DB1445"/>
    <w:rsid w:val="00DB22EF"/>
    <w:rsid w:val="00DB2535"/>
    <w:rsid w:val="00DB31AE"/>
    <w:rsid w:val="00DB31D9"/>
    <w:rsid w:val="00DB3AE7"/>
    <w:rsid w:val="00DB41C5"/>
    <w:rsid w:val="00DB48D0"/>
    <w:rsid w:val="00DB4A0A"/>
    <w:rsid w:val="00DB4DB5"/>
    <w:rsid w:val="00DB52D5"/>
    <w:rsid w:val="00DB5592"/>
    <w:rsid w:val="00DB5ED6"/>
    <w:rsid w:val="00DB5F87"/>
    <w:rsid w:val="00DB60B2"/>
    <w:rsid w:val="00DB64B2"/>
    <w:rsid w:val="00DB7049"/>
    <w:rsid w:val="00DB7582"/>
    <w:rsid w:val="00DB796E"/>
    <w:rsid w:val="00DB7BFC"/>
    <w:rsid w:val="00DC0163"/>
    <w:rsid w:val="00DC0DD7"/>
    <w:rsid w:val="00DC1874"/>
    <w:rsid w:val="00DC1FD2"/>
    <w:rsid w:val="00DC2955"/>
    <w:rsid w:val="00DC2D3B"/>
    <w:rsid w:val="00DC36D6"/>
    <w:rsid w:val="00DC3FD3"/>
    <w:rsid w:val="00DC4375"/>
    <w:rsid w:val="00DC4386"/>
    <w:rsid w:val="00DC43E8"/>
    <w:rsid w:val="00DC48F5"/>
    <w:rsid w:val="00DC4C42"/>
    <w:rsid w:val="00DC4D77"/>
    <w:rsid w:val="00DC519E"/>
    <w:rsid w:val="00DC581D"/>
    <w:rsid w:val="00DC5840"/>
    <w:rsid w:val="00DC5EE1"/>
    <w:rsid w:val="00DC6565"/>
    <w:rsid w:val="00DC6ABC"/>
    <w:rsid w:val="00DC6D7F"/>
    <w:rsid w:val="00DC7688"/>
    <w:rsid w:val="00DD013A"/>
    <w:rsid w:val="00DD03BD"/>
    <w:rsid w:val="00DD061A"/>
    <w:rsid w:val="00DD06C5"/>
    <w:rsid w:val="00DD0779"/>
    <w:rsid w:val="00DD0CFE"/>
    <w:rsid w:val="00DD204F"/>
    <w:rsid w:val="00DD2B9A"/>
    <w:rsid w:val="00DD2DE4"/>
    <w:rsid w:val="00DD3CE3"/>
    <w:rsid w:val="00DD4C3F"/>
    <w:rsid w:val="00DD52F4"/>
    <w:rsid w:val="00DD6092"/>
    <w:rsid w:val="00DD6403"/>
    <w:rsid w:val="00DD69C2"/>
    <w:rsid w:val="00DD6E20"/>
    <w:rsid w:val="00DD7302"/>
    <w:rsid w:val="00DD74E4"/>
    <w:rsid w:val="00DE1860"/>
    <w:rsid w:val="00DE1E48"/>
    <w:rsid w:val="00DE1E8D"/>
    <w:rsid w:val="00DE2CAA"/>
    <w:rsid w:val="00DE396F"/>
    <w:rsid w:val="00DE39E0"/>
    <w:rsid w:val="00DE3B31"/>
    <w:rsid w:val="00DE40AE"/>
    <w:rsid w:val="00DE4491"/>
    <w:rsid w:val="00DE4714"/>
    <w:rsid w:val="00DE4A52"/>
    <w:rsid w:val="00DE58CB"/>
    <w:rsid w:val="00DE606F"/>
    <w:rsid w:val="00DE7BE2"/>
    <w:rsid w:val="00DF00F4"/>
    <w:rsid w:val="00DF0A22"/>
    <w:rsid w:val="00DF0F50"/>
    <w:rsid w:val="00DF15DF"/>
    <w:rsid w:val="00DF18C3"/>
    <w:rsid w:val="00DF1FE5"/>
    <w:rsid w:val="00DF2FCA"/>
    <w:rsid w:val="00DF31BA"/>
    <w:rsid w:val="00DF3272"/>
    <w:rsid w:val="00DF3E84"/>
    <w:rsid w:val="00DF4F4B"/>
    <w:rsid w:val="00DF5489"/>
    <w:rsid w:val="00DF5576"/>
    <w:rsid w:val="00DF561A"/>
    <w:rsid w:val="00DF5626"/>
    <w:rsid w:val="00DF5B31"/>
    <w:rsid w:val="00DF5E5E"/>
    <w:rsid w:val="00DF5EA8"/>
    <w:rsid w:val="00DF6122"/>
    <w:rsid w:val="00DF61A5"/>
    <w:rsid w:val="00DF61E3"/>
    <w:rsid w:val="00DF6999"/>
    <w:rsid w:val="00DF7046"/>
    <w:rsid w:val="00DF7C9F"/>
    <w:rsid w:val="00E0000D"/>
    <w:rsid w:val="00E00BC6"/>
    <w:rsid w:val="00E00C4F"/>
    <w:rsid w:val="00E01021"/>
    <w:rsid w:val="00E011E4"/>
    <w:rsid w:val="00E0263F"/>
    <w:rsid w:val="00E02C1F"/>
    <w:rsid w:val="00E02F0C"/>
    <w:rsid w:val="00E03B30"/>
    <w:rsid w:val="00E03BFD"/>
    <w:rsid w:val="00E03F51"/>
    <w:rsid w:val="00E04018"/>
    <w:rsid w:val="00E042AE"/>
    <w:rsid w:val="00E0493B"/>
    <w:rsid w:val="00E04AD8"/>
    <w:rsid w:val="00E05921"/>
    <w:rsid w:val="00E05CDB"/>
    <w:rsid w:val="00E05ECD"/>
    <w:rsid w:val="00E06B37"/>
    <w:rsid w:val="00E07323"/>
    <w:rsid w:val="00E110C6"/>
    <w:rsid w:val="00E1223E"/>
    <w:rsid w:val="00E133A2"/>
    <w:rsid w:val="00E153F6"/>
    <w:rsid w:val="00E15B34"/>
    <w:rsid w:val="00E15BBC"/>
    <w:rsid w:val="00E15C86"/>
    <w:rsid w:val="00E15D06"/>
    <w:rsid w:val="00E16BFA"/>
    <w:rsid w:val="00E16CF8"/>
    <w:rsid w:val="00E16E49"/>
    <w:rsid w:val="00E16EF7"/>
    <w:rsid w:val="00E1720F"/>
    <w:rsid w:val="00E172A8"/>
    <w:rsid w:val="00E179BF"/>
    <w:rsid w:val="00E17B62"/>
    <w:rsid w:val="00E2021B"/>
    <w:rsid w:val="00E212CE"/>
    <w:rsid w:val="00E2143E"/>
    <w:rsid w:val="00E21EDD"/>
    <w:rsid w:val="00E22A48"/>
    <w:rsid w:val="00E22A79"/>
    <w:rsid w:val="00E22A98"/>
    <w:rsid w:val="00E22DD7"/>
    <w:rsid w:val="00E23068"/>
    <w:rsid w:val="00E232FA"/>
    <w:rsid w:val="00E246CA"/>
    <w:rsid w:val="00E24E7B"/>
    <w:rsid w:val="00E25574"/>
    <w:rsid w:val="00E26032"/>
    <w:rsid w:val="00E26428"/>
    <w:rsid w:val="00E265C1"/>
    <w:rsid w:val="00E26C55"/>
    <w:rsid w:val="00E27917"/>
    <w:rsid w:val="00E27F05"/>
    <w:rsid w:val="00E3013C"/>
    <w:rsid w:val="00E301B7"/>
    <w:rsid w:val="00E30B8D"/>
    <w:rsid w:val="00E30BFE"/>
    <w:rsid w:val="00E316E5"/>
    <w:rsid w:val="00E31CFC"/>
    <w:rsid w:val="00E31F34"/>
    <w:rsid w:val="00E330F8"/>
    <w:rsid w:val="00E33289"/>
    <w:rsid w:val="00E334C9"/>
    <w:rsid w:val="00E34267"/>
    <w:rsid w:val="00E34906"/>
    <w:rsid w:val="00E35135"/>
    <w:rsid w:val="00E3532D"/>
    <w:rsid w:val="00E35CE4"/>
    <w:rsid w:val="00E35E2A"/>
    <w:rsid w:val="00E36395"/>
    <w:rsid w:val="00E372E8"/>
    <w:rsid w:val="00E37982"/>
    <w:rsid w:val="00E37D9E"/>
    <w:rsid w:val="00E40EAE"/>
    <w:rsid w:val="00E419CE"/>
    <w:rsid w:val="00E43502"/>
    <w:rsid w:val="00E44520"/>
    <w:rsid w:val="00E45BC5"/>
    <w:rsid w:val="00E46B6E"/>
    <w:rsid w:val="00E46D39"/>
    <w:rsid w:val="00E46ED1"/>
    <w:rsid w:val="00E47100"/>
    <w:rsid w:val="00E473BD"/>
    <w:rsid w:val="00E50324"/>
    <w:rsid w:val="00E51010"/>
    <w:rsid w:val="00E519B2"/>
    <w:rsid w:val="00E51C72"/>
    <w:rsid w:val="00E5283C"/>
    <w:rsid w:val="00E53632"/>
    <w:rsid w:val="00E548F7"/>
    <w:rsid w:val="00E5493F"/>
    <w:rsid w:val="00E555FC"/>
    <w:rsid w:val="00E55A1C"/>
    <w:rsid w:val="00E55AEF"/>
    <w:rsid w:val="00E55BF0"/>
    <w:rsid w:val="00E55F00"/>
    <w:rsid w:val="00E569FD"/>
    <w:rsid w:val="00E5730B"/>
    <w:rsid w:val="00E573D2"/>
    <w:rsid w:val="00E57AE5"/>
    <w:rsid w:val="00E57F9B"/>
    <w:rsid w:val="00E60244"/>
    <w:rsid w:val="00E602F2"/>
    <w:rsid w:val="00E603F7"/>
    <w:rsid w:val="00E60514"/>
    <w:rsid w:val="00E60564"/>
    <w:rsid w:val="00E60DA7"/>
    <w:rsid w:val="00E60EBC"/>
    <w:rsid w:val="00E610C3"/>
    <w:rsid w:val="00E619BA"/>
    <w:rsid w:val="00E626AE"/>
    <w:rsid w:val="00E62F2A"/>
    <w:rsid w:val="00E631CA"/>
    <w:rsid w:val="00E63D7E"/>
    <w:rsid w:val="00E63D9D"/>
    <w:rsid w:val="00E64ADA"/>
    <w:rsid w:val="00E64DB8"/>
    <w:rsid w:val="00E6570E"/>
    <w:rsid w:val="00E65974"/>
    <w:rsid w:val="00E65C97"/>
    <w:rsid w:val="00E66224"/>
    <w:rsid w:val="00E671E0"/>
    <w:rsid w:val="00E67232"/>
    <w:rsid w:val="00E6747E"/>
    <w:rsid w:val="00E67863"/>
    <w:rsid w:val="00E67A9F"/>
    <w:rsid w:val="00E67DB3"/>
    <w:rsid w:val="00E70518"/>
    <w:rsid w:val="00E70DF4"/>
    <w:rsid w:val="00E70EAB"/>
    <w:rsid w:val="00E7130A"/>
    <w:rsid w:val="00E713E8"/>
    <w:rsid w:val="00E716EB"/>
    <w:rsid w:val="00E719BC"/>
    <w:rsid w:val="00E71A40"/>
    <w:rsid w:val="00E72769"/>
    <w:rsid w:val="00E72785"/>
    <w:rsid w:val="00E72EBA"/>
    <w:rsid w:val="00E737BA"/>
    <w:rsid w:val="00E74278"/>
    <w:rsid w:val="00E74BD0"/>
    <w:rsid w:val="00E76B69"/>
    <w:rsid w:val="00E76C9A"/>
    <w:rsid w:val="00E7738B"/>
    <w:rsid w:val="00E77DFD"/>
    <w:rsid w:val="00E77FD8"/>
    <w:rsid w:val="00E80E6B"/>
    <w:rsid w:val="00E80ED6"/>
    <w:rsid w:val="00E8124E"/>
    <w:rsid w:val="00E8171A"/>
    <w:rsid w:val="00E817BE"/>
    <w:rsid w:val="00E81FF0"/>
    <w:rsid w:val="00E825D5"/>
    <w:rsid w:val="00E82874"/>
    <w:rsid w:val="00E835A7"/>
    <w:rsid w:val="00E839B9"/>
    <w:rsid w:val="00E83B18"/>
    <w:rsid w:val="00E84979"/>
    <w:rsid w:val="00E8516A"/>
    <w:rsid w:val="00E8584C"/>
    <w:rsid w:val="00E85BAD"/>
    <w:rsid w:val="00E862C5"/>
    <w:rsid w:val="00E86510"/>
    <w:rsid w:val="00E86A6B"/>
    <w:rsid w:val="00E87747"/>
    <w:rsid w:val="00E87BE6"/>
    <w:rsid w:val="00E87DCA"/>
    <w:rsid w:val="00E908BC"/>
    <w:rsid w:val="00E90DD3"/>
    <w:rsid w:val="00E919D6"/>
    <w:rsid w:val="00E91A35"/>
    <w:rsid w:val="00E93792"/>
    <w:rsid w:val="00E939E6"/>
    <w:rsid w:val="00E940B9"/>
    <w:rsid w:val="00E946AE"/>
    <w:rsid w:val="00E94B96"/>
    <w:rsid w:val="00E94BE3"/>
    <w:rsid w:val="00E94DB9"/>
    <w:rsid w:val="00E94EA9"/>
    <w:rsid w:val="00E9523A"/>
    <w:rsid w:val="00E95400"/>
    <w:rsid w:val="00E96011"/>
    <w:rsid w:val="00E96233"/>
    <w:rsid w:val="00E9650B"/>
    <w:rsid w:val="00E966A1"/>
    <w:rsid w:val="00E96FDB"/>
    <w:rsid w:val="00E974D6"/>
    <w:rsid w:val="00E975F7"/>
    <w:rsid w:val="00EA0397"/>
    <w:rsid w:val="00EA07BD"/>
    <w:rsid w:val="00EA0D4C"/>
    <w:rsid w:val="00EA0E79"/>
    <w:rsid w:val="00EA121A"/>
    <w:rsid w:val="00EA12AA"/>
    <w:rsid w:val="00EA1961"/>
    <w:rsid w:val="00EA1974"/>
    <w:rsid w:val="00EA204A"/>
    <w:rsid w:val="00EA2124"/>
    <w:rsid w:val="00EA3AC6"/>
    <w:rsid w:val="00EA4A67"/>
    <w:rsid w:val="00EA5414"/>
    <w:rsid w:val="00EA62B7"/>
    <w:rsid w:val="00EA6326"/>
    <w:rsid w:val="00EA63F1"/>
    <w:rsid w:val="00EA69C9"/>
    <w:rsid w:val="00EA7034"/>
    <w:rsid w:val="00EA713D"/>
    <w:rsid w:val="00EA7F7E"/>
    <w:rsid w:val="00EB05F8"/>
    <w:rsid w:val="00EB1A7A"/>
    <w:rsid w:val="00EB2120"/>
    <w:rsid w:val="00EB24D3"/>
    <w:rsid w:val="00EB281E"/>
    <w:rsid w:val="00EB28B2"/>
    <w:rsid w:val="00EB3451"/>
    <w:rsid w:val="00EB4003"/>
    <w:rsid w:val="00EB44C9"/>
    <w:rsid w:val="00EB4D2B"/>
    <w:rsid w:val="00EB4D34"/>
    <w:rsid w:val="00EB4DD5"/>
    <w:rsid w:val="00EB4FA7"/>
    <w:rsid w:val="00EB5366"/>
    <w:rsid w:val="00EB539B"/>
    <w:rsid w:val="00EB60F3"/>
    <w:rsid w:val="00EB6310"/>
    <w:rsid w:val="00EB6907"/>
    <w:rsid w:val="00EB7F69"/>
    <w:rsid w:val="00EC01E7"/>
    <w:rsid w:val="00EC0493"/>
    <w:rsid w:val="00EC09D7"/>
    <w:rsid w:val="00EC11AE"/>
    <w:rsid w:val="00EC1950"/>
    <w:rsid w:val="00EC206F"/>
    <w:rsid w:val="00EC235F"/>
    <w:rsid w:val="00EC2BBF"/>
    <w:rsid w:val="00EC3699"/>
    <w:rsid w:val="00EC4013"/>
    <w:rsid w:val="00EC4186"/>
    <w:rsid w:val="00EC46C3"/>
    <w:rsid w:val="00EC51B6"/>
    <w:rsid w:val="00EC6275"/>
    <w:rsid w:val="00EC6639"/>
    <w:rsid w:val="00EC6AC3"/>
    <w:rsid w:val="00EC6E58"/>
    <w:rsid w:val="00ED0093"/>
    <w:rsid w:val="00ED07ED"/>
    <w:rsid w:val="00ED11ED"/>
    <w:rsid w:val="00ED1709"/>
    <w:rsid w:val="00ED1B79"/>
    <w:rsid w:val="00ED20A9"/>
    <w:rsid w:val="00ED2784"/>
    <w:rsid w:val="00ED2F7F"/>
    <w:rsid w:val="00ED3C3E"/>
    <w:rsid w:val="00ED3D89"/>
    <w:rsid w:val="00ED411E"/>
    <w:rsid w:val="00ED4330"/>
    <w:rsid w:val="00ED497C"/>
    <w:rsid w:val="00ED4BB9"/>
    <w:rsid w:val="00ED6088"/>
    <w:rsid w:val="00ED60CC"/>
    <w:rsid w:val="00ED6AC8"/>
    <w:rsid w:val="00ED6BAE"/>
    <w:rsid w:val="00ED6EA4"/>
    <w:rsid w:val="00ED7B73"/>
    <w:rsid w:val="00EE070D"/>
    <w:rsid w:val="00EE104C"/>
    <w:rsid w:val="00EE1866"/>
    <w:rsid w:val="00EE1EFB"/>
    <w:rsid w:val="00EE1F1D"/>
    <w:rsid w:val="00EE1F2A"/>
    <w:rsid w:val="00EE218A"/>
    <w:rsid w:val="00EE2222"/>
    <w:rsid w:val="00EE24EF"/>
    <w:rsid w:val="00EE29CC"/>
    <w:rsid w:val="00EE3F27"/>
    <w:rsid w:val="00EE4126"/>
    <w:rsid w:val="00EE4347"/>
    <w:rsid w:val="00EE4727"/>
    <w:rsid w:val="00EE4D34"/>
    <w:rsid w:val="00EE5118"/>
    <w:rsid w:val="00EE54BE"/>
    <w:rsid w:val="00EE5F07"/>
    <w:rsid w:val="00EE67ED"/>
    <w:rsid w:val="00EE756D"/>
    <w:rsid w:val="00EE7833"/>
    <w:rsid w:val="00EE7D6D"/>
    <w:rsid w:val="00EF0BFB"/>
    <w:rsid w:val="00EF248E"/>
    <w:rsid w:val="00EF2849"/>
    <w:rsid w:val="00EF3E1B"/>
    <w:rsid w:val="00EF3FF6"/>
    <w:rsid w:val="00EF4133"/>
    <w:rsid w:val="00EF4CB5"/>
    <w:rsid w:val="00EF4F1D"/>
    <w:rsid w:val="00EF5182"/>
    <w:rsid w:val="00EF6CFB"/>
    <w:rsid w:val="00EF6D80"/>
    <w:rsid w:val="00EF70FF"/>
    <w:rsid w:val="00F00925"/>
    <w:rsid w:val="00F0177B"/>
    <w:rsid w:val="00F01DE3"/>
    <w:rsid w:val="00F02134"/>
    <w:rsid w:val="00F0228B"/>
    <w:rsid w:val="00F024AD"/>
    <w:rsid w:val="00F02E0E"/>
    <w:rsid w:val="00F037B3"/>
    <w:rsid w:val="00F03A74"/>
    <w:rsid w:val="00F03FEE"/>
    <w:rsid w:val="00F04769"/>
    <w:rsid w:val="00F04E9B"/>
    <w:rsid w:val="00F057D8"/>
    <w:rsid w:val="00F05A1E"/>
    <w:rsid w:val="00F069DA"/>
    <w:rsid w:val="00F06BA6"/>
    <w:rsid w:val="00F07DC0"/>
    <w:rsid w:val="00F10CDD"/>
    <w:rsid w:val="00F11918"/>
    <w:rsid w:val="00F11A08"/>
    <w:rsid w:val="00F11E55"/>
    <w:rsid w:val="00F1332B"/>
    <w:rsid w:val="00F1383C"/>
    <w:rsid w:val="00F14491"/>
    <w:rsid w:val="00F1479B"/>
    <w:rsid w:val="00F14C91"/>
    <w:rsid w:val="00F166E3"/>
    <w:rsid w:val="00F16980"/>
    <w:rsid w:val="00F17523"/>
    <w:rsid w:val="00F17C03"/>
    <w:rsid w:val="00F17EAF"/>
    <w:rsid w:val="00F21879"/>
    <w:rsid w:val="00F220CF"/>
    <w:rsid w:val="00F220F3"/>
    <w:rsid w:val="00F225B3"/>
    <w:rsid w:val="00F22B59"/>
    <w:rsid w:val="00F22C17"/>
    <w:rsid w:val="00F22F7C"/>
    <w:rsid w:val="00F24331"/>
    <w:rsid w:val="00F245C6"/>
    <w:rsid w:val="00F2478A"/>
    <w:rsid w:val="00F249CA"/>
    <w:rsid w:val="00F249CC"/>
    <w:rsid w:val="00F24C4A"/>
    <w:rsid w:val="00F24FD2"/>
    <w:rsid w:val="00F2531F"/>
    <w:rsid w:val="00F254B9"/>
    <w:rsid w:val="00F25BA2"/>
    <w:rsid w:val="00F25C0F"/>
    <w:rsid w:val="00F25DE0"/>
    <w:rsid w:val="00F269AE"/>
    <w:rsid w:val="00F26A73"/>
    <w:rsid w:val="00F276E8"/>
    <w:rsid w:val="00F27D73"/>
    <w:rsid w:val="00F3013B"/>
    <w:rsid w:val="00F30A56"/>
    <w:rsid w:val="00F31F16"/>
    <w:rsid w:val="00F320F1"/>
    <w:rsid w:val="00F32254"/>
    <w:rsid w:val="00F3283B"/>
    <w:rsid w:val="00F33B61"/>
    <w:rsid w:val="00F33E88"/>
    <w:rsid w:val="00F348A6"/>
    <w:rsid w:val="00F34CCE"/>
    <w:rsid w:val="00F34F47"/>
    <w:rsid w:val="00F35622"/>
    <w:rsid w:val="00F35687"/>
    <w:rsid w:val="00F36226"/>
    <w:rsid w:val="00F36A2E"/>
    <w:rsid w:val="00F36E6E"/>
    <w:rsid w:val="00F36EBB"/>
    <w:rsid w:val="00F375D1"/>
    <w:rsid w:val="00F379E7"/>
    <w:rsid w:val="00F40113"/>
    <w:rsid w:val="00F4047F"/>
    <w:rsid w:val="00F409CF"/>
    <w:rsid w:val="00F409F8"/>
    <w:rsid w:val="00F40ED6"/>
    <w:rsid w:val="00F412AF"/>
    <w:rsid w:val="00F4158C"/>
    <w:rsid w:val="00F41F1D"/>
    <w:rsid w:val="00F42106"/>
    <w:rsid w:val="00F4233D"/>
    <w:rsid w:val="00F42419"/>
    <w:rsid w:val="00F424D0"/>
    <w:rsid w:val="00F42AAA"/>
    <w:rsid w:val="00F42AD0"/>
    <w:rsid w:val="00F42B7A"/>
    <w:rsid w:val="00F42D7E"/>
    <w:rsid w:val="00F43142"/>
    <w:rsid w:val="00F431A9"/>
    <w:rsid w:val="00F43546"/>
    <w:rsid w:val="00F43CAD"/>
    <w:rsid w:val="00F4451B"/>
    <w:rsid w:val="00F44FC7"/>
    <w:rsid w:val="00F450A9"/>
    <w:rsid w:val="00F46BE1"/>
    <w:rsid w:val="00F4733E"/>
    <w:rsid w:val="00F47736"/>
    <w:rsid w:val="00F47862"/>
    <w:rsid w:val="00F4798C"/>
    <w:rsid w:val="00F47A14"/>
    <w:rsid w:val="00F47AA3"/>
    <w:rsid w:val="00F5057A"/>
    <w:rsid w:val="00F505E6"/>
    <w:rsid w:val="00F51074"/>
    <w:rsid w:val="00F517BC"/>
    <w:rsid w:val="00F51F28"/>
    <w:rsid w:val="00F522B1"/>
    <w:rsid w:val="00F52962"/>
    <w:rsid w:val="00F52972"/>
    <w:rsid w:val="00F5342C"/>
    <w:rsid w:val="00F53D68"/>
    <w:rsid w:val="00F53E77"/>
    <w:rsid w:val="00F545C9"/>
    <w:rsid w:val="00F548C0"/>
    <w:rsid w:val="00F54B0F"/>
    <w:rsid w:val="00F55840"/>
    <w:rsid w:val="00F5630E"/>
    <w:rsid w:val="00F572DE"/>
    <w:rsid w:val="00F57A85"/>
    <w:rsid w:val="00F6074E"/>
    <w:rsid w:val="00F60DAB"/>
    <w:rsid w:val="00F6119F"/>
    <w:rsid w:val="00F6127F"/>
    <w:rsid w:val="00F615C3"/>
    <w:rsid w:val="00F6171C"/>
    <w:rsid w:val="00F61E06"/>
    <w:rsid w:val="00F62599"/>
    <w:rsid w:val="00F62A8B"/>
    <w:rsid w:val="00F62AC7"/>
    <w:rsid w:val="00F63C50"/>
    <w:rsid w:val="00F6404A"/>
    <w:rsid w:val="00F6457B"/>
    <w:rsid w:val="00F64672"/>
    <w:rsid w:val="00F64939"/>
    <w:rsid w:val="00F65664"/>
    <w:rsid w:val="00F65809"/>
    <w:rsid w:val="00F65DB0"/>
    <w:rsid w:val="00F65E95"/>
    <w:rsid w:val="00F66165"/>
    <w:rsid w:val="00F66285"/>
    <w:rsid w:val="00F669D7"/>
    <w:rsid w:val="00F67041"/>
    <w:rsid w:val="00F67491"/>
    <w:rsid w:val="00F70202"/>
    <w:rsid w:val="00F709CE"/>
    <w:rsid w:val="00F71005"/>
    <w:rsid w:val="00F7146D"/>
    <w:rsid w:val="00F718DF"/>
    <w:rsid w:val="00F71A33"/>
    <w:rsid w:val="00F72B80"/>
    <w:rsid w:val="00F7308A"/>
    <w:rsid w:val="00F73A9A"/>
    <w:rsid w:val="00F73EEE"/>
    <w:rsid w:val="00F74173"/>
    <w:rsid w:val="00F74512"/>
    <w:rsid w:val="00F74939"/>
    <w:rsid w:val="00F74BA4"/>
    <w:rsid w:val="00F752E5"/>
    <w:rsid w:val="00F756A5"/>
    <w:rsid w:val="00F7586C"/>
    <w:rsid w:val="00F76945"/>
    <w:rsid w:val="00F77AA4"/>
    <w:rsid w:val="00F77B4B"/>
    <w:rsid w:val="00F81048"/>
    <w:rsid w:val="00F8107D"/>
    <w:rsid w:val="00F8112C"/>
    <w:rsid w:val="00F829F1"/>
    <w:rsid w:val="00F82D94"/>
    <w:rsid w:val="00F8308A"/>
    <w:rsid w:val="00F83626"/>
    <w:rsid w:val="00F836F9"/>
    <w:rsid w:val="00F83A3D"/>
    <w:rsid w:val="00F83F40"/>
    <w:rsid w:val="00F83FAC"/>
    <w:rsid w:val="00F844A0"/>
    <w:rsid w:val="00F854C5"/>
    <w:rsid w:val="00F857A8"/>
    <w:rsid w:val="00F85853"/>
    <w:rsid w:val="00F85A15"/>
    <w:rsid w:val="00F85D42"/>
    <w:rsid w:val="00F86988"/>
    <w:rsid w:val="00F86AE5"/>
    <w:rsid w:val="00F86C17"/>
    <w:rsid w:val="00F86DE6"/>
    <w:rsid w:val="00F86ECE"/>
    <w:rsid w:val="00F8739D"/>
    <w:rsid w:val="00F87799"/>
    <w:rsid w:val="00F87C59"/>
    <w:rsid w:val="00F905C7"/>
    <w:rsid w:val="00F90624"/>
    <w:rsid w:val="00F90876"/>
    <w:rsid w:val="00F90E27"/>
    <w:rsid w:val="00F9123A"/>
    <w:rsid w:val="00F924D4"/>
    <w:rsid w:val="00F92794"/>
    <w:rsid w:val="00F92C74"/>
    <w:rsid w:val="00F932E3"/>
    <w:rsid w:val="00F933FA"/>
    <w:rsid w:val="00F93599"/>
    <w:rsid w:val="00F93FBD"/>
    <w:rsid w:val="00F9468F"/>
    <w:rsid w:val="00F948C5"/>
    <w:rsid w:val="00F94EE0"/>
    <w:rsid w:val="00F95007"/>
    <w:rsid w:val="00F9704F"/>
    <w:rsid w:val="00F9731F"/>
    <w:rsid w:val="00F977EC"/>
    <w:rsid w:val="00F9788E"/>
    <w:rsid w:val="00FA079B"/>
    <w:rsid w:val="00FA07B8"/>
    <w:rsid w:val="00FA0853"/>
    <w:rsid w:val="00FA0D53"/>
    <w:rsid w:val="00FA0D57"/>
    <w:rsid w:val="00FA21BA"/>
    <w:rsid w:val="00FA244A"/>
    <w:rsid w:val="00FA26DA"/>
    <w:rsid w:val="00FA2B62"/>
    <w:rsid w:val="00FA312E"/>
    <w:rsid w:val="00FA3454"/>
    <w:rsid w:val="00FA3ECB"/>
    <w:rsid w:val="00FA40D3"/>
    <w:rsid w:val="00FA41C4"/>
    <w:rsid w:val="00FA4700"/>
    <w:rsid w:val="00FA4FF9"/>
    <w:rsid w:val="00FA5445"/>
    <w:rsid w:val="00FA549E"/>
    <w:rsid w:val="00FA5AA6"/>
    <w:rsid w:val="00FA5B56"/>
    <w:rsid w:val="00FA61F4"/>
    <w:rsid w:val="00FA6FB4"/>
    <w:rsid w:val="00FA7579"/>
    <w:rsid w:val="00FA7722"/>
    <w:rsid w:val="00FA7CC5"/>
    <w:rsid w:val="00FA7E5A"/>
    <w:rsid w:val="00FB00FE"/>
    <w:rsid w:val="00FB063A"/>
    <w:rsid w:val="00FB0973"/>
    <w:rsid w:val="00FB0AB8"/>
    <w:rsid w:val="00FB0EB1"/>
    <w:rsid w:val="00FB0FCC"/>
    <w:rsid w:val="00FB1794"/>
    <w:rsid w:val="00FB2943"/>
    <w:rsid w:val="00FB2EDE"/>
    <w:rsid w:val="00FB313F"/>
    <w:rsid w:val="00FB3434"/>
    <w:rsid w:val="00FB3901"/>
    <w:rsid w:val="00FB3DD2"/>
    <w:rsid w:val="00FB3E89"/>
    <w:rsid w:val="00FB54BF"/>
    <w:rsid w:val="00FB5602"/>
    <w:rsid w:val="00FB57ED"/>
    <w:rsid w:val="00FB6136"/>
    <w:rsid w:val="00FB6306"/>
    <w:rsid w:val="00FB631B"/>
    <w:rsid w:val="00FB686C"/>
    <w:rsid w:val="00FB69EB"/>
    <w:rsid w:val="00FB6C4F"/>
    <w:rsid w:val="00FB7DBC"/>
    <w:rsid w:val="00FC003C"/>
    <w:rsid w:val="00FC01AA"/>
    <w:rsid w:val="00FC0E66"/>
    <w:rsid w:val="00FC11B9"/>
    <w:rsid w:val="00FC1212"/>
    <w:rsid w:val="00FC1AB4"/>
    <w:rsid w:val="00FC1CA3"/>
    <w:rsid w:val="00FC1CEE"/>
    <w:rsid w:val="00FC2B0F"/>
    <w:rsid w:val="00FC2C8C"/>
    <w:rsid w:val="00FC2E09"/>
    <w:rsid w:val="00FC307B"/>
    <w:rsid w:val="00FC36D4"/>
    <w:rsid w:val="00FC3EA7"/>
    <w:rsid w:val="00FC45EE"/>
    <w:rsid w:val="00FC4ECA"/>
    <w:rsid w:val="00FC5376"/>
    <w:rsid w:val="00FC545A"/>
    <w:rsid w:val="00FC5609"/>
    <w:rsid w:val="00FC6638"/>
    <w:rsid w:val="00FC66F4"/>
    <w:rsid w:val="00FC6841"/>
    <w:rsid w:val="00FC6A95"/>
    <w:rsid w:val="00FC79FE"/>
    <w:rsid w:val="00FD0759"/>
    <w:rsid w:val="00FD0AA8"/>
    <w:rsid w:val="00FD0AF9"/>
    <w:rsid w:val="00FD0C92"/>
    <w:rsid w:val="00FD1B54"/>
    <w:rsid w:val="00FD250B"/>
    <w:rsid w:val="00FD2523"/>
    <w:rsid w:val="00FD3167"/>
    <w:rsid w:val="00FD3261"/>
    <w:rsid w:val="00FD43ED"/>
    <w:rsid w:val="00FD55BA"/>
    <w:rsid w:val="00FD61FA"/>
    <w:rsid w:val="00FD72AF"/>
    <w:rsid w:val="00FD79FF"/>
    <w:rsid w:val="00FD7E77"/>
    <w:rsid w:val="00FE04EC"/>
    <w:rsid w:val="00FE07B0"/>
    <w:rsid w:val="00FE08FA"/>
    <w:rsid w:val="00FE0CFB"/>
    <w:rsid w:val="00FE1017"/>
    <w:rsid w:val="00FE101D"/>
    <w:rsid w:val="00FE3097"/>
    <w:rsid w:val="00FE37F8"/>
    <w:rsid w:val="00FE4C4C"/>
    <w:rsid w:val="00FE4C50"/>
    <w:rsid w:val="00FE5662"/>
    <w:rsid w:val="00FE581B"/>
    <w:rsid w:val="00FE5AFD"/>
    <w:rsid w:val="00FE6526"/>
    <w:rsid w:val="00FE73D9"/>
    <w:rsid w:val="00FE7E5E"/>
    <w:rsid w:val="00FF0B3D"/>
    <w:rsid w:val="00FF1C14"/>
    <w:rsid w:val="00FF2370"/>
    <w:rsid w:val="00FF2649"/>
    <w:rsid w:val="00FF2AE0"/>
    <w:rsid w:val="00FF2C3D"/>
    <w:rsid w:val="00FF3A5E"/>
    <w:rsid w:val="00FF3F5A"/>
    <w:rsid w:val="00FF46BD"/>
    <w:rsid w:val="00FF4D01"/>
    <w:rsid w:val="00FF53E9"/>
    <w:rsid w:val="00FF6479"/>
    <w:rsid w:val="00FF7492"/>
    <w:rsid w:val="00FF78DA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F5EF6"/>
  <w15:docId w15:val="{8522F6A9-C358-4A4B-AD82-60C37464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semiHidden/>
    <w:rsid w:val="00DF6999"/>
    <w:pPr>
      <w:widowControl w:val="0"/>
      <w:spacing w:afterLines="5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0"/>
    <w:link w:val="10"/>
    <w:autoRedefine/>
    <w:uiPriority w:val="9"/>
    <w:qFormat/>
    <w:rsid w:val="002B4387"/>
    <w:pPr>
      <w:keepNext/>
      <w:keepLines/>
      <w:numPr>
        <w:numId w:val="7"/>
      </w:numPr>
      <w:spacing w:beforeLines="100" w:before="312" w:after="156" w:line="360" w:lineRule="auto"/>
      <w:jc w:val="left"/>
      <w:outlineLvl w:val="0"/>
    </w:pPr>
    <w:rPr>
      <w:rFonts w:ascii="黑体" w:eastAsia="黑体" w:hAnsi="宋体" w:cs="黑体"/>
      <w:b/>
      <w:bCs/>
      <w:kern w:val="0"/>
      <w:sz w:val="28"/>
      <w:szCs w:val="28"/>
    </w:rPr>
  </w:style>
  <w:style w:type="paragraph" w:styleId="2">
    <w:name w:val="heading 2"/>
    <w:basedOn w:val="a"/>
    <w:next w:val="a0"/>
    <w:link w:val="20"/>
    <w:autoRedefine/>
    <w:uiPriority w:val="9"/>
    <w:qFormat/>
    <w:rsid w:val="007108F4"/>
    <w:pPr>
      <w:keepNext/>
      <w:keepLines/>
      <w:numPr>
        <w:ilvl w:val="1"/>
        <w:numId w:val="7"/>
      </w:numPr>
      <w:spacing w:beforeLines="50" w:before="156" w:afterLines="0" w:line="360" w:lineRule="auto"/>
      <w:jc w:val="left"/>
      <w:outlineLvl w:val="1"/>
    </w:pPr>
    <w:rPr>
      <w:rFonts w:ascii="黑体" w:eastAsia="黑体" w:hAnsi="Cambria"/>
      <w:bCs/>
      <w:sz w:val="28"/>
    </w:rPr>
  </w:style>
  <w:style w:type="paragraph" w:styleId="3">
    <w:name w:val="heading 3"/>
    <w:basedOn w:val="a"/>
    <w:next w:val="a0"/>
    <w:link w:val="30"/>
    <w:autoRedefine/>
    <w:uiPriority w:val="9"/>
    <w:qFormat/>
    <w:rsid w:val="00DF6999"/>
    <w:pPr>
      <w:keepNext/>
      <w:keepLines/>
      <w:numPr>
        <w:ilvl w:val="2"/>
        <w:numId w:val="7"/>
      </w:numPr>
      <w:spacing w:beforeLines="50" w:before="156" w:afterLines="100" w:after="312" w:line="360" w:lineRule="auto"/>
      <w:jc w:val="left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0"/>
    <w:link w:val="40"/>
    <w:autoRedefine/>
    <w:uiPriority w:val="9"/>
    <w:qFormat/>
    <w:rsid w:val="00DF6999"/>
    <w:pPr>
      <w:keepNext/>
      <w:keepLines/>
      <w:numPr>
        <w:ilvl w:val="3"/>
        <w:numId w:val="7"/>
      </w:numPr>
      <w:spacing w:after="50"/>
      <w:jc w:val="left"/>
      <w:outlineLvl w:val="3"/>
    </w:pPr>
    <w:rPr>
      <w:rFonts w:ascii="Cambria" w:eastAsia="黑体" w:hAnsi="Cambria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rsid w:val="00DF6999"/>
    <w:pPr>
      <w:keepNext/>
      <w:keepLines/>
      <w:tabs>
        <w:tab w:val="num" w:pos="1008"/>
      </w:tabs>
      <w:spacing w:before="280" w:afterLines="0" w:line="376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rsid w:val="00DF6999"/>
    <w:pPr>
      <w:keepNext/>
      <w:keepLines/>
      <w:tabs>
        <w:tab w:val="num" w:pos="1152"/>
      </w:tabs>
      <w:spacing w:before="240" w:afterLines="0" w:line="320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rsid w:val="00DF6999"/>
    <w:pPr>
      <w:keepNext/>
      <w:keepLines/>
      <w:tabs>
        <w:tab w:val="num" w:pos="1296"/>
      </w:tabs>
      <w:spacing w:before="240" w:afterLines="0" w:line="320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rsid w:val="00DF6999"/>
    <w:pPr>
      <w:keepNext/>
      <w:keepLines/>
      <w:tabs>
        <w:tab w:val="num" w:pos="1440"/>
      </w:tabs>
      <w:spacing w:before="240" w:afterLines="0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rsid w:val="00DF6999"/>
    <w:pPr>
      <w:keepNext/>
      <w:keepLines/>
      <w:tabs>
        <w:tab w:val="num" w:pos="1584"/>
      </w:tabs>
      <w:spacing w:before="240" w:afterLines="0" w:line="320" w:lineRule="auto"/>
      <w:ind w:left="1584" w:hanging="1584"/>
      <w:outlineLvl w:val="8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5741A"/>
    <w:pP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5">
    <w:name w:val="页眉 字符"/>
    <w:link w:val="a4"/>
    <w:uiPriority w:val="99"/>
    <w:rsid w:val="0065741A"/>
    <w:rPr>
      <w:kern w:val="2"/>
      <w:sz w:val="18"/>
      <w:szCs w:val="18"/>
    </w:rPr>
  </w:style>
  <w:style w:type="paragraph" w:customStyle="1" w:styleId="a6">
    <w:name w:val="图表"/>
    <w:basedOn w:val="a"/>
    <w:autoRedefine/>
    <w:qFormat/>
    <w:rsid w:val="00DF6999"/>
    <w:pPr>
      <w:spacing w:after="156"/>
      <w:jc w:val="center"/>
    </w:pPr>
  </w:style>
  <w:style w:type="paragraph" w:styleId="a7">
    <w:name w:val="caption"/>
    <w:aliases w:val="题注 Char Char,题注[SWIEE],题注 Char Char Char Char,题注 Char Char Char Char Char,题注 Char Char Char Char Char Char Char Char,Char2 Char,题注-QBPT,题注-QBPT Char,Char2,图1,图2,图3,图4,图5,图6,图7,图8,图9,图10,图11,图12,图13,图14,图15,图16,图17,图18,图21,图31,图41,图51,图61"/>
    <w:basedOn w:val="a"/>
    <w:next w:val="a"/>
    <w:link w:val="a8"/>
    <w:autoRedefine/>
    <w:qFormat/>
    <w:rsid w:val="005E1B73"/>
    <w:pPr>
      <w:spacing w:after="156"/>
      <w:jc w:val="center"/>
    </w:pPr>
    <w:rPr>
      <w:rFonts w:eastAsia="黑体" w:cstheme="majorBidi"/>
      <w:szCs w:val="21"/>
    </w:rPr>
  </w:style>
  <w:style w:type="paragraph" w:styleId="a0">
    <w:name w:val="Normal Indent"/>
    <w:basedOn w:val="a"/>
    <w:link w:val="a9"/>
    <w:qFormat/>
    <w:rsid w:val="002B4387"/>
    <w:pPr>
      <w:spacing w:after="50" w:line="360" w:lineRule="auto"/>
      <w:ind w:firstLineChars="200" w:firstLine="200"/>
    </w:pPr>
    <w:rPr>
      <w:sz w:val="24"/>
      <w:szCs w:val="32"/>
    </w:rPr>
  </w:style>
  <w:style w:type="paragraph" w:styleId="aa">
    <w:name w:val="Body Text"/>
    <w:basedOn w:val="a"/>
    <w:link w:val="ab"/>
    <w:autoRedefine/>
    <w:qFormat/>
    <w:rsid w:val="0042054C"/>
    <w:pPr>
      <w:spacing w:before="240" w:after="156" w:line="360" w:lineRule="auto"/>
    </w:pPr>
    <w:rPr>
      <w:sz w:val="24"/>
    </w:rPr>
  </w:style>
  <w:style w:type="character" w:customStyle="1" w:styleId="ab">
    <w:name w:val="正文文本 字符"/>
    <w:basedOn w:val="a1"/>
    <w:link w:val="aa"/>
    <w:rsid w:val="0042054C"/>
    <w:rPr>
      <w:rFonts w:ascii="Times New Roman" w:hAnsi="Times New Roman"/>
      <w:kern w:val="2"/>
      <w:sz w:val="24"/>
      <w:szCs w:val="24"/>
    </w:rPr>
  </w:style>
  <w:style w:type="table" w:styleId="ac">
    <w:name w:val="Table Grid"/>
    <w:basedOn w:val="a2"/>
    <w:uiPriority w:val="59"/>
    <w:rsid w:val="00DF69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F6999"/>
    <w:rPr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DF6999"/>
    <w:rPr>
      <w:rFonts w:ascii="Times New Roman" w:hAnsi="Times New Roman"/>
      <w:kern w:val="2"/>
      <w:sz w:val="18"/>
      <w:szCs w:val="18"/>
    </w:rPr>
  </w:style>
  <w:style w:type="paragraph" w:styleId="af">
    <w:name w:val="Title"/>
    <w:basedOn w:val="a"/>
    <w:next w:val="a"/>
    <w:link w:val="af0"/>
    <w:autoRedefine/>
    <w:qFormat/>
    <w:rsid w:val="00970B9A"/>
    <w:pPr>
      <w:spacing w:after="156"/>
      <w:jc w:val="center"/>
    </w:pPr>
    <w:rPr>
      <w:rFonts w:ascii="Cambria" w:eastAsia="黑体" w:hAnsi="Cambria"/>
      <w:b/>
      <w:bCs/>
      <w:sz w:val="32"/>
      <w:szCs w:val="52"/>
    </w:rPr>
  </w:style>
  <w:style w:type="character" w:customStyle="1" w:styleId="af0">
    <w:name w:val="标题 字符"/>
    <w:link w:val="af"/>
    <w:rsid w:val="00970B9A"/>
    <w:rPr>
      <w:rFonts w:ascii="Cambria" w:eastAsia="黑体" w:hAnsi="Cambria"/>
      <w:b/>
      <w:bCs/>
      <w:kern w:val="2"/>
      <w:sz w:val="32"/>
      <w:szCs w:val="52"/>
    </w:rPr>
  </w:style>
  <w:style w:type="character" w:customStyle="1" w:styleId="20">
    <w:name w:val="标题 2 字符"/>
    <w:link w:val="2"/>
    <w:rsid w:val="007108F4"/>
    <w:rPr>
      <w:rFonts w:ascii="黑体" w:eastAsia="黑体" w:hAnsi="Cambria"/>
      <w:bCs/>
      <w:kern w:val="2"/>
      <w:sz w:val="28"/>
      <w:szCs w:val="24"/>
    </w:rPr>
  </w:style>
  <w:style w:type="character" w:customStyle="1" w:styleId="10">
    <w:name w:val="标题 1 字符"/>
    <w:link w:val="1"/>
    <w:uiPriority w:val="9"/>
    <w:rsid w:val="002B4387"/>
    <w:rPr>
      <w:rFonts w:ascii="黑体" w:eastAsia="黑体" w:hAnsi="宋体" w:cs="黑体"/>
      <w:b/>
      <w:bCs/>
      <w:sz w:val="28"/>
      <w:szCs w:val="28"/>
    </w:rPr>
  </w:style>
  <w:style w:type="character" w:customStyle="1" w:styleId="30">
    <w:name w:val="标题 3 字符"/>
    <w:link w:val="3"/>
    <w:rsid w:val="00DF6999"/>
    <w:rPr>
      <w:rFonts w:ascii="Times New Roman" w:eastAsia="黑体" w:hAnsi="Times New Roman"/>
      <w:bCs/>
      <w:kern w:val="2"/>
      <w:sz w:val="24"/>
      <w:szCs w:val="32"/>
    </w:rPr>
  </w:style>
  <w:style w:type="character" w:customStyle="1" w:styleId="40">
    <w:name w:val="标题 4 字符"/>
    <w:link w:val="4"/>
    <w:rsid w:val="00DF6999"/>
    <w:rPr>
      <w:rFonts w:ascii="Cambria" w:eastAsia="黑体" w:hAnsi="Cambria"/>
      <w:bCs/>
      <w:kern w:val="2"/>
      <w:sz w:val="24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DF6999"/>
    <w:pPr>
      <w:spacing w:before="360"/>
      <w:jc w:val="left"/>
    </w:pPr>
    <w:rPr>
      <w:rFonts w:ascii="Cambria" w:hAnsi="Cambria"/>
      <w:b/>
      <w:bCs/>
      <w:cap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DF6999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F6999"/>
    <w:pPr>
      <w:ind w:left="210"/>
      <w:jc w:val="left"/>
    </w:pPr>
    <w:rPr>
      <w:rFonts w:ascii="Calibri" w:hAnsi="Calibri"/>
      <w:sz w:val="20"/>
      <w:szCs w:val="20"/>
    </w:rPr>
  </w:style>
  <w:style w:type="character" w:styleId="af1">
    <w:name w:val="Hyperlink"/>
    <w:uiPriority w:val="99"/>
    <w:unhideWhenUsed/>
    <w:rsid w:val="00DF6999"/>
    <w:rPr>
      <w:color w:val="0000FF"/>
      <w:u w:val="single"/>
    </w:rPr>
  </w:style>
  <w:style w:type="paragraph" w:styleId="af2">
    <w:name w:val="Date"/>
    <w:basedOn w:val="a"/>
    <w:next w:val="a"/>
    <w:link w:val="af3"/>
    <w:uiPriority w:val="99"/>
    <w:semiHidden/>
    <w:unhideWhenUsed/>
    <w:rsid w:val="00DF6999"/>
    <w:pPr>
      <w:ind w:leftChars="2500" w:left="100"/>
    </w:pPr>
  </w:style>
  <w:style w:type="character" w:customStyle="1" w:styleId="af3">
    <w:name w:val="日期 字符"/>
    <w:link w:val="af2"/>
    <w:uiPriority w:val="99"/>
    <w:semiHidden/>
    <w:rsid w:val="00DF6999"/>
    <w:rPr>
      <w:rFonts w:ascii="Times New Roman" w:hAnsi="Times New Roman"/>
      <w:kern w:val="2"/>
      <w:sz w:val="21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DF6999"/>
    <w:pPr>
      <w:ind w:left="42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DF6999"/>
    <w:pPr>
      <w:ind w:left="63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DF6999"/>
    <w:pPr>
      <w:ind w:left="84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DF6999"/>
    <w:pPr>
      <w:ind w:left="105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DF6999"/>
    <w:pPr>
      <w:ind w:left="126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DF6999"/>
    <w:pPr>
      <w:ind w:left="1470"/>
      <w:jc w:val="left"/>
    </w:pPr>
    <w:rPr>
      <w:rFonts w:ascii="Calibri" w:hAnsi="Calibri"/>
      <w:sz w:val="20"/>
      <w:szCs w:val="20"/>
    </w:rPr>
  </w:style>
  <w:style w:type="character" w:customStyle="1" w:styleId="50">
    <w:name w:val="标题 5 字符"/>
    <w:basedOn w:val="a1"/>
    <w:link w:val="5"/>
    <w:rsid w:val="00DF6999"/>
    <w:rPr>
      <w:rFonts w:ascii="Times New Roman" w:hAnsi="Times New Roman"/>
      <w:b/>
      <w:kern w:val="2"/>
      <w:sz w:val="28"/>
      <w:szCs w:val="24"/>
    </w:rPr>
  </w:style>
  <w:style w:type="character" w:customStyle="1" w:styleId="60">
    <w:name w:val="标题 6 字符"/>
    <w:basedOn w:val="a1"/>
    <w:link w:val="6"/>
    <w:rsid w:val="00DF6999"/>
    <w:rPr>
      <w:rFonts w:ascii="Arial" w:eastAsia="黑体" w:hAnsi="Arial"/>
      <w:b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DF6999"/>
    <w:rPr>
      <w:rFonts w:ascii="Times New Roman" w:hAnsi="Times New Roman"/>
      <w:b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DF6999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DF6999"/>
    <w:rPr>
      <w:rFonts w:ascii="Arial" w:eastAsia="黑体" w:hAnsi="Arial"/>
      <w:kern w:val="2"/>
      <w:sz w:val="24"/>
      <w:szCs w:val="24"/>
    </w:rPr>
  </w:style>
  <w:style w:type="character" w:styleId="af4">
    <w:name w:val="annotation reference"/>
    <w:basedOn w:val="a1"/>
    <w:uiPriority w:val="99"/>
    <w:semiHidden/>
    <w:unhideWhenUsed/>
    <w:rsid w:val="00DF6999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DF6999"/>
    <w:pPr>
      <w:jc w:val="left"/>
    </w:pPr>
  </w:style>
  <w:style w:type="character" w:customStyle="1" w:styleId="af6">
    <w:name w:val="批注文字 字符"/>
    <w:basedOn w:val="a1"/>
    <w:link w:val="af5"/>
    <w:uiPriority w:val="99"/>
    <w:rsid w:val="00DF6999"/>
    <w:rPr>
      <w:rFonts w:ascii="Times New Roman" w:hAnsi="Times New Roman"/>
      <w:kern w:val="2"/>
      <w:sz w:val="21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F6999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DF6999"/>
    <w:rPr>
      <w:rFonts w:ascii="Times New Roman" w:hAnsi="Times New Roman"/>
      <w:b/>
      <w:bCs/>
      <w:kern w:val="2"/>
      <w:sz w:val="21"/>
      <w:szCs w:val="24"/>
    </w:rPr>
  </w:style>
  <w:style w:type="character" w:styleId="af9">
    <w:name w:val="Placeholder Text"/>
    <w:basedOn w:val="a1"/>
    <w:uiPriority w:val="99"/>
    <w:semiHidden/>
    <w:rsid w:val="00DF6999"/>
    <w:rPr>
      <w:color w:val="808080"/>
    </w:rPr>
  </w:style>
  <w:style w:type="character" w:customStyle="1" w:styleId="MTDisplayEquationChar">
    <w:name w:val="MTDisplayEquation Char"/>
    <w:link w:val="MTDisplayEquation"/>
    <w:rsid w:val="004C77D2"/>
    <w:rPr>
      <w:rFonts w:ascii="Latin Modern Math" w:eastAsiaTheme="minorEastAsia" w:hAnsi="Latin Modern Math" w:cs="Latin Modern Math"/>
      <w:i/>
      <w:iCs/>
      <w:szCs w:val="21"/>
    </w:rPr>
  </w:style>
  <w:style w:type="paragraph" w:customStyle="1" w:styleId="MTDisplayEquation">
    <w:name w:val="MTDisplayEquation"/>
    <w:basedOn w:val="a"/>
    <w:next w:val="a"/>
    <w:link w:val="MTDisplayEquationChar"/>
    <w:autoRedefine/>
    <w:rsid w:val="004C77D2"/>
    <w:pPr>
      <w:keepNext/>
      <w:tabs>
        <w:tab w:val="right" w:pos="5812"/>
      </w:tabs>
      <w:spacing w:before="100" w:beforeAutospacing="1" w:afterLines="0" w:after="100" w:afterAutospacing="1"/>
      <w:jc w:val="right"/>
    </w:pPr>
    <w:rPr>
      <w:rFonts w:ascii="Latin Modern Math" w:eastAsiaTheme="minorEastAsia" w:hAnsi="Latin Modern Math" w:cs="Latin Modern Math"/>
      <w:i/>
      <w:iCs/>
      <w:kern w:val="0"/>
      <w:sz w:val="20"/>
      <w:szCs w:val="21"/>
    </w:rPr>
  </w:style>
  <w:style w:type="character" w:customStyle="1" w:styleId="afa">
    <w:name w:val="内联数学公式"/>
    <w:uiPriority w:val="1"/>
    <w:rsid w:val="000534DE"/>
    <w:rPr>
      <w:rFonts w:ascii="LM Roman 10" w:eastAsia="LM Roman 10" w:hAnsi="LM Roman 10" w:cs="LM Roman 10"/>
      <w:i/>
      <w:iCs/>
    </w:rPr>
  </w:style>
  <w:style w:type="character" w:customStyle="1" w:styleId="afb">
    <w:name w:val="内联数学公式 字符"/>
    <w:basedOn w:val="a1"/>
    <w:rsid w:val="000534DE"/>
    <w:rPr>
      <w:rFonts w:ascii="LM Roman 10" w:eastAsia="LM Roman 10" w:hAnsi="LM Roman 10" w:cs="LM Roman 10"/>
      <w:i/>
      <w:iCs/>
      <w:kern w:val="2"/>
      <w:sz w:val="21"/>
      <w:szCs w:val="24"/>
    </w:rPr>
  </w:style>
  <w:style w:type="paragraph" w:customStyle="1" w:styleId="afc">
    <w:name w:val="数学公式"/>
    <w:basedOn w:val="a"/>
    <w:next w:val="aa"/>
    <w:link w:val="afd"/>
    <w:autoRedefine/>
    <w:qFormat/>
    <w:rsid w:val="00A15F9D"/>
    <w:pPr>
      <w:tabs>
        <w:tab w:val="center" w:pos="4253"/>
        <w:tab w:val="center" w:pos="9072"/>
      </w:tabs>
      <w:spacing w:afterLines="0" w:after="156"/>
      <w:textAlignment w:val="center"/>
    </w:pPr>
    <w:rPr>
      <w:rFonts w:ascii="Cambria Math" w:eastAsiaTheme="minorEastAsia" w:hAnsi="Cambria Math"/>
      <w:sz w:val="24"/>
    </w:rPr>
  </w:style>
  <w:style w:type="character" w:customStyle="1" w:styleId="afd">
    <w:name w:val="数学公式 字符"/>
    <w:basedOn w:val="a1"/>
    <w:link w:val="afc"/>
    <w:rsid w:val="00A15F9D"/>
    <w:rPr>
      <w:rFonts w:ascii="Cambria Math" w:eastAsiaTheme="minorEastAsia" w:hAnsi="Cambria Math"/>
      <w:kern w:val="2"/>
      <w:sz w:val="24"/>
      <w:szCs w:val="24"/>
    </w:rPr>
  </w:style>
  <w:style w:type="paragraph" w:customStyle="1" w:styleId="afe">
    <w:name w:val="缺省文本"/>
    <w:basedOn w:val="a"/>
    <w:link w:val="Char"/>
    <w:rsid w:val="00DF6999"/>
    <w:pPr>
      <w:autoSpaceDE w:val="0"/>
      <w:autoSpaceDN w:val="0"/>
      <w:adjustRightInd w:val="0"/>
      <w:spacing w:afterLines="0" w:line="360" w:lineRule="auto"/>
      <w:jc w:val="left"/>
    </w:pPr>
    <w:rPr>
      <w:kern w:val="0"/>
      <w:sz w:val="20"/>
      <w:szCs w:val="20"/>
    </w:rPr>
  </w:style>
  <w:style w:type="character" w:customStyle="1" w:styleId="Char">
    <w:name w:val="缺省文本 Char"/>
    <w:link w:val="afe"/>
    <w:locked/>
    <w:rsid w:val="00DF6999"/>
    <w:rPr>
      <w:rFonts w:ascii="Times New Roman" w:hAnsi="Times New Roman"/>
    </w:rPr>
  </w:style>
  <w:style w:type="paragraph" w:styleId="aff">
    <w:name w:val="List Paragraph"/>
    <w:basedOn w:val="a"/>
    <w:uiPriority w:val="34"/>
    <w:rsid w:val="00DF6999"/>
    <w:pPr>
      <w:ind w:firstLineChars="200" w:firstLine="420"/>
    </w:pPr>
  </w:style>
  <w:style w:type="paragraph" w:styleId="aff0">
    <w:name w:val="footer"/>
    <w:basedOn w:val="a"/>
    <w:link w:val="aff1"/>
    <w:uiPriority w:val="99"/>
    <w:unhideWhenUsed/>
    <w:rsid w:val="00D80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1">
    <w:name w:val="页脚 字符"/>
    <w:basedOn w:val="a1"/>
    <w:link w:val="aff0"/>
    <w:uiPriority w:val="99"/>
    <w:rsid w:val="00D80F87"/>
    <w:rPr>
      <w:rFonts w:ascii="Times New Roman" w:hAnsi="Times New Roman"/>
      <w:kern w:val="2"/>
      <w:sz w:val="18"/>
      <w:szCs w:val="18"/>
    </w:rPr>
  </w:style>
  <w:style w:type="character" w:customStyle="1" w:styleId="MathematicaFormatStandardForm">
    <w:name w:val="MathematicaFormatStandardForm"/>
    <w:uiPriority w:val="99"/>
    <w:rsid w:val="00225908"/>
    <w:rPr>
      <w:rFonts w:ascii="Inherited" w:hAnsi="Inherited" w:cs="Inherited"/>
    </w:rPr>
  </w:style>
  <w:style w:type="character" w:customStyle="1" w:styleId="a8">
    <w:name w:val="题注 字符"/>
    <w:aliases w:val="题注 Char Char 字符,题注[SWIEE] 字符,题注 Char Char Char Char 字符,题注 Char Char Char Char Char 字符,题注 Char Char Char Char Char Char Char Char 字符,Char2 Char 字符,题注-QBPT 字符,题注-QBPT Char 字符,Char2 字符,图1 字符,图2 字符,图3 字符,图4 字符,图5 字符,图6 字符,图7 字符,图8 字符,图9 字符,图10 字符"/>
    <w:link w:val="a7"/>
    <w:rsid w:val="005E1B73"/>
    <w:rPr>
      <w:rFonts w:ascii="Times New Roman" w:eastAsia="黑体" w:hAnsi="Times New Roman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E83B18"/>
    <w:pPr>
      <w:widowControl/>
      <w:numPr>
        <w:numId w:val="0"/>
      </w:numPr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f2">
    <w:name w:val="Unresolved Mention"/>
    <w:basedOn w:val="a1"/>
    <w:uiPriority w:val="99"/>
    <w:semiHidden/>
    <w:unhideWhenUsed/>
    <w:rsid w:val="007A0343"/>
    <w:rPr>
      <w:color w:val="605E5C"/>
      <w:shd w:val="clear" w:color="auto" w:fill="E1DFDD"/>
    </w:rPr>
  </w:style>
  <w:style w:type="paragraph" w:customStyle="1" w:styleId="aff3">
    <w:name w:val="表格文字"/>
    <w:basedOn w:val="aa"/>
    <w:next w:val="aa"/>
    <w:qFormat/>
    <w:rsid w:val="0015540A"/>
    <w:pPr>
      <w:spacing w:afterLines="0" w:after="0"/>
    </w:pPr>
    <w:rPr>
      <w:sz w:val="21"/>
      <w:szCs w:val="21"/>
    </w:rPr>
  </w:style>
  <w:style w:type="character" w:styleId="aff4">
    <w:name w:val="FollowedHyperlink"/>
    <w:basedOn w:val="a1"/>
    <w:uiPriority w:val="99"/>
    <w:semiHidden/>
    <w:unhideWhenUsed/>
    <w:rsid w:val="0021393F"/>
    <w:rPr>
      <w:color w:val="800080" w:themeColor="followedHyperlink"/>
      <w:u w:val="single"/>
    </w:rPr>
  </w:style>
  <w:style w:type="paragraph" w:customStyle="1" w:styleId="alt">
    <w:name w:val="alt"/>
    <w:basedOn w:val="a"/>
    <w:rsid w:val="00374DA7"/>
    <w:pPr>
      <w:widowControl/>
      <w:spacing w:before="100" w:beforeAutospacing="1" w:afterLines="0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1"/>
    <w:rsid w:val="00374DA7"/>
  </w:style>
  <w:style w:type="character" w:customStyle="1" w:styleId="string">
    <w:name w:val="string"/>
    <w:basedOn w:val="a1"/>
    <w:rsid w:val="00374DA7"/>
  </w:style>
  <w:style w:type="character" w:customStyle="1" w:styleId="MTEquationSection">
    <w:name w:val="MTEquationSection"/>
    <w:basedOn w:val="a1"/>
    <w:rsid w:val="00992ABC"/>
    <w:rPr>
      <w:vanish/>
      <w:color w:val="FF0000"/>
    </w:rPr>
  </w:style>
  <w:style w:type="character" w:customStyle="1" w:styleId="a9">
    <w:name w:val="正文缩进 字符"/>
    <w:basedOn w:val="a1"/>
    <w:link w:val="a0"/>
    <w:qFormat/>
    <w:rsid w:val="00221B54"/>
    <w:rPr>
      <w:rFonts w:ascii="Times New Roman" w:hAnsi="Times New Roman"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581">
          <w:marLeft w:val="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598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785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370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056">
          <w:marLeft w:val="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039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011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400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017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529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069">
          <w:marLeft w:val="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263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333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148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183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683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646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649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048">
          <w:marLeft w:val="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9723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3352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4915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466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205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009">
          <w:marLeft w:val="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374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745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2819">
          <w:marLeft w:val="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0422;&#23395;&#22948;\Desktop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1FC0FC-B057-4400-8720-5F81EA0A1697}">
  <we:reference id="wa104381909" version="3.9.1.0" store="zh-CN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14AF6-0F0F-4B42-AECB-05B6FF2D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4072</TotalTime>
  <Pages>13</Pages>
  <Words>597</Words>
  <Characters>3403</Characters>
  <Application>Microsoft Office Word</Application>
  <DocSecurity>0</DocSecurity>
  <Lines>28</Lines>
  <Paragraphs>7</Paragraphs>
  <ScaleCrop>false</ScaleCrop>
  <Company>北京理工大学</Company>
  <LinksUpToDate>false</LinksUpToDate>
  <CharactersWithSpaces>3993</CharactersWithSpaces>
  <SharedDoc>false</SharedDoc>
  <HLinks>
    <vt:vector size="90" baseType="variant">
      <vt:variant>
        <vt:i4>1310774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_Toc347325019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_Toc347325018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_Toc347325017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_Toc347325016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_Toc347325015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_Toc347325014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_Toc347325013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_Toc347325012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_Toc347325011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_Toc347325010</vt:lpwstr>
      </vt:variant>
      <vt:variant>
        <vt:i4>1376310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_Toc347325009</vt:lpwstr>
      </vt:variant>
      <vt:variant>
        <vt:i4>1376310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_Toc347325008</vt:lpwstr>
      </vt:variant>
      <vt:variant>
        <vt:i4>1376310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_Toc347325007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_Toc347325006</vt:lpwstr>
      </vt:variant>
      <vt:variant>
        <vt:i4>1376310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_Toc347325005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***研究报告_20211208_姓名</dc:title>
  <dc:subject>产品名称</dc:subject>
  <dc:creator>盖季妤</dc:creator>
  <cp:lastModifiedBy>逸阳 李</cp:lastModifiedBy>
  <cp:revision>44</cp:revision>
  <cp:lastPrinted>2025-10-21T13:32:00Z</cp:lastPrinted>
  <dcterms:created xsi:type="dcterms:W3CDTF">2024-01-03T09:18:00Z</dcterms:created>
  <dcterms:modified xsi:type="dcterms:W3CDTF">2025-10-21T13:40:00Z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  <property fmtid="{D5CDD505-2E9C-101B-9397-08002B2CF9AE}" pid="5" name="AMWinEqns">
    <vt:bool>true</vt:bool>
  </property>
</Properties>
</file>